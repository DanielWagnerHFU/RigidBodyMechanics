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31FF1" w14:textId="211822B1" w:rsidR="00952696" w:rsidRPr="00A06D4B" w:rsidRDefault="00952696" w:rsidP="00EC4BA7">
      <w:pPr>
        <w:pStyle w:val="ArtderArbeit"/>
      </w:pPr>
      <w:r w:rsidRPr="00A06D4B">
        <w:rPr>
          <w:noProof/>
          <w:lang w:eastAsia="de-DE"/>
        </w:rPr>
        <w:drawing>
          <wp:anchor distT="0" distB="0" distL="114300" distR="114300" simplePos="0" relativeHeight="251658240" behindDoc="0" locked="1" layoutInCell="1" allowOverlap="1" wp14:anchorId="444139D5" wp14:editId="35F799C6">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D0BA3" w14:textId="3CCB3B5F" w:rsidR="00952696" w:rsidRPr="00A06D4B" w:rsidRDefault="00952696" w:rsidP="00EC4BA7">
      <w:pPr>
        <w:pStyle w:val="ArtderArbeit"/>
      </w:pPr>
    </w:p>
    <w:p w14:paraId="6AF430B2" w14:textId="3C45830C" w:rsidR="00952696" w:rsidRPr="00A06D4B" w:rsidRDefault="00952696" w:rsidP="00EC4BA7">
      <w:pPr>
        <w:pStyle w:val="ArtderArbeit"/>
      </w:pPr>
    </w:p>
    <w:p w14:paraId="34FD1D9E" w14:textId="2959FC92" w:rsidR="00EC4BA7" w:rsidRPr="00A06D4B" w:rsidRDefault="00647CD0" w:rsidP="00EC4BA7">
      <w:pPr>
        <w:pStyle w:val="ArtderArbeit"/>
      </w:pPr>
      <w:r w:rsidRPr="00A06D4B">
        <w:t>Dokumentation</w:t>
      </w:r>
    </w:p>
    <w:p w14:paraId="6D660119" w14:textId="14494636" w:rsidR="00EC4BA7" w:rsidRPr="00A06D4B" w:rsidRDefault="00647CD0" w:rsidP="00EC4BA7">
      <w:pPr>
        <w:pStyle w:val="ArtderArbeit"/>
      </w:pPr>
      <w:r w:rsidRPr="00A06D4B">
        <w:t>des</w:t>
      </w:r>
    </w:p>
    <w:p w14:paraId="7D451FF4" w14:textId="69246681" w:rsidR="00EC4BA7" w:rsidRPr="00A06D4B" w:rsidRDefault="00647CD0" w:rsidP="00EC4BA7">
      <w:pPr>
        <w:pStyle w:val="ArtderArbeit"/>
      </w:pPr>
      <w:r w:rsidRPr="00A06D4B">
        <w:t>Projektstudiums</w:t>
      </w:r>
    </w:p>
    <w:p w14:paraId="5FE7C7DA" w14:textId="77777777" w:rsidR="00EC4BA7" w:rsidRPr="00A06D4B" w:rsidRDefault="00EC4BA7" w:rsidP="00EC4BA7">
      <w:pPr>
        <w:pStyle w:val="ArtderArbeit"/>
      </w:pPr>
    </w:p>
    <w:p w14:paraId="24690AD6" w14:textId="404FF2FC" w:rsidR="00EC4BA7" w:rsidRPr="00A06D4B" w:rsidRDefault="00647CD0" w:rsidP="00EC4BA7">
      <w:pPr>
        <w:pStyle w:val="Untertitel"/>
      </w:pPr>
      <w:r w:rsidRPr="00A06D4B">
        <w:rPr>
          <w:b/>
          <w:iCs w:val="0"/>
          <w:color w:val="000000" w:themeColor="text2" w:themeShade="BF"/>
          <w:spacing w:val="5"/>
          <w:kern w:val="28"/>
          <w:sz w:val="44"/>
          <w:szCs w:val="52"/>
        </w:rPr>
        <w:t xml:space="preserve">Physikalische Simulation starrer Körper </w:t>
      </w:r>
    </w:p>
    <w:p w14:paraId="6CD16844" w14:textId="77777777" w:rsidR="00606EF7" w:rsidRPr="00A06D4B" w:rsidRDefault="00606EF7" w:rsidP="00606EF7"/>
    <w:p w14:paraId="3899DF35" w14:textId="54E35779" w:rsidR="00952696" w:rsidRPr="00A06D4B" w:rsidRDefault="00952696" w:rsidP="00606EF7"/>
    <w:p w14:paraId="703C6288" w14:textId="77777777" w:rsidR="00952696" w:rsidRPr="00A06D4B" w:rsidRDefault="00952696" w:rsidP="00606EF7"/>
    <w:p w14:paraId="579CE295" w14:textId="77777777" w:rsidR="00952696" w:rsidRPr="00A06D4B" w:rsidRDefault="00952696" w:rsidP="00606EF7"/>
    <w:p w14:paraId="38AD638B" w14:textId="77777777" w:rsidR="00952696" w:rsidRPr="00A06D4B"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542"/>
      </w:tblGrid>
      <w:tr w:rsidR="00606EF7" w:rsidRPr="00A06D4B" w14:paraId="00E4AE24" w14:textId="77777777" w:rsidTr="005923E1">
        <w:trPr>
          <w:trHeight w:val="525"/>
          <w:jc w:val="center"/>
        </w:trPr>
        <w:tc>
          <w:tcPr>
            <w:tcW w:w="1845" w:type="dxa"/>
          </w:tcPr>
          <w:p w14:paraId="6ED0972C" w14:textId="1A1E95EA" w:rsidR="00606EF7" w:rsidRPr="00A06D4B" w:rsidRDefault="00647CD0" w:rsidP="00606EF7">
            <w:r w:rsidRPr="00A06D4B">
              <w:t>Betreuer</w:t>
            </w:r>
            <w:r w:rsidR="00606EF7" w:rsidRPr="00A06D4B">
              <w:t>:</w:t>
            </w:r>
          </w:p>
        </w:tc>
        <w:tc>
          <w:tcPr>
            <w:tcW w:w="3542" w:type="dxa"/>
          </w:tcPr>
          <w:p w14:paraId="53445E5B" w14:textId="491CF80C" w:rsidR="00606EF7" w:rsidRPr="00A06D4B" w:rsidRDefault="00647CD0" w:rsidP="00647CD0">
            <w:r w:rsidRPr="00A06D4B">
              <w:t>Prof. Dr. Dirk Eisenbiegler</w:t>
            </w:r>
          </w:p>
        </w:tc>
      </w:tr>
      <w:tr w:rsidR="00606EF7" w:rsidRPr="00A06D4B" w14:paraId="22171012" w14:textId="77777777" w:rsidTr="005923E1">
        <w:trPr>
          <w:trHeight w:val="433"/>
          <w:jc w:val="center"/>
        </w:trPr>
        <w:tc>
          <w:tcPr>
            <w:tcW w:w="1845" w:type="dxa"/>
          </w:tcPr>
          <w:p w14:paraId="26D9484A" w14:textId="77777777" w:rsidR="00606EF7" w:rsidRPr="00A06D4B" w:rsidRDefault="00606EF7" w:rsidP="00606EF7">
            <w:r w:rsidRPr="00A06D4B">
              <w:t>Vorgelegt von:</w:t>
            </w:r>
          </w:p>
        </w:tc>
        <w:tc>
          <w:tcPr>
            <w:tcW w:w="3542" w:type="dxa"/>
          </w:tcPr>
          <w:p w14:paraId="78B71113" w14:textId="2AE4BD71" w:rsidR="00606EF7" w:rsidRPr="00A06D4B" w:rsidRDefault="00647CD0" w:rsidP="00606EF7">
            <w:r w:rsidRPr="00A06D4B">
              <w:t>Daniel Wagner</w:t>
            </w:r>
            <w:r w:rsidR="0088361B" w:rsidRPr="00A06D4B">
              <w:t>, 259256</w:t>
            </w:r>
          </w:p>
        </w:tc>
      </w:tr>
      <w:tr w:rsidR="0088361B" w:rsidRPr="00A06D4B" w14:paraId="192AEDF6" w14:textId="77777777" w:rsidTr="005923E1">
        <w:trPr>
          <w:trHeight w:val="433"/>
          <w:jc w:val="center"/>
        </w:trPr>
        <w:tc>
          <w:tcPr>
            <w:tcW w:w="1845" w:type="dxa"/>
          </w:tcPr>
          <w:p w14:paraId="68BBE583" w14:textId="77777777" w:rsidR="0088361B" w:rsidRPr="00A06D4B" w:rsidRDefault="0088361B" w:rsidP="00606EF7"/>
        </w:tc>
        <w:tc>
          <w:tcPr>
            <w:tcW w:w="3542" w:type="dxa"/>
          </w:tcPr>
          <w:p w14:paraId="0B60BC78" w14:textId="16606AE8" w:rsidR="0088361B" w:rsidRPr="00A06D4B" w:rsidRDefault="0088361B" w:rsidP="00606EF7">
            <w:r w:rsidRPr="00A06D4B">
              <w:t>Manuel Maringolo</w:t>
            </w:r>
            <w:r w:rsidR="0080436E" w:rsidRPr="00A06D4B">
              <w:t>, 260683</w:t>
            </w:r>
          </w:p>
        </w:tc>
      </w:tr>
      <w:tr w:rsidR="0088361B" w:rsidRPr="00A06D4B" w14:paraId="341D4D40" w14:textId="77777777" w:rsidTr="005923E1">
        <w:trPr>
          <w:trHeight w:val="433"/>
          <w:jc w:val="center"/>
        </w:trPr>
        <w:tc>
          <w:tcPr>
            <w:tcW w:w="1845" w:type="dxa"/>
          </w:tcPr>
          <w:p w14:paraId="596C8C72" w14:textId="77777777" w:rsidR="0088361B" w:rsidRPr="00A06D4B" w:rsidRDefault="0088361B" w:rsidP="00606EF7"/>
        </w:tc>
        <w:tc>
          <w:tcPr>
            <w:tcW w:w="3542" w:type="dxa"/>
          </w:tcPr>
          <w:p w14:paraId="3454CBDB" w14:textId="0846EAC2" w:rsidR="0088361B" w:rsidRPr="00A06D4B" w:rsidRDefault="0088361B" w:rsidP="0089356E">
            <w:pPr>
              <w:ind w:left="1416" w:hanging="1416"/>
            </w:pPr>
            <w:r w:rsidRPr="00A06D4B">
              <w:t>Lukas Brausch</w:t>
            </w:r>
            <w:r w:rsidR="0089356E" w:rsidRPr="00A06D4B">
              <w:t>, 260418</w:t>
            </w:r>
          </w:p>
        </w:tc>
      </w:tr>
      <w:tr w:rsidR="0088361B" w:rsidRPr="00A06D4B" w14:paraId="0B8073FD" w14:textId="77777777" w:rsidTr="005923E1">
        <w:trPr>
          <w:trHeight w:val="433"/>
          <w:jc w:val="center"/>
        </w:trPr>
        <w:tc>
          <w:tcPr>
            <w:tcW w:w="1845" w:type="dxa"/>
          </w:tcPr>
          <w:p w14:paraId="07DEF828" w14:textId="77777777" w:rsidR="0088361B" w:rsidRPr="00A06D4B" w:rsidRDefault="0088361B" w:rsidP="00606EF7"/>
        </w:tc>
        <w:tc>
          <w:tcPr>
            <w:tcW w:w="3542" w:type="dxa"/>
          </w:tcPr>
          <w:p w14:paraId="0FE2D134" w14:textId="7846F152" w:rsidR="0088361B" w:rsidRPr="00A06D4B" w:rsidRDefault="0088361B" w:rsidP="00606EF7">
            <w:r w:rsidRPr="00A06D4B">
              <w:t>Sebastian Hoffmann</w:t>
            </w:r>
            <w:r w:rsidR="005923E1" w:rsidRPr="00A06D4B">
              <w:t>, 259316</w:t>
            </w:r>
          </w:p>
        </w:tc>
      </w:tr>
      <w:tr w:rsidR="0088361B" w:rsidRPr="00A06D4B" w14:paraId="68E6FB3B" w14:textId="77777777" w:rsidTr="005923E1">
        <w:trPr>
          <w:trHeight w:val="543"/>
          <w:jc w:val="center"/>
        </w:trPr>
        <w:tc>
          <w:tcPr>
            <w:tcW w:w="1845" w:type="dxa"/>
          </w:tcPr>
          <w:p w14:paraId="45929D46" w14:textId="77777777" w:rsidR="0088361B" w:rsidRPr="00A06D4B" w:rsidRDefault="0088361B" w:rsidP="00606EF7"/>
        </w:tc>
        <w:tc>
          <w:tcPr>
            <w:tcW w:w="3542" w:type="dxa"/>
          </w:tcPr>
          <w:p w14:paraId="24A8558E" w14:textId="64F80785" w:rsidR="0088361B" w:rsidRPr="00A06D4B" w:rsidRDefault="0088361B" w:rsidP="00606EF7">
            <w:r w:rsidRPr="00A06D4B">
              <w:t>Dimitrios Stüber</w:t>
            </w:r>
            <w:r w:rsidR="005923E1" w:rsidRPr="00A06D4B">
              <w:t>, 257744</w:t>
            </w:r>
          </w:p>
        </w:tc>
      </w:tr>
      <w:tr w:rsidR="0088361B" w:rsidRPr="00A06D4B" w14:paraId="614C9067" w14:textId="77777777" w:rsidTr="005923E1">
        <w:trPr>
          <w:trHeight w:val="433"/>
          <w:jc w:val="center"/>
        </w:trPr>
        <w:tc>
          <w:tcPr>
            <w:tcW w:w="1845" w:type="dxa"/>
          </w:tcPr>
          <w:p w14:paraId="0EF64A39" w14:textId="2E5675B2" w:rsidR="0088361B" w:rsidRPr="00A06D4B" w:rsidRDefault="0088361B" w:rsidP="00606EF7">
            <w:r w:rsidRPr="00A06D4B">
              <w:t>Zeitraum:</w:t>
            </w:r>
          </w:p>
        </w:tc>
        <w:tc>
          <w:tcPr>
            <w:tcW w:w="3542" w:type="dxa"/>
          </w:tcPr>
          <w:p w14:paraId="198A14CC" w14:textId="777BCB0D" w:rsidR="0088361B" w:rsidRPr="00A06D4B" w:rsidRDefault="0088361B" w:rsidP="00606EF7">
            <w:r w:rsidRPr="00A06D4B">
              <w:t>SS19 - WS19/20</w:t>
            </w:r>
          </w:p>
        </w:tc>
      </w:tr>
    </w:tbl>
    <w:p w14:paraId="585BC6BE" w14:textId="77777777" w:rsidR="00606EF7" w:rsidRPr="00A06D4B" w:rsidRDefault="00606EF7" w:rsidP="00606EF7">
      <w:pPr>
        <w:sectPr w:rsidR="00606EF7" w:rsidRPr="00A06D4B" w:rsidSect="00C3586C">
          <w:headerReference w:type="default" r:id="rId9"/>
          <w:pgSz w:w="11906" w:h="16838" w:code="9"/>
          <w:pgMar w:top="1701" w:right="1418" w:bottom="1134" w:left="1418" w:header="709" w:footer="709" w:gutter="0"/>
          <w:cols w:space="708"/>
          <w:titlePg/>
          <w:docGrid w:linePitch="360"/>
        </w:sectPr>
      </w:pPr>
    </w:p>
    <w:p w14:paraId="41B4EB37" w14:textId="77777777" w:rsidR="003F5D40" w:rsidRPr="00A06D4B" w:rsidRDefault="00387FE8" w:rsidP="000364C3">
      <w:pPr>
        <w:pStyle w:val="berschrift1"/>
        <w:numPr>
          <w:ilvl w:val="0"/>
          <w:numId w:val="0"/>
        </w:numPr>
        <w:ind w:left="360"/>
      </w:pPr>
      <w:bookmarkStart w:id="0" w:name="_Toc331872777"/>
      <w:bookmarkStart w:id="1" w:name="_Toc60694926"/>
      <w:bookmarkStart w:id="2" w:name="_Toc60696721"/>
      <w:bookmarkStart w:id="3" w:name="_Toc64192795"/>
      <w:r w:rsidRPr="00A06D4B">
        <w:lastRenderedPageBreak/>
        <w:t>Inhaltsverzeichnis</w:t>
      </w:r>
      <w:bookmarkEnd w:id="0"/>
      <w:bookmarkEnd w:id="1"/>
      <w:bookmarkEnd w:id="2"/>
      <w:bookmarkEnd w:id="3"/>
    </w:p>
    <w:p w14:paraId="54B085F4" w14:textId="77777777" w:rsidR="004C3AE2" w:rsidRPr="00A06D4B" w:rsidRDefault="004C3AE2" w:rsidP="004C3AE2"/>
    <w:p w14:paraId="3B1854FD" w14:textId="5B0CDB0C" w:rsidR="00460402" w:rsidRDefault="004A1F0C">
      <w:pPr>
        <w:pStyle w:val="Verzeichnis1"/>
        <w:tabs>
          <w:tab w:val="right" w:leader="dot" w:pos="9060"/>
        </w:tabs>
        <w:rPr>
          <w:rFonts w:eastAsiaTheme="minorEastAsia"/>
          <w:noProof/>
          <w:sz w:val="22"/>
          <w:lang w:eastAsia="de-DE"/>
        </w:rPr>
      </w:pPr>
      <w:r w:rsidRPr="00A06D4B">
        <w:fldChar w:fldCharType="begin"/>
      </w:r>
      <w:r w:rsidRPr="00A06D4B">
        <w:instrText xml:space="preserve"> TOC \o "1-3" \h \z \u </w:instrText>
      </w:r>
      <w:r w:rsidRPr="00A06D4B">
        <w:fldChar w:fldCharType="separate"/>
      </w:r>
      <w:hyperlink w:anchor="_Toc64192795" w:history="1">
        <w:r w:rsidR="00460402" w:rsidRPr="002373D8">
          <w:rPr>
            <w:rStyle w:val="Hyperlink"/>
            <w:noProof/>
          </w:rPr>
          <w:t>Inhaltsverzeichnis</w:t>
        </w:r>
        <w:r w:rsidR="00460402">
          <w:rPr>
            <w:noProof/>
            <w:webHidden/>
          </w:rPr>
          <w:tab/>
        </w:r>
        <w:r w:rsidR="00460402">
          <w:rPr>
            <w:noProof/>
            <w:webHidden/>
          </w:rPr>
          <w:fldChar w:fldCharType="begin"/>
        </w:r>
        <w:r w:rsidR="00460402">
          <w:rPr>
            <w:noProof/>
            <w:webHidden/>
          </w:rPr>
          <w:instrText xml:space="preserve"> PAGEREF _Toc64192795 \h </w:instrText>
        </w:r>
        <w:r w:rsidR="00460402">
          <w:rPr>
            <w:noProof/>
            <w:webHidden/>
          </w:rPr>
        </w:r>
        <w:r w:rsidR="00460402">
          <w:rPr>
            <w:noProof/>
            <w:webHidden/>
          </w:rPr>
          <w:fldChar w:fldCharType="separate"/>
        </w:r>
        <w:r w:rsidR="00460402">
          <w:rPr>
            <w:noProof/>
            <w:webHidden/>
          </w:rPr>
          <w:t>II</w:t>
        </w:r>
        <w:r w:rsidR="00460402">
          <w:rPr>
            <w:noProof/>
            <w:webHidden/>
          </w:rPr>
          <w:fldChar w:fldCharType="end"/>
        </w:r>
      </w:hyperlink>
    </w:p>
    <w:p w14:paraId="2F814C8C" w14:textId="5E7DCA8D" w:rsidR="00460402" w:rsidRDefault="00460402">
      <w:pPr>
        <w:pStyle w:val="Verzeichnis1"/>
        <w:tabs>
          <w:tab w:val="left" w:pos="480"/>
          <w:tab w:val="right" w:leader="dot" w:pos="9060"/>
        </w:tabs>
        <w:rPr>
          <w:rFonts w:eastAsiaTheme="minorEastAsia"/>
          <w:noProof/>
          <w:sz w:val="22"/>
          <w:lang w:eastAsia="de-DE"/>
        </w:rPr>
      </w:pPr>
      <w:hyperlink w:anchor="_Toc64192796" w:history="1">
        <w:r w:rsidRPr="002373D8">
          <w:rPr>
            <w:rStyle w:val="Hyperlink"/>
            <w:noProof/>
          </w:rPr>
          <w:t>1</w:t>
        </w:r>
        <w:r>
          <w:rPr>
            <w:rFonts w:eastAsiaTheme="minorEastAsia"/>
            <w:noProof/>
            <w:sz w:val="22"/>
            <w:lang w:eastAsia="de-DE"/>
          </w:rPr>
          <w:tab/>
        </w:r>
        <w:r w:rsidRPr="002373D8">
          <w:rPr>
            <w:rStyle w:val="Hyperlink"/>
            <w:noProof/>
          </w:rPr>
          <w:t>Einleitung</w:t>
        </w:r>
        <w:r>
          <w:rPr>
            <w:noProof/>
            <w:webHidden/>
          </w:rPr>
          <w:tab/>
        </w:r>
        <w:r>
          <w:rPr>
            <w:noProof/>
            <w:webHidden/>
          </w:rPr>
          <w:fldChar w:fldCharType="begin"/>
        </w:r>
        <w:r>
          <w:rPr>
            <w:noProof/>
            <w:webHidden/>
          </w:rPr>
          <w:instrText xml:space="preserve"> PAGEREF _Toc64192796 \h </w:instrText>
        </w:r>
        <w:r>
          <w:rPr>
            <w:noProof/>
            <w:webHidden/>
          </w:rPr>
        </w:r>
        <w:r>
          <w:rPr>
            <w:noProof/>
            <w:webHidden/>
          </w:rPr>
          <w:fldChar w:fldCharType="separate"/>
        </w:r>
        <w:r>
          <w:rPr>
            <w:noProof/>
            <w:webHidden/>
          </w:rPr>
          <w:t>1</w:t>
        </w:r>
        <w:r>
          <w:rPr>
            <w:noProof/>
            <w:webHidden/>
          </w:rPr>
          <w:fldChar w:fldCharType="end"/>
        </w:r>
      </w:hyperlink>
    </w:p>
    <w:p w14:paraId="0E625A26" w14:textId="24952235" w:rsidR="00460402" w:rsidRDefault="00460402">
      <w:pPr>
        <w:pStyle w:val="Verzeichnis1"/>
        <w:tabs>
          <w:tab w:val="left" w:pos="480"/>
          <w:tab w:val="right" w:leader="dot" w:pos="9060"/>
        </w:tabs>
        <w:rPr>
          <w:rFonts w:eastAsiaTheme="minorEastAsia"/>
          <w:noProof/>
          <w:sz w:val="22"/>
          <w:lang w:eastAsia="de-DE"/>
        </w:rPr>
      </w:pPr>
      <w:hyperlink w:anchor="_Toc64192797" w:history="1">
        <w:r w:rsidRPr="002373D8">
          <w:rPr>
            <w:rStyle w:val="Hyperlink"/>
            <w:noProof/>
          </w:rPr>
          <w:t>2</w:t>
        </w:r>
        <w:r>
          <w:rPr>
            <w:rFonts w:eastAsiaTheme="minorEastAsia"/>
            <w:noProof/>
            <w:sz w:val="22"/>
            <w:lang w:eastAsia="de-DE"/>
          </w:rPr>
          <w:tab/>
        </w:r>
        <w:r w:rsidRPr="002373D8">
          <w:rPr>
            <w:rStyle w:val="Hyperlink"/>
            <w:noProof/>
          </w:rPr>
          <w:t>Einarbeitung (1. Semester)</w:t>
        </w:r>
        <w:r>
          <w:rPr>
            <w:noProof/>
            <w:webHidden/>
          </w:rPr>
          <w:tab/>
        </w:r>
        <w:r>
          <w:rPr>
            <w:noProof/>
            <w:webHidden/>
          </w:rPr>
          <w:fldChar w:fldCharType="begin"/>
        </w:r>
        <w:r>
          <w:rPr>
            <w:noProof/>
            <w:webHidden/>
          </w:rPr>
          <w:instrText xml:space="preserve"> PAGEREF _Toc64192797 \h </w:instrText>
        </w:r>
        <w:r>
          <w:rPr>
            <w:noProof/>
            <w:webHidden/>
          </w:rPr>
        </w:r>
        <w:r>
          <w:rPr>
            <w:noProof/>
            <w:webHidden/>
          </w:rPr>
          <w:fldChar w:fldCharType="separate"/>
        </w:r>
        <w:r>
          <w:rPr>
            <w:noProof/>
            <w:webHidden/>
          </w:rPr>
          <w:t>2</w:t>
        </w:r>
        <w:r>
          <w:rPr>
            <w:noProof/>
            <w:webHidden/>
          </w:rPr>
          <w:fldChar w:fldCharType="end"/>
        </w:r>
      </w:hyperlink>
    </w:p>
    <w:p w14:paraId="6E291BA0" w14:textId="6C4BF04A" w:rsidR="00460402" w:rsidRDefault="00460402">
      <w:pPr>
        <w:pStyle w:val="Verzeichnis1"/>
        <w:tabs>
          <w:tab w:val="left" w:pos="480"/>
          <w:tab w:val="right" w:leader="dot" w:pos="9060"/>
        </w:tabs>
        <w:rPr>
          <w:rFonts w:eastAsiaTheme="minorEastAsia"/>
          <w:noProof/>
          <w:sz w:val="22"/>
          <w:lang w:eastAsia="de-DE"/>
        </w:rPr>
      </w:pPr>
      <w:hyperlink w:anchor="_Toc64192798" w:history="1">
        <w:r w:rsidRPr="002373D8">
          <w:rPr>
            <w:rStyle w:val="Hyperlink"/>
            <w:noProof/>
          </w:rPr>
          <w:t>3</w:t>
        </w:r>
        <w:r>
          <w:rPr>
            <w:rFonts w:eastAsiaTheme="minorEastAsia"/>
            <w:noProof/>
            <w:sz w:val="22"/>
            <w:lang w:eastAsia="de-DE"/>
          </w:rPr>
          <w:tab/>
        </w:r>
        <w:r w:rsidRPr="002373D8">
          <w:rPr>
            <w:rStyle w:val="Hyperlink"/>
            <w:noProof/>
          </w:rPr>
          <w:t>Physikalische Grundlagen und Begriffe</w:t>
        </w:r>
        <w:r>
          <w:rPr>
            <w:noProof/>
            <w:webHidden/>
          </w:rPr>
          <w:tab/>
        </w:r>
        <w:r>
          <w:rPr>
            <w:noProof/>
            <w:webHidden/>
          </w:rPr>
          <w:fldChar w:fldCharType="begin"/>
        </w:r>
        <w:r>
          <w:rPr>
            <w:noProof/>
            <w:webHidden/>
          </w:rPr>
          <w:instrText xml:space="preserve"> PAGEREF _Toc64192798 \h </w:instrText>
        </w:r>
        <w:r>
          <w:rPr>
            <w:noProof/>
            <w:webHidden/>
          </w:rPr>
        </w:r>
        <w:r>
          <w:rPr>
            <w:noProof/>
            <w:webHidden/>
          </w:rPr>
          <w:fldChar w:fldCharType="separate"/>
        </w:r>
        <w:r>
          <w:rPr>
            <w:noProof/>
            <w:webHidden/>
          </w:rPr>
          <w:t>7</w:t>
        </w:r>
        <w:r>
          <w:rPr>
            <w:noProof/>
            <w:webHidden/>
          </w:rPr>
          <w:fldChar w:fldCharType="end"/>
        </w:r>
      </w:hyperlink>
    </w:p>
    <w:p w14:paraId="3A15AF54" w14:textId="3D18DFA8" w:rsidR="00460402" w:rsidRDefault="00460402">
      <w:pPr>
        <w:pStyle w:val="Verzeichnis2"/>
        <w:tabs>
          <w:tab w:val="left" w:pos="880"/>
          <w:tab w:val="right" w:leader="dot" w:pos="9060"/>
        </w:tabs>
        <w:rPr>
          <w:rFonts w:eastAsiaTheme="minorEastAsia"/>
          <w:noProof/>
          <w:sz w:val="22"/>
          <w:lang w:eastAsia="de-DE"/>
        </w:rPr>
      </w:pPr>
      <w:hyperlink w:anchor="_Toc64192799" w:history="1">
        <w:r w:rsidRPr="002373D8">
          <w:rPr>
            <w:rStyle w:val="Hyperlink"/>
            <w:noProof/>
          </w:rPr>
          <w:t>3.1</w:t>
        </w:r>
        <w:r>
          <w:rPr>
            <w:rFonts w:eastAsiaTheme="minorEastAsia"/>
            <w:noProof/>
            <w:sz w:val="22"/>
            <w:lang w:eastAsia="de-DE"/>
          </w:rPr>
          <w:tab/>
        </w:r>
        <w:r w:rsidRPr="002373D8">
          <w:rPr>
            <w:rStyle w:val="Hyperlink"/>
            <w:noProof/>
          </w:rPr>
          <w:t>Inertialsystem</w:t>
        </w:r>
        <w:r>
          <w:rPr>
            <w:noProof/>
            <w:webHidden/>
          </w:rPr>
          <w:tab/>
        </w:r>
        <w:r>
          <w:rPr>
            <w:noProof/>
            <w:webHidden/>
          </w:rPr>
          <w:fldChar w:fldCharType="begin"/>
        </w:r>
        <w:r>
          <w:rPr>
            <w:noProof/>
            <w:webHidden/>
          </w:rPr>
          <w:instrText xml:space="preserve"> PAGEREF _Toc64192799 \h </w:instrText>
        </w:r>
        <w:r>
          <w:rPr>
            <w:noProof/>
            <w:webHidden/>
          </w:rPr>
        </w:r>
        <w:r>
          <w:rPr>
            <w:noProof/>
            <w:webHidden/>
          </w:rPr>
          <w:fldChar w:fldCharType="separate"/>
        </w:r>
        <w:r>
          <w:rPr>
            <w:noProof/>
            <w:webHidden/>
          </w:rPr>
          <w:t>7</w:t>
        </w:r>
        <w:r>
          <w:rPr>
            <w:noProof/>
            <w:webHidden/>
          </w:rPr>
          <w:fldChar w:fldCharType="end"/>
        </w:r>
      </w:hyperlink>
    </w:p>
    <w:p w14:paraId="6CF3FA10" w14:textId="15FC914D" w:rsidR="00460402" w:rsidRDefault="00460402">
      <w:pPr>
        <w:pStyle w:val="Verzeichnis2"/>
        <w:tabs>
          <w:tab w:val="left" w:pos="880"/>
          <w:tab w:val="right" w:leader="dot" w:pos="9060"/>
        </w:tabs>
        <w:rPr>
          <w:rFonts w:eastAsiaTheme="minorEastAsia"/>
          <w:noProof/>
          <w:sz w:val="22"/>
          <w:lang w:eastAsia="de-DE"/>
        </w:rPr>
      </w:pPr>
      <w:hyperlink w:anchor="_Toc64192800" w:history="1">
        <w:r w:rsidRPr="002373D8">
          <w:rPr>
            <w:rStyle w:val="Hyperlink"/>
            <w:noProof/>
          </w:rPr>
          <w:t>3.2</w:t>
        </w:r>
        <w:r>
          <w:rPr>
            <w:rFonts w:eastAsiaTheme="minorEastAsia"/>
            <w:noProof/>
            <w:sz w:val="22"/>
            <w:lang w:eastAsia="de-DE"/>
          </w:rPr>
          <w:tab/>
        </w:r>
        <w:r w:rsidRPr="002373D8">
          <w:rPr>
            <w:rStyle w:val="Hyperlink"/>
            <w:noProof/>
          </w:rPr>
          <w:t>Translatorische Bewegung</w:t>
        </w:r>
        <w:r>
          <w:rPr>
            <w:noProof/>
            <w:webHidden/>
          </w:rPr>
          <w:tab/>
        </w:r>
        <w:r>
          <w:rPr>
            <w:noProof/>
            <w:webHidden/>
          </w:rPr>
          <w:fldChar w:fldCharType="begin"/>
        </w:r>
        <w:r>
          <w:rPr>
            <w:noProof/>
            <w:webHidden/>
          </w:rPr>
          <w:instrText xml:space="preserve"> PAGEREF _Toc64192800 \h </w:instrText>
        </w:r>
        <w:r>
          <w:rPr>
            <w:noProof/>
            <w:webHidden/>
          </w:rPr>
        </w:r>
        <w:r>
          <w:rPr>
            <w:noProof/>
            <w:webHidden/>
          </w:rPr>
          <w:fldChar w:fldCharType="separate"/>
        </w:r>
        <w:r>
          <w:rPr>
            <w:noProof/>
            <w:webHidden/>
          </w:rPr>
          <w:t>7</w:t>
        </w:r>
        <w:r>
          <w:rPr>
            <w:noProof/>
            <w:webHidden/>
          </w:rPr>
          <w:fldChar w:fldCharType="end"/>
        </w:r>
      </w:hyperlink>
    </w:p>
    <w:p w14:paraId="66CD1BC4" w14:textId="679492AA" w:rsidR="00460402" w:rsidRDefault="00460402">
      <w:pPr>
        <w:pStyle w:val="Verzeichnis3"/>
        <w:tabs>
          <w:tab w:val="left" w:pos="1320"/>
          <w:tab w:val="right" w:leader="dot" w:pos="9060"/>
        </w:tabs>
        <w:rPr>
          <w:rFonts w:eastAsiaTheme="minorEastAsia"/>
          <w:noProof/>
          <w:sz w:val="22"/>
          <w:lang w:eastAsia="de-DE"/>
        </w:rPr>
      </w:pPr>
      <w:hyperlink w:anchor="_Toc64192801" w:history="1">
        <w:r w:rsidRPr="002373D8">
          <w:rPr>
            <w:rStyle w:val="Hyperlink"/>
            <w:noProof/>
          </w:rPr>
          <w:t>3.2.1</w:t>
        </w:r>
        <w:r>
          <w:rPr>
            <w:rFonts w:eastAsiaTheme="minorEastAsia"/>
            <w:noProof/>
            <w:sz w:val="22"/>
            <w:lang w:eastAsia="de-DE"/>
          </w:rPr>
          <w:tab/>
        </w:r>
        <w:r w:rsidRPr="002373D8">
          <w:rPr>
            <w:rStyle w:val="Hyperlink"/>
            <w:noProof/>
          </w:rPr>
          <w:t>Kinematik der Translation</w:t>
        </w:r>
        <w:r>
          <w:rPr>
            <w:noProof/>
            <w:webHidden/>
          </w:rPr>
          <w:tab/>
        </w:r>
        <w:r>
          <w:rPr>
            <w:noProof/>
            <w:webHidden/>
          </w:rPr>
          <w:fldChar w:fldCharType="begin"/>
        </w:r>
        <w:r>
          <w:rPr>
            <w:noProof/>
            <w:webHidden/>
          </w:rPr>
          <w:instrText xml:space="preserve"> PAGEREF _Toc64192801 \h </w:instrText>
        </w:r>
        <w:r>
          <w:rPr>
            <w:noProof/>
            <w:webHidden/>
          </w:rPr>
        </w:r>
        <w:r>
          <w:rPr>
            <w:noProof/>
            <w:webHidden/>
          </w:rPr>
          <w:fldChar w:fldCharType="separate"/>
        </w:r>
        <w:r>
          <w:rPr>
            <w:noProof/>
            <w:webHidden/>
          </w:rPr>
          <w:t>7</w:t>
        </w:r>
        <w:r>
          <w:rPr>
            <w:noProof/>
            <w:webHidden/>
          </w:rPr>
          <w:fldChar w:fldCharType="end"/>
        </w:r>
      </w:hyperlink>
    </w:p>
    <w:p w14:paraId="65AF1407" w14:textId="1336B9EC" w:rsidR="00460402" w:rsidRDefault="00460402">
      <w:pPr>
        <w:pStyle w:val="Verzeichnis3"/>
        <w:tabs>
          <w:tab w:val="left" w:pos="1320"/>
          <w:tab w:val="right" w:leader="dot" w:pos="9060"/>
        </w:tabs>
        <w:rPr>
          <w:rFonts w:eastAsiaTheme="minorEastAsia"/>
          <w:noProof/>
          <w:sz w:val="22"/>
          <w:lang w:eastAsia="de-DE"/>
        </w:rPr>
      </w:pPr>
      <w:hyperlink w:anchor="_Toc64192802" w:history="1">
        <w:r w:rsidRPr="002373D8">
          <w:rPr>
            <w:rStyle w:val="Hyperlink"/>
            <w:noProof/>
          </w:rPr>
          <w:t>3.2.2</w:t>
        </w:r>
        <w:r>
          <w:rPr>
            <w:rFonts w:eastAsiaTheme="minorEastAsia"/>
            <w:noProof/>
            <w:sz w:val="22"/>
            <w:lang w:eastAsia="de-DE"/>
          </w:rPr>
          <w:tab/>
        </w:r>
        <w:r w:rsidRPr="002373D8">
          <w:rPr>
            <w:rStyle w:val="Hyperlink"/>
            <w:noProof/>
          </w:rPr>
          <w:t>Masse</w:t>
        </w:r>
        <w:r>
          <w:rPr>
            <w:noProof/>
            <w:webHidden/>
          </w:rPr>
          <w:tab/>
        </w:r>
        <w:r>
          <w:rPr>
            <w:noProof/>
            <w:webHidden/>
          </w:rPr>
          <w:fldChar w:fldCharType="begin"/>
        </w:r>
        <w:r>
          <w:rPr>
            <w:noProof/>
            <w:webHidden/>
          </w:rPr>
          <w:instrText xml:space="preserve"> PAGEREF _Toc64192802 \h </w:instrText>
        </w:r>
        <w:r>
          <w:rPr>
            <w:noProof/>
            <w:webHidden/>
          </w:rPr>
        </w:r>
        <w:r>
          <w:rPr>
            <w:noProof/>
            <w:webHidden/>
          </w:rPr>
          <w:fldChar w:fldCharType="separate"/>
        </w:r>
        <w:r>
          <w:rPr>
            <w:noProof/>
            <w:webHidden/>
          </w:rPr>
          <w:t>8</w:t>
        </w:r>
        <w:r>
          <w:rPr>
            <w:noProof/>
            <w:webHidden/>
          </w:rPr>
          <w:fldChar w:fldCharType="end"/>
        </w:r>
      </w:hyperlink>
    </w:p>
    <w:p w14:paraId="08A04AFB" w14:textId="0A41ACCA" w:rsidR="00460402" w:rsidRDefault="00460402">
      <w:pPr>
        <w:pStyle w:val="Verzeichnis3"/>
        <w:tabs>
          <w:tab w:val="left" w:pos="1320"/>
          <w:tab w:val="right" w:leader="dot" w:pos="9060"/>
        </w:tabs>
        <w:rPr>
          <w:rFonts w:eastAsiaTheme="minorEastAsia"/>
          <w:noProof/>
          <w:sz w:val="22"/>
          <w:lang w:eastAsia="de-DE"/>
        </w:rPr>
      </w:pPr>
      <w:hyperlink w:anchor="_Toc64192803" w:history="1">
        <w:r w:rsidRPr="002373D8">
          <w:rPr>
            <w:rStyle w:val="Hyperlink"/>
            <w:noProof/>
          </w:rPr>
          <w:t>3.2.3</w:t>
        </w:r>
        <w:r>
          <w:rPr>
            <w:rFonts w:eastAsiaTheme="minorEastAsia"/>
            <w:noProof/>
            <w:sz w:val="22"/>
            <w:lang w:eastAsia="de-DE"/>
          </w:rPr>
          <w:tab/>
        </w:r>
        <w:r w:rsidRPr="002373D8">
          <w:rPr>
            <w:rStyle w:val="Hyperlink"/>
            <w:noProof/>
          </w:rPr>
          <w:t>Kraft</w:t>
        </w:r>
        <w:r>
          <w:rPr>
            <w:noProof/>
            <w:webHidden/>
          </w:rPr>
          <w:tab/>
        </w:r>
        <w:r>
          <w:rPr>
            <w:noProof/>
            <w:webHidden/>
          </w:rPr>
          <w:fldChar w:fldCharType="begin"/>
        </w:r>
        <w:r>
          <w:rPr>
            <w:noProof/>
            <w:webHidden/>
          </w:rPr>
          <w:instrText xml:space="preserve"> PAGEREF _Toc64192803 \h </w:instrText>
        </w:r>
        <w:r>
          <w:rPr>
            <w:noProof/>
            <w:webHidden/>
          </w:rPr>
        </w:r>
        <w:r>
          <w:rPr>
            <w:noProof/>
            <w:webHidden/>
          </w:rPr>
          <w:fldChar w:fldCharType="separate"/>
        </w:r>
        <w:r>
          <w:rPr>
            <w:noProof/>
            <w:webHidden/>
          </w:rPr>
          <w:t>8</w:t>
        </w:r>
        <w:r>
          <w:rPr>
            <w:noProof/>
            <w:webHidden/>
          </w:rPr>
          <w:fldChar w:fldCharType="end"/>
        </w:r>
      </w:hyperlink>
    </w:p>
    <w:p w14:paraId="08692B05" w14:textId="073C09F3" w:rsidR="00460402" w:rsidRDefault="00460402">
      <w:pPr>
        <w:pStyle w:val="Verzeichnis3"/>
        <w:tabs>
          <w:tab w:val="left" w:pos="1320"/>
          <w:tab w:val="right" w:leader="dot" w:pos="9060"/>
        </w:tabs>
        <w:rPr>
          <w:rFonts w:eastAsiaTheme="minorEastAsia"/>
          <w:noProof/>
          <w:sz w:val="22"/>
          <w:lang w:eastAsia="de-DE"/>
        </w:rPr>
      </w:pPr>
      <w:hyperlink w:anchor="_Toc64192804" w:history="1">
        <w:r w:rsidRPr="002373D8">
          <w:rPr>
            <w:rStyle w:val="Hyperlink"/>
            <w:noProof/>
          </w:rPr>
          <w:t>3.2.4</w:t>
        </w:r>
        <w:r>
          <w:rPr>
            <w:rFonts w:eastAsiaTheme="minorEastAsia"/>
            <w:noProof/>
            <w:sz w:val="22"/>
            <w:lang w:eastAsia="de-DE"/>
          </w:rPr>
          <w:tab/>
        </w:r>
        <w:r w:rsidRPr="002373D8">
          <w:rPr>
            <w:rStyle w:val="Hyperlink"/>
            <w:noProof/>
          </w:rPr>
          <w:t>Impuls</w:t>
        </w:r>
        <w:r>
          <w:rPr>
            <w:noProof/>
            <w:webHidden/>
          </w:rPr>
          <w:tab/>
        </w:r>
        <w:r>
          <w:rPr>
            <w:noProof/>
            <w:webHidden/>
          </w:rPr>
          <w:fldChar w:fldCharType="begin"/>
        </w:r>
        <w:r>
          <w:rPr>
            <w:noProof/>
            <w:webHidden/>
          </w:rPr>
          <w:instrText xml:space="preserve"> PAGEREF _Toc64192804 \h </w:instrText>
        </w:r>
        <w:r>
          <w:rPr>
            <w:noProof/>
            <w:webHidden/>
          </w:rPr>
        </w:r>
        <w:r>
          <w:rPr>
            <w:noProof/>
            <w:webHidden/>
          </w:rPr>
          <w:fldChar w:fldCharType="separate"/>
        </w:r>
        <w:r>
          <w:rPr>
            <w:noProof/>
            <w:webHidden/>
          </w:rPr>
          <w:t>8</w:t>
        </w:r>
        <w:r>
          <w:rPr>
            <w:noProof/>
            <w:webHidden/>
          </w:rPr>
          <w:fldChar w:fldCharType="end"/>
        </w:r>
      </w:hyperlink>
    </w:p>
    <w:p w14:paraId="45A41C42" w14:textId="43BB33D5" w:rsidR="00460402" w:rsidRDefault="00460402">
      <w:pPr>
        <w:pStyle w:val="Verzeichnis3"/>
        <w:tabs>
          <w:tab w:val="left" w:pos="1320"/>
          <w:tab w:val="right" w:leader="dot" w:pos="9060"/>
        </w:tabs>
        <w:rPr>
          <w:rFonts w:eastAsiaTheme="minorEastAsia"/>
          <w:noProof/>
          <w:sz w:val="22"/>
          <w:lang w:eastAsia="de-DE"/>
        </w:rPr>
      </w:pPr>
      <w:hyperlink w:anchor="_Toc64192805" w:history="1">
        <w:r w:rsidRPr="002373D8">
          <w:rPr>
            <w:rStyle w:val="Hyperlink"/>
            <w:noProof/>
          </w:rPr>
          <w:t>3.2.5</w:t>
        </w:r>
        <w:r>
          <w:rPr>
            <w:rFonts w:eastAsiaTheme="minorEastAsia"/>
            <w:noProof/>
            <w:sz w:val="22"/>
            <w:lang w:eastAsia="de-DE"/>
          </w:rPr>
          <w:tab/>
        </w:r>
        <w:r w:rsidRPr="002373D8">
          <w:rPr>
            <w:rStyle w:val="Hyperlink"/>
            <w:noProof/>
          </w:rPr>
          <w:t>Kraftstoß</w:t>
        </w:r>
        <w:r>
          <w:rPr>
            <w:noProof/>
            <w:webHidden/>
          </w:rPr>
          <w:tab/>
        </w:r>
        <w:r>
          <w:rPr>
            <w:noProof/>
            <w:webHidden/>
          </w:rPr>
          <w:fldChar w:fldCharType="begin"/>
        </w:r>
        <w:r>
          <w:rPr>
            <w:noProof/>
            <w:webHidden/>
          </w:rPr>
          <w:instrText xml:space="preserve"> PAGEREF _Toc64192805 \h </w:instrText>
        </w:r>
        <w:r>
          <w:rPr>
            <w:noProof/>
            <w:webHidden/>
          </w:rPr>
        </w:r>
        <w:r>
          <w:rPr>
            <w:noProof/>
            <w:webHidden/>
          </w:rPr>
          <w:fldChar w:fldCharType="separate"/>
        </w:r>
        <w:r>
          <w:rPr>
            <w:noProof/>
            <w:webHidden/>
          </w:rPr>
          <w:t>8</w:t>
        </w:r>
        <w:r>
          <w:rPr>
            <w:noProof/>
            <w:webHidden/>
          </w:rPr>
          <w:fldChar w:fldCharType="end"/>
        </w:r>
      </w:hyperlink>
    </w:p>
    <w:p w14:paraId="43DCE7B8" w14:textId="401697BD" w:rsidR="00460402" w:rsidRDefault="00460402">
      <w:pPr>
        <w:pStyle w:val="Verzeichnis3"/>
        <w:tabs>
          <w:tab w:val="left" w:pos="1320"/>
          <w:tab w:val="right" w:leader="dot" w:pos="9060"/>
        </w:tabs>
        <w:rPr>
          <w:rFonts w:eastAsiaTheme="minorEastAsia"/>
          <w:noProof/>
          <w:sz w:val="22"/>
          <w:lang w:eastAsia="de-DE"/>
        </w:rPr>
      </w:pPr>
      <w:hyperlink w:anchor="_Toc64192806" w:history="1">
        <w:r w:rsidRPr="002373D8">
          <w:rPr>
            <w:rStyle w:val="Hyperlink"/>
            <w:noProof/>
          </w:rPr>
          <w:t>3.2.6</w:t>
        </w:r>
        <w:r>
          <w:rPr>
            <w:rFonts w:eastAsiaTheme="minorEastAsia"/>
            <w:noProof/>
            <w:sz w:val="22"/>
            <w:lang w:eastAsia="de-DE"/>
          </w:rPr>
          <w:tab/>
        </w:r>
        <w:r w:rsidRPr="002373D8">
          <w:rPr>
            <w:rStyle w:val="Hyperlink"/>
            <w:noProof/>
          </w:rPr>
          <w:t>Translationsbewegungsenergie</w:t>
        </w:r>
        <w:r>
          <w:rPr>
            <w:noProof/>
            <w:webHidden/>
          </w:rPr>
          <w:tab/>
        </w:r>
        <w:r>
          <w:rPr>
            <w:noProof/>
            <w:webHidden/>
          </w:rPr>
          <w:fldChar w:fldCharType="begin"/>
        </w:r>
        <w:r>
          <w:rPr>
            <w:noProof/>
            <w:webHidden/>
          </w:rPr>
          <w:instrText xml:space="preserve"> PAGEREF _Toc64192806 \h </w:instrText>
        </w:r>
        <w:r>
          <w:rPr>
            <w:noProof/>
            <w:webHidden/>
          </w:rPr>
        </w:r>
        <w:r>
          <w:rPr>
            <w:noProof/>
            <w:webHidden/>
          </w:rPr>
          <w:fldChar w:fldCharType="separate"/>
        </w:r>
        <w:r>
          <w:rPr>
            <w:noProof/>
            <w:webHidden/>
          </w:rPr>
          <w:t>9</w:t>
        </w:r>
        <w:r>
          <w:rPr>
            <w:noProof/>
            <w:webHidden/>
          </w:rPr>
          <w:fldChar w:fldCharType="end"/>
        </w:r>
      </w:hyperlink>
    </w:p>
    <w:p w14:paraId="0CB24C39" w14:textId="583A4FA9" w:rsidR="00460402" w:rsidRDefault="00460402">
      <w:pPr>
        <w:pStyle w:val="Verzeichnis3"/>
        <w:tabs>
          <w:tab w:val="left" w:pos="1320"/>
          <w:tab w:val="right" w:leader="dot" w:pos="9060"/>
        </w:tabs>
        <w:rPr>
          <w:rFonts w:eastAsiaTheme="minorEastAsia"/>
          <w:noProof/>
          <w:sz w:val="22"/>
          <w:lang w:eastAsia="de-DE"/>
        </w:rPr>
      </w:pPr>
      <w:hyperlink w:anchor="_Toc64192807" w:history="1">
        <w:r w:rsidRPr="002373D8">
          <w:rPr>
            <w:rStyle w:val="Hyperlink"/>
            <w:noProof/>
          </w:rPr>
          <w:t>3.2.7</w:t>
        </w:r>
        <w:r>
          <w:rPr>
            <w:rFonts w:eastAsiaTheme="minorEastAsia"/>
            <w:noProof/>
            <w:sz w:val="22"/>
            <w:lang w:eastAsia="de-DE"/>
          </w:rPr>
          <w:tab/>
        </w:r>
        <w:r w:rsidRPr="002373D8">
          <w:rPr>
            <w:rStyle w:val="Hyperlink"/>
            <w:noProof/>
          </w:rPr>
          <w:t>Impulssatz</w:t>
        </w:r>
        <w:r>
          <w:rPr>
            <w:noProof/>
            <w:webHidden/>
          </w:rPr>
          <w:tab/>
        </w:r>
        <w:r>
          <w:rPr>
            <w:noProof/>
            <w:webHidden/>
          </w:rPr>
          <w:fldChar w:fldCharType="begin"/>
        </w:r>
        <w:r>
          <w:rPr>
            <w:noProof/>
            <w:webHidden/>
          </w:rPr>
          <w:instrText xml:space="preserve"> PAGEREF _Toc64192807 \h </w:instrText>
        </w:r>
        <w:r>
          <w:rPr>
            <w:noProof/>
            <w:webHidden/>
          </w:rPr>
        </w:r>
        <w:r>
          <w:rPr>
            <w:noProof/>
            <w:webHidden/>
          </w:rPr>
          <w:fldChar w:fldCharType="separate"/>
        </w:r>
        <w:r>
          <w:rPr>
            <w:noProof/>
            <w:webHidden/>
          </w:rPr>
          <w:t>9</w:t>
        </w:r>
        <w:r>
          <w:rPr>
            <w:noProof/>
            <w:webHidden/>
          </w:rPr>
          <w:fldChar w:fldCharType="end"/>
        </w:r>
      </w:hyperlink>
    </w:p>
    <w:p w14:paraId="2F22DA09" w14:textId="75DD030B" w:rsidR="00460402" w:rsidRDefault="00460402">
      <w:pPr>
        <w:pStyle w:val="Verzeichnis2"/>
        <w:tabs>
          <w:tab w:val="left" w:pos="880"/>
          <w:tab w:val="right" w:leader="dot" w:pos="9060"/>
        </w:tabs>
        <w:rPr>
          <w:rFonts w:eastAsiaTheme="minorEastAsia"/>
          <w:noProof/>
          <w:sz w:val="22"/>
          <w:lang w:eastAsia="de-DE"/>
        </w:rPr>
      </w:pPr>
      <w:hyperlink w:anchor="_Toc64192808" w:history="1">
        <w:r w:rsidRPr="002373D8">
          <w:rPr>
            <w:rStyle w:val="Hyperlink"/>
            <w:noProof/>
          </w:rPr>
          <w:t>3.3</w:t>
        </w:r>
        <w:r>
          <w:rPr>
            <w:rFonts w:eastAsiaTheme="minorEastAsia"/>
            <w:noProof/>
            <w:sz w:val="22"/>
            <w:lang w:eastAsia="de-DE"/>
          </w:rPr>
          <w:tab/>
        </w:r>
        <w:r w:rsidRPr="002373D8">
          <w:rPr>
            <w:rStyle w:val="Hyperlink"/>
            <w:noProof/>
          </w:rPr>
          <w:t>Punktmasse</w:t>
        </w:r>
        <w:r>
          <w:rPr>
            <w:noProof/>
            <w:webHidden/>
          </w:rPr>
          <w:tab/>
        </w:r>
        <w:r>
          <w:rPr>
            <w:noProof/>
            <w:webHidden/>
          </w:rPr>
          <w:fldChar w:fldCharType="begin"/>
        </w:r>
        <w:r>
          <w:rPr>
            <w:noProof/>
            <w:webHidden/>
          </w:rPr>
          <w:instrText xml:space="preserve"> PAGEREF _Toc64192808 \h </w:instrText>
        </w:r>
        <w:r>
          <w:rPr>
            <w:noProof/>
            <w:webHidden/>
          </w:rPr>
        </w:r>
        <w:r>
          <w:rPr>
            <w:noProof/>
            <w:webHidden/>
          </w:rPr>
          <w:fldChar w:fldCharType="separate"/>
        </w:r>
        <w:r>
          <w:rPr>
            <w:noProof/>
            <w:webHidden/>
          </w:rPr>
          <w:t>9</w:t>
        </w:r>
        <w:r>
          <w:rPr>
            <w:noProof/>
            <w:webHidden/>
          </w:rPr>
          <w:fldChar w:fldCharType="end"/>
        </w:r>
      </w:hyperlink>
    </w:p>
    <w:p w14:paraId="67134F01" w14:textId="2A5A6BA0" w:rsidR="00460402" w:rsidRDefault="00460402">
      <w:pPr>
        <w:pStyle w:val="Verzeichnis2"/>
        <w:tabs>
          <w:tab w:val="left" w:pos="880"/>
          <w:tab w:val="right" w:leader="dot" w:pos="9060"/>
        </w:tabs>
        <w:rPr>
          <w:rFonts w:eastAsiaTheme="minorEastAsia"/>
          <w:noProof/>
          <w:sz w:val="22"/>
          <w:lang w:eastAsia="de-DE"/>
        </w:rPr>
      </w:pPr>
      <w:hyperlink w:anchor="_Toc64192809" w:history="1">
        <w:r w:rsidRPr="002373D8">
          <w:rPr>
            <w:rStyle w:val="Hyperlink"/>
            <w:noProof/>
          </w:rPr>
          <w:t>3.4</w:t>
        </w:r>
        <w:r>
          <w:rPr>
            <w:rFonts w:eastAsiaTheme="minorEastAsia"/>
            <w:noProof/>
            <w:sz w:val="22"/>
            <w:lang w:eastAsia="de-DE"/>
          </w:rPr>
          <w:tab/>
        </w:r>
        <w:r w:rsidRPr="002373D8">
          <w:rPr>
            <w:rStyle w:val="Hyperlink"/>
            <w:noProof/>
          </w:rPr>
          <w:t>Rotationsbewegung</w:t>
        </w:r>
        <w:r>
          <w:rPr>
            <w:noProof/>
            <w:webHidden/>
          </w:rPr>
          <w:tab/>
        </w:r>
        <w:r>
          <w:rPr>
            <w:noProof/>
            <w:webHidden/>
          </w:rPr>
          <w:fldChar w:fldCharType="begin"/>
        </w:r>
        <w:r>
          <w:rPr>
            <w:noProof/>
            <w:webHidden/>
          </w:rPr>
          <w:instrText xml:space="preserve"> PAGEREF _Toc64192809 \h </w:instrText>
        </w:r>
        <w:r>
          <w:rPr>
            <w:noProof/>
            <w:webHidden/>
          </w:rPr>
        </w:r>
        <w:r>
          <w:rPr>
            <w:noProof/>
            <w:webHidden/>
          </w:rPr>
          <w:fldChar w:fldCharType="separate"/>
        </w:r>
        <w:r>
          <w:rPr>
            <w:noProof/>
            <w:webHidden/>
          </w:rPr>
          <w:t>9</w:t>
        </w:r>
        <w:r>
          <w:rPr>
            <w:noProof/>
            <w:webHidden/>
          </w:rPr>
          <w:fldChar w:fldCharType="end"/>
        </w:r>
      </w:hyperlink>
    </w:p>
    <w:p w14:paraId="6ACABAFE" w14:textId="4C0CC2E1" w:rsidR="00460402" w:rsidRDefault="00460402">
      <w:pPr>
        <w:pStyle w:val="Verzeichnis3"/>
        <w:tabs>
          <w:tab w:val="left" w:pos="1320"/>
          <w:tab w:val="right" w:leader="dot" w:pos="9060"/>
        </w:tabs>
        <w:rPr>
          <w:rFonts w:eastAsiaTheme="minorEastAsia"/>
          <w:noProof/>
          <w:sz w:val="22"/>
          <w:lang w:eastAsia="de-DE"/>
        </w:rPr>
      </w:pPr>
      <w:hyperlink w:anchor="_Toc64192810" w:history="1">
        <w:r w:rsidRPr="002373D8">
          <w:rPr>
            <w:rStyle w:val="Hyperlink"/>
            <w:noProof/>
          </w:rPr>
          <w:t>3.4.1</w:t>
        </w:r>
        <w:r>
          <w:rPr>
            <w:rFonts w:eastAsiaTheme="minorEastAsia"/>
            <w:noProof/>
            <w:sz w:val="22"/>
            <w:lang w:eastAsia="de-DE"/>
          </w:rPr>
          <w:tab/>
        </w:r>
        <w:r w:rsidRPr="002373D8">
          <w:rPr>
            <w:rStyle w:val="Hyperlink"/>
            <w:noProof/>
          </w:rPr>
          <w:t>Kinematik der Rotation</w:t>
        </w:r>
        <w:r>
          <w:rPr>
            <w:noProof/>
            <w:webHidden/>
          </w:rPr>
          <w:tab/>
        </w:r>
        <w:r>
          <w:rPr>
            <w:noProof/>
            <w:webHidden/>
          </w:rPr>
          <w:fldChar w:fldCharType="begin"/>
        </w:r>
        <w:r>
          <w:rPr>
            <w:noProof/>
            <w:webHidden/>
          </w:rPr>
          <w:instrText xml:space="preserve"> PAGEREF _Toc64192810 \h </w:instrText>
        </w:r>
        <w:r>
          <w:rPr>
            <w:noProof/>
            <w:webHidden/>
          </w:rPr>
        </w:r>
        <w:r>
          <w:rPr>
            <w:noProof/>
            <w:webHidden/>
          </w:rPr>
          <w:fldChar w:fldCharType="separate"/>
        </w:r>
        <w:r>
          <w:rPr>
            <w:noProof/>
            <w:webHidden/>
          </w:rPr>
          <w:t>9</w:t>
        </w:r>
        <w:r>
          <w:rPr>
            <w:noProof/>
            <w:webHidden/>
          </w:rPr>
          <w:fldChar w:fldCharType="end"/>
        </w:r>
      </w:hyperlink>
    </w:p>
    <w:p w14:paraId="7E74961C" w14:textId="47EA1572" w:rsidR="00460402" w:rsidRDefault="00460402">
      <w:pPr>
        <w:pStyle w:val="Verzeichnis3"/>
        <w:tabs>
          <w:tab w:val="left" w:pos="1320"/>
          <w:tab w:val="right" w:leader="dot" w:pos="9060"/>
        </w:tabs>
        <w:rPr>
          <w:rFonts w:eastAsiaTheme="minorEastAsia"/>
          <w:noProof/>
          <w:sz w:val="22"/>
          <w:lang w:eastAsia="de-DE"/>
        </w:rPr>
      </w:pPr>
      <w:hyperlink w:anchor="_Toc64192811" w:history="1">
        <w:r w:rsidRPr="002373D8">
          <w:rPr>
            <w:rStyle w:val="Hyperlink"/>
            <w:noProof/>
          </w:rPr>
          <w:t>3.4.2</w:t>
        </w:r>
        <w:r>
          <w:rPr>
            <w:rFonts w:eastAsiaTheme="minorEastAsia"/>
            <w:noProof/>
            <w:sz w:val="22"/>
            <w:lang w:eastAsia="de-DE"/>
          </w:rPr>
          <w:tab/>
        </w:r>
        <w:r w:rsidRPr="002373D8">
          <w:rPr>
            <w:rStyle w:val="Hyperlink"/>
            <w:noProof/>
          </w:rPr>
          <w:t>Trägheitsmoment</w:t>
        </w:r>
        <w:r>
          <w:rPr>
            <w:noProof/>
            <w:webHidden/>
          </w:rPr>
          <w:tab/>
        </w:r>
        <w:r>
          <w:rPr>
            <w:noProof/>
            <w:webHidden/>
          </w:rPr>
          <w:fldChar w:fldCharType="begin"/>
        </w:r>
        <w:r>
          <w:rPr>
            <w:noProof/>
            <w:webHidden/>
          </w:rPr>
          <w:instrText xml:space="preserve"> PAGEREF _Toc64192811 \h </w:instrText>
        </w:r>
        <w:r>
          <w:rPr>
            <w:noProof/>
            <w:webHidden/>
          </w:rPr>
        </w:r>
        <w:r>
          <w:rPr>
            <w:noProof/>
            <w:webHidden/>
          </w:rPr>
          <w:fldChar w:fldCharType="separate"/>
        </w:r>
        <w:r>
          <w:rPr>
            <w:noProof/>
            <w:webHidden/>
          </w:rPr>
          <w:t>10</w:t>
        </w:r>
        <w:r>
          <w:rPr>
            <w:noProof/>
            <w:webHidden/>
          </w:rPr>
          <w:fldChar w:fldCharType="end"/>
        </w:r>
      </w:hyperlink>
    </w:p>
    <w:p w14:paraId="59AFA97B" w14:textId="1EF6B8A6" w:rsidR="00460402" w:rsidRDefault="00460402">
      <w:pPr>
        <w:pStyle w:val="Verzeichnis3"/>
        <w:tabs>
          <w:tab w:val="left" w:pos="1320"/>
          <w:tab w:val="right" w:leader="dot" w:pos="9060"/>
        </w:tabs>
        <w:rPr>
          <w:rFonts w:eastAsiaTheme="minorEastAsia"/>
          <w:noProof/>
          <w:sz w:val="22"/>
          <w:lang w:eastAsia="de-DE"/>
        </w:rPr>
      </w:pPr>
      <w:hyperlink w:anchor="_Toc64192812" w:history="1">
        <w:r w:rsidRPr="002373D8">
          <w:rPr>
            <w:rStyle w:val="Hyperlink"/>
            <w:noProof/>
          </w:rPr>
          <w:t>3.4.3</w:t>
        </w:r>
        <w:r>
          <w:rPr>
            <w:rFonts w:eastAsiaTheme="minorEastAsia"/>
            <w:noProof/>
            <w:sz w:val="22"/>
            <w:lang w:eastAsia="de-DE"/>
          </w:rPr>
          <w:tab/>
        </w:r>
        <w:r w:rsidRPr="002373D8">
          <w:rPr>
            <w:rStyle w:val="Hyperlink"/>
            <w:noProof/>
          </w:rPr>
          <w:t>Drehmoment</w:t>
        </w:r>
        <w:r>
          <w:rPr>
            <w:noProof/>
            <w:webHidden/>
          </w:rPr>
          <w:tab/>
        </w:r>
        <w:r>
          <w:rPr>
            <w:noProof/>
            <w:webHidden/>
          </w:rPr>
          <w:fldChar w:fldCharType="begin"/>
        </w:r>
        <w:r>
          <w:rPr>
            <w:noProof/>
            <w:webHidden/>
          </w:rPr>
          <w:instrText xml:space="preserve"> PAGEREF _Toc64192812 \h </w:instrText>
        </w:r>
        <w:r>
          <w:rPr>
            <w:noProof/>
            <w:webHidden/>
          </w:rPr>
        </w:r>
        <w:r>
          <w:rPr>
            <w:noProof/>
            <w:webHidden/>
          </w:rPr>
          <w:fldChar w:fldCharType="separate"/>
        </w:r>
        <w:r>
          <w:rPr>
            <w:noProof/>
            <w:webHidden/>
          </w:rPr>
          <w:t>10</w:t>
        </w:r>
        <w:r>
          <w:rPr>
            <w:noProof/>
            <w:webHidden/>
          </w:rPr>
          <w:fldChar w:fldCharType="end"/>
        </w:r>
      </w:hyperlink>
    </w:p>
    <w:p w14:paraId="4305B085" w14:textId="65AA33FE" w:rsidR="00460402" w:rsidRDefault="00460402">
      <w:pPr>
        <w:pStyle w:val="Verzeichnis3"/>
        <w:tabs>
          <w:tab w:val="left" w:pos="1320"/>
          <w:tab w:val="right" w:leader="dot" w:pos="9060"/>
        </w:tabs>
        <w:rPr>
          <w:rFonts w:eastAsiaTheme="minorEastAsia"/>
          <w:noProof/>
          <w:sz w:val="22"/>
          <w:lang w:eastAsia="de-DE"/>
        </w:rPr>
      </w:pPr>
      <w:hyperlink w:anchor="_Toc64192813" w:history="1">
        <w:r w:rsidRPr="002373D8">
          <w:rPr>
            <w:rStyle w:val="Hyperlink"/>
            <w:noProof/>
          </w:rPr>
          <w:t>3.4.4</w:t>
        </w:r>
        <w:r>
          <w:rPr>
            <w:rFonts w:eastAsiaTheme="minorEastAsia"/>
            <w:noProof/>
            <w:sz w:val="22"/>
            <w:lang w:eastAsia="de-DE"/>
          </w:rPr>
          <w:tab/>
        </w:r>
        <w:r w:rsidRPr="002373D8">
          <w:rPr>
            <w:rStyle w:val="Hyperlink"/>
            <w:noProof/>
          </w:rPr>
          <w:t>Drehimpuls</w:t>
        </w:r>
        <w:r>
          <w:rPr>
            <w:noProof/>
            <w:webHidden/>
          </w:rPr>
          <w:tab/>
        </w:r>
        <w:r>
          <w:rPr>
            <w:noProof/>
            <w:webHidden/>
          </w:rPr>
          <w:fldChar w:fldCharType="begin"/>
        </w:r>
        <w:r>
          <w:rPr>
            <w:noProof/>
            <w:webHidden/>
          </w:rPr>
          <w:instrText xml:space="preserve"> PAGEREF _Toc64192813 \h </w:instrText>
        </w:r>
        <w:r>
          <w:rPr>
            <w:noProof/>
            <w:webHidden/>
          </w:rPr>
        </w:r>
        <w:r>
          <w:rPr>
            <w:noProof/>
            <w:webHidden/>
          </w:rPr>
          <w:fldChar w:fldCharType="separate"/>
        </w:r>
        <w:r>
          <w:rPr>
            <w:noProof/>
            <w:webHidden/>
          </w:rPr>
          <w:t>10</w:t>
        </w:r>
        <w:r>
          <w:rPr>
            <w:noProof/>
            <w:webHidden/>
          </w:rPr>
          <w:fldChar w:fldCharType="end"/>
        </w:r>
      </w:hyperlink>
    </w:p>
    <w:p w14:paraId="4C51BA2E" w14:textId="2031DA36" w:rsidR="00460402" w:rsidRDefault="00460402">
      <w:pPr>
        <w:pStyle w:val="Verzeichnis3"/>
        <w:tabs>
          <w:tab w:val="left" w:pos="1320"/>
          <w:tab w:val="right" w:leader="dot" w:pos="9060"/>
        </w:tabs>
        <w:rPr>
          <w:rFonts w:eastAsiaTheme="minorEastAsia"/>
          <w:noProof/>
          <w:sz w:val="22"/>
          <w:lang w:eastAsia="de-DE"/>
        </w:rPr>
      </w:pPr>
      <w:hyperlink w:anchor="_Toc64192814" w:history="1">
        <w:r w:rsidRPr="002373D8">
          <w:rPr>
            <w:rStyle w:val="Hyperlink"/>
            <w:noProof/>
          </w:rPr>
          <w:t>3.4.5</w:t>
        </w:r>
        <w:r>
          <w:rPr>
            <w:rFonts w:eastAsiaTheme="minorEastAsia"/>
            <w:noProof/>
            <w:sz w:val="22"/>
            <w:lang w:eastAsia="de-DE"/>
          </w:rPr>
          <w:tab/>
        </w:r>
        <w:r w:rsidRPr="002373D8">
          <w:rPr>
            <w:rStyle w:val="Hyperlink"/>
            <w:noProof/>
          </w:rPr>
          <w:t>Drehstoß</w:t>
        </w:r>
        <w:r>
          <w:rPr>
            <w:noProof/>
            <w:webHidden/>
          </w:rPr>
          <w:tab/>
        </w:r>
        <w:r>
          <w:rPr>
            <w:noProof/>
            <w:webHidden/>
          </w:rPr>
          <w:fldChar w:fldCharType="begin"/>
        </w:r>
        <w:r>
          <w:rPr>
            <w:noProof/>
            <w:webHidden/>
          </w:rPr>
          <w:instrText xml:space="preserve"> PAGEREF _Toc64192814 \h </w:instrText>
        </w:r>
        <w:r>
          <w:rPr>
            <w:noProof/>
            <w:webHidden/>
          </w:rPr>
        </w:r>
        <w:r>
          <w:rPr>
            <w:noProof/>
            <w:webHidden/>
          </w:rPr>
          <w:fldChar w:fldCharType="separate"/>
        </w:r>
        <w:r>
          <w:rPr>
            <w:noProof/>
            <w:webHidden/>
          </w:rPr>
          <w:t>11</w:t>
        </w:r>
        <w:r>
          <w:rPr>
            <w:noProof/>
            <w:webHidden/>
          </w:rPr>
          <w:fldChar w:fldCharType="end"/>
        </w:r>
      </w:hyperlink>
    </w:p>
    <w:p w14:paraId="766044B5" w14:textId="05696AFF" w:rsidR="00460402" w:rsidRDefault="00460402">
      <w:pPr>
        <w:pStyle w:val="Verzeichnis3"/>
        <w:tabs>
          <w:tab w:val="left" w:pos="1320"/>
          <w:tab w:val="right" w:leader="dot" w:pos="9060"/>
        </w:tabs>
        <w:rPr>
          <w:rFonts w:eastAsiaTheme="minorEastAsia"/>
          <w:noProof/>
          <w:sz w:val="22"/>
          <w:lang w:eastAsia="de-DE"/>
        </w:rPr>
      </w:pPr>
      <w:hyperlink w:anchor="_Toc64192815" w:history="1">
        <w:r w:rsidRPr="002373D8">
          <w:rPr>
            <w:rStyle w:val="Hyperlink"/>
            <w:noProof/>
          </w:rPr>
          <w:t>3.4.6</w:t>
        </w:r>
        <w:r>
          <w:rPr>
            <w:rFonts w:eastAsiaTheme="minorEastAsia"/>
            <w:noProof/>
            <w:sz w:val="22"/>
            <w:lang w:eastAsia="de-DE"/>
          </w:rPr>
          <w:tab/>
        </w:r>
        <w:r w:rsidRPr="002373D8">
          <w:rPr>
            <w:rStyle w:val="Hyperlink"/>
            <w:noProof/>
          </w:rPr>
          <w:t>Rotationsbewegungsenergie</w:t>
        </w:r>
        <w:r>
          <w:rPr>
            <w:noProof/>
            <w:webHidden/>
          </w:rPr>
          <w:tab/>
        </w:r>
        <w:r>
          <w:rPr>
            <w:noProof/>
            <w:webHidden/>
          </w:rPr>
          <w:fldChar w:fldCharType="begin"/>
        </w:r>
        <w:r>
          <w:rPr>
            <w:noProof/>
            <w:webHidden/>
          </w:rPr>
          <w:instrText xml:space="preserve"> PAGEREF _Toc64192815 \h </w:instrText>
        </w:r>
        <w:r>
          <w:rPr>
            <w:noProof/>
            <w:webHidden/>
          </w:rPr>
        </w:r>
        <w:r>
          <w:rPr>
            <w:noProof/>
            <w:webHidden/>
          </w:rPr>
          <w:fldChar w:fldCharType="separate"/>
        </w:r>
        <w:r>
          <w:rPr>
            <w:noProof/>
            <w:webHidden/>
          </w:rPr>
          <w:t>11</w:t>
        </w:r>
        <w:r>
          <w:rPr>
            <w:noProof/>
            <w:webHidden/>
          </w:rPr>
          <w:fldChar w:fldCharType="end"/>
        </w:r>
      </w:hyperlink>
    </w:p>
    <w:p w14:paraId="6638D753" w14:textId="02EDB7C4" w:rsidR="00460402" w:rsidRDefault="00460402">
      <w:pPr>
        <w:pStyle w:val="Verzeichnis3"/>
        <w:tabs>
          <w:tab w:val="left" w:pos="1320"/>
          <w:tab w:val="right" w:leader="dot" w:pos="9060"/>
        </w:tabs>
        <w:rPr>
          <w:rFonts w:eastAsiaTheme="minorEastAsia"/>
          <w:noProof/>
          <w:sz w:val="22"/>
          <w:lang w:eastAsia="de-DE"/>
        </w:rPr>
      </w:pPr>
      <w:hyperlink w:anchor="_Toc64192816" w:history="1">
        <w:r w:rsidRPr="002373D8">
          <w:rPr>
            <w:rStyle w:val="Hyperlink"/>
            <w:noProof/>
          </w:rPr>
          <w:t>3.4.7</w:t>
        </w:r>
        <w:r>
          <w:rPr>
            <w:rFonts w:eastAsiaTheme="minorEastAsia"/>
            <w:noProof/>
            <w:sz w:val="22"/>
            <w:lang w:eastAsia="de-DE"/>
          </w:rPr>
          <w:tab/>
        </w:r>
        <w:r w:rsidRPr="002373D8">
          <w:rPr>
            <w:rStyle w:val="Hyperlink"/>
            <w:noProof/>
          </w:rPr>
          <w:t>Drallsatz</w:t>
        </w:r>
        <w:r>
          <w:rPr>
            <w:noProof/>
            <w:webHidden/>
          </w:rPr>
          <w:tab/>
        </w:r>
        <w:r>
          <w:rPr>
            <w:noProof/>
            <w:webHidden/>
          </w:rPr>
          <w:fldChar w:fldCharType="begin"/>
        </w:r>
        <w:r>
          <w:rPr>
            <w:noProof/>
            <w:webHidden/>
          </w:rPr>
          <w:instrText xml:space="preserve"> PAGEREF _Toc64192816 \h </w:instrText>
        </w:r>
        <w:r>
          <w:rPr>
            <w:noProof/>
            <w:webHidden/>
          </w:rPr>
        </w:r>
        <w:r>
          <w:rPr>
            <w:noProof/>
            <w:webHidden/>
          </w:rPr>
          <w:fldChar w:fldCharType="separate"/>
        </w:r>
        <w:r>
          <w:rPr>
            <w:noProof/>
            <w:webHidden/>
          </w:rPr>
          <w:t>11</w:t>
        </w:r>
        <w:r>
          <w:rPr>
            <w:noProof/>
            <w:webHidden/>
          </w:rPr>
          <w:fldChar w:fldCharType="end"/>
        </w:r>
      </w:hyperlink>
    </w:p>
    <w:p w14:paraId="2DA989DC" w14:textId="6A27FBA2" w:rsidR="00460402" w:rsidRDefault="00460402">
      <w:pPr>
        <w:pStyle w:val="Verzeichnis2"/>
        <w:tabs>
          <w:tab w:val="left" w:pos="880"/>
          <w:tab w:val="right" w:leader="dot" w:pos="9060"/>
        </w:tabs>
        <w:rPr>
          <w:rFonts w:eastAsiaTheme="minorEastAsia"/>
          <w:noProof/>
          <w:sz w:val="22"/>
          <w:lang w:eastAsia="de-DE"/>
        </w:rPr>
      </w:pPr>
      <w:hyperlink w:anchor="_Toc64192817" w:history="1">
        <w:r w:rsidRPr="002373D8">
          <w:rPr>
            <w:rStyle w:val="Hyperlink"/>
            <w:noProof/>
          </w:rPr>
          <w:t>3.5</w:t>
        </w:r>
        <w:r>
          <w:rPr>
            <w:rFonts w:eastAsiaTheme="minorEastAsia"/>
            <w:noProof/>
            <w:sz w:val="22"/>
            <w:lang w:eastAsia="de-DE"/>
          </w:rPr>
          <w:tab/>
        </w:r>
        <w:r w:rsidRPr="002373D8">
          <w:rPr>
            <w:rStyle w:val="Hyperlink"/>
            <w:noProof/>
          </w:rPr>
          <w:t>Starre Körper</w:t>
        </w:r>
        <w:r>
          <w:rPr>
            <w:noProof/>
            <w:webHidden/>
          </w:rPr>
          <w:tab/>
        </w:r>
        <w:r>
          <w:rPr>
            <w:noProof/>
            <w:webHidden/>
          </w:rPr>
          <w:fldChar w:fldCharType="begin"/>
        </w:r>
        <w:r>
          <w:rPr>
            <w:noProof/>
            <w:webHidden/>
          </w:rPr>
          <w:instrText xml:space="preserve"> PAGEREF _Toc64192817 \h </w:instrText>
        </w:r>
        <w:r>
          <w:rPr>
            <w:noProof/>
            <w:webHidden/>
          </w:rPr>
        </w:r>
        <w:r>
          <w:rPr>
            <w:noProof/>
            <w:webHidden/>
          </w:rPr>
          <w:fldChar w:fldCharType="separate"/>
        </w:r>
        <w:r>
          <w:rPr>
            <w:noProof/>
            <w:webHidden/>
          </w:rPr>
          <w:t>11</w:t>
        </w:r>
        <w:r>
          <w:rPr>
            <w:noProof/>
            <w:webHidden/>
          </w:rPr>
          <w:fldChar w:fldCharType="end"/>
        </w:r>
      </w:hyperlink>
    </w:p>
    <w:p w14:paraId="5C1A7651" w14:textId="409FBF63" w:rsidR="00460402" w:rsidRDefault="00460402">
      <w:pPr>
        <w:pStyle w:val="Verzeichnis2"/>
        <w:tabs>
          <w:tab w:val="left" w:pos="880"/>
          <w:tab w:val="right" w:leader="dot" w:pos="9060"/>
        </w:tabs>
        <w:rPr>
          <w:rFonts w:eastAsiaTheme="minorEastAsia"/>
          <w:noProof/>
          <w:sz w:val="22"/>
          <w:lang w:eastAsia="de-DE"/>
        </w:rPr>
      </w:pPr>
      <w:hyperlink w:anchor="_Toc64192818" w:history="1">
        <w:r w:rsidRPr="002373D8">
          <w:rPr>
            <w:rStyle w:val="Hyperlink"/>
            <w:noProof/>
          </w:rPr>
          <w:t>3.6</w:t>
        </w:r>
        <w:r>
          <w:rPr>
            <w:rFonts w:eastAsiaTheme="minorEastAsia"/>
            <w:noProof/>
            <w:sz w:val="22"/>
            <w:lang w:eastAsia="de-DE"/>
          </w:rPr>
          <w:tab/>
        </w:r>
        <w:r w:rsidRPr="002373D8">
          <w:rPr>
            <w:rStyle w:val="Hyperlink"/>
            <w:noProof/>
          </w:rPr>
          <w:t>Stoß</w:t>
        </w:r>
        <w:r>
          <w:rPr>
            <w:noProof/>
            <w:webHidden/>
          </w:rPr>
          <w:tab/>
        </w:r>
        <w:r>
          <w:rPr>
            <w:noProof/>
            <w:webHidden/>
          </w:rPr>
          <w:fldChar w:fldCharType="begin"/>
        </w:r>
        <w:r>
          <w:rPr>
            <w:noProof/>
            <w:webHidden/>
          </w:rPr>
          <w:instrText xml:space="preserve"> PAGEREF _Toc64192818 \h </w:instrText>
        </w:r>
        <w:r>
          <w:rPr>
            <w:noProof/>
            <w:webHidden/>
          </w:rPr>
        </w:r>
        <w:r>
          <w:rPr>
            <w:noProof/>
            <w:webHidden/>
          </w:rPr>
          <w:fldChar w:fldCharType="separate"/>
        </w:r>
        <w:r>
          <w:rPr>
            <w:noProof/>
            <w:webHidden/>
          </w:rPr>
          <w:t>12</w:t>
        </w:r>
        <w:r>
          <w:rPr>
            <w:noProof/>
            <w:webHidden/>
          </w:rPr>
          <w:fldChar w:fldCharType="end"/>
        </w:r>
      </w:hyperlink>
    </w:p>
    <w:p w14:paraId="7E39E082" w14:textId="6CC0B83C" w:rsidR="00460402" w:rsidRDefault="00460402">
      <w:pPr>
        <w:pStyle w:val="Verzeichnis3"/>
        <w:tabs>
          <w:tab w:val="left" w:pos="1320"/>
          <w:tab w:val="right" w:leader="dot" w:pos="9060"/>
        </w:tabs>
        <w:rPr>
          <w:rFonts w:eastAsiaTheme="minorEastAsia"/>
          <w:noProof/>
          <w:sz w:val="22"/>
          <w:lang w:eastAsia="de-DE"/>
        </w:rPr>
      </w:pPr>
      <w:hyperlink w:anchor="_Toc64192819" w:history="1">
        <w:r w:rsidRPr="002373D8">
          <w:rPr>
            <w:rStyle w:val="Hyperlink"/>
            <w:noProof/>
          </w:rPr>
          <w:t>3.6.1</w:t>
        </w:r>
        <w:r>
          <w:rPr>
            <w:rFonts w:eastAsiaTheme="minorEastAsia"/>
            <w:noProof/>
            <w:sz w:val="22"/>
            <w:lang w:eastAsia="de-DE"/>
          </w:rPr>
          <w:tab/>
        </w:r>
        <w:r w:rsidRPr="002373D8">
          <w:rPr>
            <w:rStyle w:val="Hyperlink"/>
            <w:noProof/>
          </w:rPr>
          <w:t>Ideal elastischer Stoß</w:t>
        </w:r>
        <w:r>
          <w:rPr>
            <w:noProof/>
            <w:webHidden/>
          </w:rPr>
          <w:tab/>
        </w:r>
        <w:r>
          <w:rPr>
            <w:noProof/>
            <w:webHidden/>
          </w:rPr>
          <w:fldChar w:fldCharType="begin"/>
        </w:r>
        <w:r>
          <w:rPr>
            <w:noProof/>
            <w:webHidden/>
          </w:rPr>
          <w:instrText xml:space="preserve"> PAGEREF _Toc64192819 \h </w:instrText>
        </w:r>
        <w:r>
          <w:rPr>
            <w:noProof/>
            <w:webHidden/>
          </w:rPr>
        </w:r>
        <w:r>
          <w:rPr>
            <w:noProof/>
            <w:webHidden/>
          </w:rPr>
          <w:fldChar w:fldCharType="separate"/>
        </w:r>
        <w:r>
          <w:rPr>
            <w:noProof/>
            <w:webHidden/>
          </w:rPr>
          <w:t>12</w:t>
        </w:r>
        <w:r>
          <w:rPr>
            <w:noProof/>
            <w:webHidden/>
          </w:rPr>
          <w:fldChar w:fldCharType="end"/>
        </w:r>
      </w:hyperlink>
    </w:p>
    <w:p w14:paraId="0D66C853" w14:textId="5C981FCF" w:rsidR="00460402" w:rsidRDefault="00460402">
      <w:pPr>
        <w:pStyle w:val="Verzeichnis3"/>
        <w:tabs>
          <w:tab w:val="left" w:pos="1320"/>
          <w:tab w:val="right" w:leader="dot" w:pos="9060"/>
        </w:tabs>
        <w:rPr>
          <w:rFonts w:eastAsiaTheme="minorEastAsia"/>
          <w:noProof/>
          <w:sz w:val="22"/>
          <w:lang w:eastAsia="de-DE"/>
        </w:rPr>
      </w:pPr>
      <w:hyperlink w:anchor="_Toc64192820" w:history="1">
        <w:r w:rsidRPr="002373D8">
          <w:rPr>
            <w:rStyle w:val="Hyperlink"/>
            <w:noProof/>
          </w:rPr>
          <w:t>3.6.2</w:t>
        </w:r>
        <w:r>
          <w:rPr>
            <w:rFonts w:eastAsiaTheme="minorEastAsia"/>
            <w:noProof/>
            <w:sz w:val="22"/>
            <w:lang w:eastAsia="de-DE"/>
          </w:rPr>
          <w:tab/>
        </w:r>
        <w:r w:rsidRPr="002373D8">
          <w:rPr>
            <w:rStyle w:val="Hyperlink"/>
            <w:noProof/>
          </w:rPr>
          <w:t>Ideal unelastischer Stoß</w:t>
        </w:r>
        <w:r>
          <w:rPr>
            <w:noProof/>
            <w:webHidden/>
          </w:rPr>
          <w:tab/>
        </w:r>
        <w:r>
          <w:rPr>
            <w:noProof/>
            <w:webHidden/>
          </w:rPr>
          <w:fldChar w:fldCharType="begin"/>
        </w:r>
        <w:r>
          <w:rPr>
            <w:noProof/>
            <w:webHidden/>
          </w:rPr>
          <w:instrText xml:space="preserve"> PAGEREF _Toc64192820 \h </w:instrText>
        </w:r>
        <w:r>
          <w:rPr>
            <w:noProof/>
            <w:webHidden/>
          </w:rPr>
        </w:r>
        <w:r>
          <w:rPr>
            <w:noProof/>
            <w:webHidden/>
          </w:rPr>
          <w:fldChar w:fldCharType="separate"/>
        </w:r>
        <w:r>
          <w:rPr>
            <w:noProof/>
            <w:webHidden/>
          </w:rPr>
          <w:t>12</w:t>
        </w:r>
        <w:r>
          <w:rPr>
            <w:noProof/>
            <w:webHidden/>
          </w:rPr>
          <w:fldChar w:fldCharType="end"/>
        </w:r>
      </w:hyperlink>
    </w:p>
    <w:p w14:paraId="3B1FDD9D" w14:textId="3C596825" w:rsidR="00460402" w:rsidRDefault="00460402">
      <w:pPr>
        <w:pStyle w:val="Verzeichnis3"/>
        <w:tabs>
          <w:tab w:val="left" w:pos="1320"/>
          <w:tab w:val="right" w:leader="dot" w:pos="9060"/>
        </w:tabs>
        <w:rPr>
          <w:rFonts w:eastAsiaTheme="minorEastAsia"/>
          <w:noProof/>
          <w:sz w:val="22"/>
          <w:lang w:eastAsia="de-DE"/>
        </w:rPr>
      </w:pPr>
      <w:hyperlink w:anchor="_Toc64192821" w:history="1">
        <w:r w:rsidRPr="002373D8">
          <w:rPr>
            <w:rStyle w:val="Hyperlink"/>
            <w:noProof/>
          </w:rPr>
          <w:t>3.6.3</w:t>
        </w:r>
        <w:r>
          <w:rPr>
            <w:rFonts w:eastAsiaTheme="minorEastAsia"/>
            <w:noProof/>
            <w:sz w:val="22"/>
            <w:lang w:eastAsia="de-DE"/>
          </w:rPr>
          <w:tab/>
        </w:r>
        <w:r w:rsidRPr="002373D8">
          <w:rPr>
            <w:rStyle w:val="Hyperlink"/>
            <w:noProof/>
          </w:rPr>
          <w:t>Realer Stoß</w:t>
        </w:r>
        <w:r>
          <w:rPr>
            <w:noProof/>
            <w:webHidden/>
          </w:rPr>
          <w:tab/>
        </w:r>
        <w:r>
          <w:rPr>
            <w:noProof/>
            <w:webHidden/>
          </w:rPr>
          <w:fldChar w:fldCharType="begin"/>
        </w:r>
        <w:r>
          <w:rPr>
            <w:noProof/>
            <w:webHidden/>
          </w:rPr>
          <w:instrText xml:space="preserve"> PAGEREF _Toc64192821 \h </w:instrText>
        </w:r>
        <w:r>
          <w:rPr>
            <w:noProof/>
            <w:webHidden/>
          </w:rPr>
        </w:r>
        <w:r>
          <w:rPr>
            <w:noProof/>
            <w:webHidden/>
          </w:rPr>
          <w:fldChar w:fldCharType="separate"/>
        </w:r>
        <w:r>
          <w:rPr>
            <w:noProof/>
            <w:webHidden/>
          </w:rPr>
          <w:t>12</w:t>
        </w:r>
        <w:r>
          <w:rPr>
            <w:noProof/>
            <w:webHidden/>
          </w:rPr>
          <w:fldChar w:fldCharType="end"/>
        </w:r>
      </w:hyperlink>
    </w:p>
    <w:p w14:paraId="5085921F" w14:textId="68A0A4AC" w:rsidR="00460402" w:rsidRDefault="00460402">
      <w:pPr>
        <w:pStyle w:val="Verzeichnis3"/>
        <w:tabs>
          <w:tab w:val="left" w:pos="1320"/>
          <w:tab w:val="right" w:leader="dot" w:pos="9060"/>
        </w:tabs>
        <w:rPr>
          <w:rFonts w:eastAsiaTheme="minorEastAsia"/>
          <w:noProof/>
          <w:sz w:val="22"/>
          <w:lang w:eastAsia="de-DE"/>
        </w:rPr>
      </w:pPr>
      <w:hyperlink w:anchor="_Toc64192822" w:history="1">
        <w:r w:rsidRPr="002373D8">
          <w:rPr>
            <w:rStyle w:val="Hyperlink"/>
            <w:noProof/>
          </w:rPr>
          <w:t>3.6.4</w:t>
        </w:r>
        <w:r>
          <w:rPr>
            <w:rFonts w:eastAsiaTheme="minorEastAsia"/>
            <w:noProof/>
            <w:sz w:val="22"/>
            <w:lang w:eastAsia="de-DE"/>
          </w:rPr>
          <w:tab/>
        </w:r>
        <w:r w:rsidRPr="002373D8">
          <w:rPr>
            <w:rStyle w:val="Hyperlink"/>
            <w:noProof/>
          </w:rPr>
          <w:t>Exzentrische Stoß</w:t>
        </w:r>
        <w:r>
          <w:rPr>
            <w:noProof/>
            <w:webHidden/>
          </w:rPr>
          <w:tab/>
        </w:r>
        <w:r>
          <w:rPr>
            <w:noProof/>
            <w:webHidden/>
          </w:rPr>
          <w:fldChar w:fldCharType="begin"/>
        </w:r>
        <w:r>
          <w:rPr>
            <w:noProof/>
            <w:webHidden/>
          </w:rPr>
          <w:instrText xml:space="preserve"> PAGEREF _Toc64192822 \h </w:instrText>
        </w:r>
        <w:r>
          <w:rPr>
            <w:noProof/>
            <w:webHidden/>
          </w:rPr>
        </w:r>
        <w:r>
          <w:rPr>
            <w:noProof/>
            <w:webHidden/>
          </w:rPr>
          <w:fldChar w:fldCharType="separate"/>
        </w:r>
        <w:r>
          <w:rPr>
            <w:noProof/>
            <w:webHidden/>
          </w:rPr>
          <w:t>12</w:t>
        </w:r>
        <w:r>
          <w:rPr>
            <w:noProof/>
            <w:webHidden/>
          </w:rPr>
          <w:fldChar w:fldCharType="end"/>
        </w:r>
      </w:hyperlink>
    </w:p>
    <w:p w14:paraId="2F43910B" w14:textId="3ECCFE85" w:rsidR="00460402" w:rsidRDefault="00460402">
      <w:pPr>
        <w:pStyle w:val="Verzeichnis2"/>
        <w:tabs>
          <w:tab w:val="left" w:pos="880"/>
          <w:tab w:val="right" w:leader="dot" w:pos="9060"/>
        </w:tabs>
        <w:rPr>
          <w:rFonts w:eastAsiaTheme="minorEastAsia"/>
          <w:noProof/>
          <w:sz w:val="22"/>
          <w:lang w:eastAsia="de-DE"/>
        </w:rPr>
      </w:pPr>
      <w:hyperlink w:anchor="_Toc64192823" w:history="1">
        <w:r w:rsidRPr="002373D8">
          <w:rPr>
            <w:rStyle w:val="Hyperlink"/>
            <w:noProof/>
          </w:rPr>
          <w:t>3.7</w:t>
        </w:r>
        <w:r>
          <w:rPr>
            <w:rFonts w:eastAsiaTheme="minorEastAsia"/>
            <w:noProof/>
            <w:sz w:val="22"/>
            <w:lang w:eastAsia="de-DE"/>
          </w:rPr>
          <w:tab/>
        </w:r>
        <w:r w:rsidRPr="002373D8">
          <w:rPr>
            <w:rStyle w:val="Hyperlink"/>
            <w:noProof/>
          </w:rPr>
          <w:t>Kräfte</w:t>
        </w:r>
        <w:r>
          <w:rPr>
            <w:noProof/>
            <w:webHidden/>
          </w:rPr>
          <w:tab/>
        </w:r>
        <w:r>
          <w:rPr>
            <w:noProof/>
            <w:webHidden/>
          </w:rPr>
          <w:fldChar w:fldCharType="begin"/>
        </w:r>
        <w:r>
          <w:rPr>
            <w:noProof/>
            <w:webHidden/>
          </w:rPr>
          <w:instrText xml:space="preserve"> PAGEREF _Toc64192823 \h </w:instrText>
        </w:r>
        <w:r>
          <w:rPr>
            <w:noProof/>
            <w:webHidden/>
          </w:rPr>
        </w:r>
        <w:r>
          <w:rPr>
            <w:noProof/>
            <w:webHidden/>
          </w:rPr>
          <w:fldChar w:fldCharType="separate"/>
        </w:r>
        <w:r>
          <w:rPr>
            <w:noProof/>
            <w:webHidden/>
          </w:rPr>
          <w:t>14</w:t>
        </w:r>
        <w:r>
          <w:rPr>
            <w:noProof/>
            <w:webHidden/>
          </w:rPr>
          <w:fldChar w:fldCharType="end"/>
        </w:r>
      </w:hyperlink>
    </w:p>
    <w:p w14:paraId="4E202E68" w14:textId="7D920F13" w:rsidR="00460402" w:rsidRDefault="00460402">
      <w:pPr>
        <w:pStyle w:val="Verzeichnis3"/>
        <w:tabs>
          <w:tab w:val="left" w:pos="1320"/>
          <w:tab w:val="right" w:leader="dot" w:pos="9060"/>
        </w:tabs>
        <w:rPr>
          <w:rFonts w:eastAsiaTheme="minorEastAsia"/>
          <w:noProof/>
          <w:sz w:val="22"/>
          <w:lang w:eastAsia="de-DE"/>
        </w:rPr>
      </w:pPr>
      <w:hyperlink w:anchor="_Toc64192824" w:history="1">
        <w:r w:rsidRPr="002373D8">
          <w:rPr>
            <w:rStyle w:val="Hyperlink"/>
            <w:noProof/>
          </w:rPr>
          <w:t>3.7.1</w:t>
        </w:r>
        <w:r>
          <w:rPr>
            <w:rFonts w:eastAsiaTheme="minorEastAsia"/>
            <w:noProof/>
            <w:sz w:val="22"/>
            <w:lang w:eastAsia="de-DE"/>
          </w:rPr>
          <w:tab/>
        </w:r>
        <w:r w:rsidRPr="002373D8">
          <w:rPr>
            <w:rStyle w:val="Hyperlink"/>
            <w:noProof/>
          </w:rPr>
          <w:t>Gewichtskraft</w:t>
        </w:r>
        <w:r>
          <w:rPr>
            <w:noProof/>
            <w:webHidden/>
          </w:rPr>
          <w:tab/>
        </w:r>
        <w:r>
          <w:rPr>
            <w:noProof/>
            <w:webHidden/>
          </w:rPr>
          <w:fldChar w:fldCharType="begin"/>
        </w:r>
        <w:r>
          <w:rPr>
            <w:noProof/>
            <w:webHidden/>
          </w:rPr>
          <w:instrText xml:space="preserve"> PAGEREF _Toc64192824 \h </w:instrText>
        </w:r>
        <w:r>
          <w:rPr>
            <w:noProof/>
            <w:webHidden/>
          </w:rPr>
        </w:r>
        <w:r>
          <w:rPr>
            <w:noProof/>
            <w:webHidden/>
          </w:rPr>
          <w:fldChar w:fldCharType="separate"/>
        </w:r>
        <w:r>
          <w:rPr>
            <w:noProof/>
            <w:webHidden/>
          </w:rPr>
          <w:t>14</w:t>
        </w:r>
        <w:r>
          <w:rPr>
            <w:noProof/>
            <w:webHidden/>
          </w:rPr>
          <w:fldChar w:fldCharType="end"/>
        </w:r>
      </w:hyperlink>
    </w:p>
    <w:p w14:paraId="43A13CB3" w14:textId="0341D18F" w:rsidR="00460402" w:rsidRDefault="00460402">
      <w:pPr>
        <w:pStyle w:val="Verzeichnis3"/>
        <w:tabs>
          <w:tab w:val="left" w:pos="1320"/>
          <w:tab w:val="right" w:leader="dot" w:pos="9060"/>
        </w:tabs>
        <w:rPr>
          <w:rFonts w:eastAsiaTheme="minorEastAsia"/>
          <w:noProof/>
          <w:sz w:val="22"/>
          <w:lang w:eastAsia="de-DE"/>
        </w:rPr>
      </w:pPr>
      <w:hyperlink w:anchor="_Toc64192825" w:history="1">
        <w:r w:rsidRPr="002373D8">
          <w:rPr>
            <w:rStyle w:val="Hyperlink"/>
            <w:noProof/>
          </w:rPr>
          <w:t>3.7.2</w:t>
        </w:r>
        <w:r>
          <w:rPr>
            <w:rFonts w:eastAsiaTheme="minorEastAsia"/>
            <w:noProof/>
            <w:sz w:val="22"/>
            <w:lang w:eastAsia="de-DE"/>
          </w:rPr>
          <w:tab/>
        </w:r>
        <w:r w:rsidRPr="002373D8">
          <w:rPr>
            <w:rStyle w:val="Hyperlink"/>
            <w:noProof/>
          </w:rPr>
          <w:t>Hangabtriebskraft</w:t>
        </w:r>
        <w:r>
          <w:rPr>
            <w:noProof/>
            <w:webHidden/>
          </w:rPr>
          <w:tab/>
        </w:r>
        <w:r>
          <w:rPr>
            <w:noProof/>
            <w:webHidden/>
          </w:rPr>
          <w:fldChar w:fldCharType="begin"/>
        </w:r>
        <w:r>
          <w:rPr>
            <w:noProof/>
            <w:webHidden/>
          </w:rPr>
          <w:instrText xml:space="preserve"> PAGEREF _Toc64192825 \h </w:instrText>
        </w:r>
        <w:r>
          <w:rPr>
            <w:noProof/>
            <w:webHidden/>
          </w:rPr>
        </w:r>
        <w:r>
          <w:rPr>
            <w:noProof/>
            <w:webHidden/>
          </w:rPr>
          <w:fldChar w:fldCharType="separate"/>
        </w:r>
        <w:r>
          <w:rPr>
            <w:noProof/>
            <w:webHidden/>
          </w:rPr>
          <w:t>14</w:t>
        </w:r>
        <w:r>
          <w:rPr>
            <w:noProof/>
            <w:webHidden/>
          </w:rPr>
          <w:fldChar w:fldCharType="end"/>
        </w:r>
      </w:hyperlink>
    </w:p>
    <w:p w14:paraId="1BA26E9B" w14:textId="70F5CCB6" w:rsidR="00460402" w:rsidRDefault="00460402">
      <w:pPr>
        <w:pStyle w:val="Verzeichnis3"/>
        <w:tabs>
          <w:tab w:val="left" w:pos="1320"/>
          <w:tab w:val="right" w:leader="dot" w:pos="9060"/>
        </w:tabs>
        <w:rPr>
          <w:rFonts w:eastAsiaTheme="minorEastAsia"/>
          <w:noProof/>
          <w:sz w:val="22"/>
          <w:lang w:eastAsia="de-DE"/>
        </w:rPr>
      </w:pPr>
      <w:hyperlink w:anchor="_Toc64192826" w:history="1">
        <w:r w:rsidRPr="002373D8">
          <w:rPr>
            <w:rStyle w:val="Hyperlink"/>
            <w:noProof/>
          </w:rPr>
          <w:t>3.7.3</w:t>
        </w:r>
        <w:r>
          <w:rPr>
            <w:rFonts w:eastAsiaTheme="minorEastAsia"/>
            <w:noProof/>
            <w:sz w:val="22"/>
            <w:lang w:eastAsia="de-DE"/>
          </w:rPr>
          <w:tab/>
        </w:r>
        <w:r w:rsidRPr="002373D8">
          <w:rPr>
            <w:rStyle w:val="Hyperlink"/>
            <w:noProof/>
          </w:rPr>
          <w:t>Normalkraftkomponente</w:t>
        </w:r>
        <w:r>
          <w:rPr>
            <w:noProof/>
            <w:webHidden/>
          </w:rPr>
          <w:tab/>
        </w:r>
        <w:r>
          <w:rPr>
            <w:noProof/>
            <w:webHidden/>
          </w:rPr>
          <w:fldChar w:fldCharType="begin"/>
        </w:r>
        <w:r>
          <w:rPr>
            <w:noProof/>
            <w:webHidden/>
          </w:rPr>
          <w:instrText xml:space="preserve"> PAGEREF _Toc64192826 \h </w:instrText>
        </w:r>
        <w:r>
          <w:rPr>
            <w:noProof/>
            <w:webHidden/>
          </w:rPr>
        </w:r>
        <w:r>
          <w:rPr>
            <w:noProof/>
            <w:webHidden/>
          </w:rPr>
          <w:fldChar w:fldCharType="separate"/>
        </w:r>
        <w:r>
          <w:rPr>
            <w:noProof/>
            <w:webHidden/>
          </w:rPr>
          <w:t>15</w:t>
        </w:r>
        <w:r>
          <w:rPr>
            <w:noProof/>
            <w:webHidden/>
          </w:rPr>
          <w:fldChar w:fldCharType="end"/>
        </w:r>
      </w:hyperlink>
    </w:p>
    <w:p w14:paraId="4179E00A" w14:textId="0ADD8BEF" w:rsidR="00460402" w:rsidRDefault="00460402">
      <w:pPr>
        <w:pStyle w:val="Verzeichnis3"/>
        <w:tabs>
          <w:tab w:val="left" w:pos="1320"/>
          <w:tab w:val="right" w:leader="dot" w:pos="9060"/>
        </w:tabs>
        <w:rPr>
          <w:rFonts w:eastAsiaTheme="minorEastAsia"/>
          <w:noProof/>
          <w:sz w:val="22"/>
          <w:lang w:eastAsia="de-DE"/>
        </w:rPr>
      </w:pPr>
      <w:hyperlink w:anchor="_Toc64192827" w:history="1">
        <w:r w:rsidRPr="002373D8">
          <w:rPr>
            <w:rStyle w:val="Hyperlink"/>
            <w:noProof/>
          </w:rPr>
          <w:t>3.7.4</w:t>
        </w:r>
        <w:r>
          <w:rPr>
            <w:rFonts w:eastAsiaTheme="minorEastAsia"/>
            <w:noProof/>
            <w:sz w:val="22"/>
            <w:lang w:eastAsia="de-DE"/>
          </w:rPr>
          <w:tab/>
        </w:r>
        <w:r w:rsidRPr="002373D8">
          <w:rPr>
            <w:rStyle w:val="Hyperlink"/>
            <w:noProof/>
          </w:rPr>
          <w:t>Rollreibungskraft</w:t>
        </w:r>
        <w:r>
          <w:rPr>
            <w:noProof/>
            <w:webHidden/>
          </w:rPr>
          <w:tab/>
        </w:r>
        <w:r>
          <w:rPr>
            <w:noProof/>
            <w:webHidden/>
          </w:rPr>
          <w:fldChar w:fldCharType="begin"/>
        </w:r>
        <w:r>
          <w:rPr>
            <w:noProof/>
            <w:webHidden/>
          </w:rPr>
          <w:instrText xml:space="preserve"> PAGEREF _Toc64192827 \h </w:instrText>
        </w:r>
        <w:r>
          <w:rPr>
            <w:noProof/>
            <w:webHidden/>
          </w:rPr>
        </w:r>
        <w:r>
          <w:rPr>
            <w:noProof/>
            <w:webHidden/>
          </w:rPr>
          <w:fldChar w:fldCharType="separate"/>
        </w:r>
        <w:r>
          <w:rPr>
            <w:noProof/>
            <w:webHidden/>
          </w:rPr>
          <w:t>15</w:t>
        </w:r>
        <w:r>
          <w:rPr>
            <w:noProof/>
            <w:webHidden/>
          </w:rPr>
          <w:fldChar w:fldCharType="end"/>
        </w:r>
      </w:hyperlink>
    </w:p>
    <w:p w14:paraId="7B94AE28" w14:textId="6BD2494F" w:rsidR="00460402" w:rsidRDefault="00460402">
      <w:pPr>
        <w:pStyle w:val="Verzeichnis3"/>
        <w:tabs>
          <w:tab w:val="left" w:pos="1320"/>
          <w:tab w:val="right" w:leader="dot" w:pos="9060"/>
        </w:tabs>
        <w:rPr>
          <w:rFonts w:eastAsiaTheme="minorEastAsia"/>
          <w:noProof/>
          <w:sz w:val="22"/>
          <w:lang w:eastAsia="de-DE"/>
        </w:rPr>
      </w:pPr>
      <w:hyperlink w:anchor="_Toc64192828" w:history="1">
        <w:r w:rsidRPr="002373D8">
          <w:rPr>
            <w:rStyle w:val="Hyperlink"/>
            <w:noProof/>
          </w:rPr>
          <w:t>3.7.5</w:t>
        </w:r>
        <w:r>
          <w:rPr>
            <w:rFonts w:eastAsiaTheme="minorEastAsia"/>
            <w:noProof/>
            <w:sz w:val="22"/>
            <w:lang w:eastAsia="de-DE"/>
          </w:rPr>
          <w:tab/>
        </w:r>
        <w:r w:rsidRPr="002373D8">
          <w:rPr>
            <w:rStyle w:val="Hyperlink"/>
            <w:noProof/>
          </w:rPr>
          <w:t>Haftreibung</w:t>
        </w:r>
        <w:r>
          <w:rPr>
            <w:noProof/>
            <w:webHidden/>
          </w:rPr>
          <w:tab/>
        </w:r>
        <w:r>
          <w:rPr>
            <w:noProof/>
            <w:webHidden/>
          </w:rPr>
          <w:fldChar w:fldCharType="begin"/>
        </w:r>
        <w:r>
          <w:rPr>
            <w:noProof/>
            <w:webHidden/>
          </w:rPr>
          <w:instrText xml:space="preserve"> PAGEREF _Toc64192828 \h </w:instrText>
        </w:r>
        <w:r>
          <w:rPr>
            <w:noProof/>
            <w:webHidden/>
          </w:rPr>
        </w:r>
        <w:r>
          <w:rPr>
            <w:noProof/>
            <w:webHidden/>
          </w:rPr>
          <w:fldChar w:fldCharType="separate"/>
        </w:r>
        <w:r>
          <w:rPr>
            <w:noProof/>
            <w:webHidden/>
          </w:rPr>
          <w:t>16</w:t>
        </w:r>
        <w:r>
          <w:rPr>
            <w:noProof/>
            <w:webHidden/>
          </w:rPr>
          <w:fldChar w:fldCharType="end"/>
        </w:r>
      </w:hyperlink>
    </w:p>
    <w:p w14:paraId="11EA1C29" w14:textId="27A1AEE1" w:rsidR="00460402" w:rsidRDefault="00460402">
      <w:pPr>
        <w:pStyle w:val="Verzeichnis3"/>
        <w:tabs>
          <w:tab w:val="left" w:pos="1320"/>
          <w:tab w:val="right" w:leader="dot" w:pos="9060"/>
        </w:tabs>
        <w:rPr>
          <w:rFonts w:eastAsiaTheme="minorEastAsia"/>
          <w:noProof/>
          <w:sz w:val="22"/>
          <w:lang w:eastAsia="de-DE"/>
        </w:rPr>
      </w:pPr>
      <w:hyperlink w:anchor="_Toc64192829" w:history="1">
        <w:r w:rsidRPr="002373D8">
          <w:rPr>
            <w:rStyle w:val="Hyperlink"/>
            <w:noProof/>
          </w:rPr>
          <w:t>3.7.6</w:t>
        </w:r>
        <w:r>
          <w:rPr>
            <w:rFonts w:eastAsiaTheme="minorEastAsia"/>
            <w:noProof/>
            <w:sz w:val="22"/>
            <w:lang w:eastAsia="de-DE"/>
          </w:rPr>
          <w:tab/>
        </w:r>
        <w:r w:rsidRPr="002373D8">
          <w:rPr>
            <w:rStyle w:val="Hyperlink"/>
            <w:noProof/>
          </w:rPr>
          <w:t>Gleitreibung</w:t>
        </w:r>
        <w:r>
          <w:rPr>
            <w:noProof/>
            <w:webHidden/>
          </w:rPr>
          <w:tab/>
        </w:r>
        <w:r>
          <w:rPr>
            <w:noProof/>
            <w:webHidden/>
          </w:rPr>
          <w:fldChar w:fldCharType="begin"/>
        </w:r>
        <w:r>
          <w:rPr>
            <w:noProof/>
            <w:webHidden/>
          </w:rPr>
          <w:instrText xml:space="preserve"> PAGEREF _Toc64192829 \h </w:instrText>
        </w:r>
        <w:r>
          <w:rPr>
            <w:noProof/>
            <w:webHidden/>
          </w:rPr>
        </w:r>
        <w:r>
          <w:rPr>
            <w:noProof/>
            <w:webHidden/>
          </w:rPr>
          <w:fldChar w:fldCharType="separate"/>
        </w:r>
        <w:r>
          <w:rPr>
            <w:noProof/>
            <w:webHidden/>
          </w:rPr>
          <w:t>16</w:t>
        </w:r>
        <w:r>
          <w:rPr>
            <w:noProof/>
            <w:webHidden/>
          </w:rPr>
          <w:fldChar w:fldCharType="end"/>
        </w:r>
      </w:hyperlink>
    </w:p>
    <w:p w14:paraId="5D470C76" w14:textId="22365243" w:rsidR="00460402" w:rsidRDefault="00460402">
      <w:pPr>
        <w:pStyle w:val="Verzeichnis3"/>
        <w:tabs>
          <w:tab w:val="left" w:pos="1320"/>
          <w:tab w:val="right" w:leader="dot" w:pos="9060"/>
        </w:tabs>
        <w:rPr>
          <w:rFonts w:eastAsiaTheme="minorEastAsia"/>
          <w:noProof/>
          <w:sz w:val="22"/>
          <w:lang w:eastAsia="de-DE"/>
        </w:rPr>
      </w:pPr>
      <w:hyperlink w:anchor="_Toc64192830" w:history="1">
        <w:r w:rsidRPr="002373D8">
          <w:rPr>
            <w:rStyle w:val="Hyperlink"/>
            <w:noProof/>
          </w:rPr>
          <w:t>3.7.7</w:t>
        </w:r>
        <w:r>
          <w:rPr>
            <w:rFonts w:eastAsiaTheme="minorEastAsia"/>
            <w:noProof/>
            <w:sz w:val="22"/>
            <w:lang w:eastAsia="de-DE"/>
          </w:rPr>
          <w:tab/>
        </w:r>
        <w:r w:rsidRPr="002373D8">
          <w:rPr>
            <w:rStyle w:val="Hyperlink"/>
            <w:noProof/>
          </w:rPr>
          <w:t>Resultierende Kraft</w:t>
        </w:r>
        <w:r>
          <w:rPr>
            <w:noProof/>
            <w:webHidden/>
          </w:rPr>
          <w:tab/>
        </w:r>
        <w:r>
          <w:rPr>
            <w:noProof/>
            <w:webHidden/>
          </w:rPr>
          <w:fldChar w:fldCharType="begin"/>
        </w:r>
        <w:r>
          <w:rPr>
            <w:noProof/>
            <w:webHidden/>
          </w:rPr>
          <w:instrText xml:space="preserve"> PAGEREF _Toc64192830 \h </w:instrText>
        </w:r>
        <w:r>
          <w:rPr>
            <w:noProof/>
            <w:webHidden/>
          </w:rPr>
        </w:r>
        <w:r>
          <w:rPr>
            <w:noProof/>
            <w:webHidden/>
          </w:rPr>
          <w:fldChar w:fldCharType="separate"/>
        </w:r>
        <w:r>
          <w:rPr>
            <w:noProof/>
            <w:webHidden/>
          </w:rPr>
          <w:t>17</w:t>
        </w:r>
        <w:r>
          <w:rPr>
            <w:noProof/>
            <w:webHidden/>
          </w:rPr>
          <w:fldChar w:fldCharType="end"/>
        </w:r>
      </w:hyperlink>
    </w:p>
    <w:p w14:paraId="09B5F438" w14:textId="153B5788" w:rsidR="00460402" w:rsidRDefault="00460402">
      <w:pPr>
        <w:pStyle w:val="Verzeichnis1"/>
        <w:tabs>
          <w:tab w:val="left" w:pos="480"/>
          <w:tab w:val="right" w:leader="dot" w:pos="9060"/>
        </w:tabs>
        <w:rPr>
          <w:rFonts w:eastAsiaTheme="minorEastAsia"/>
          <w:noProof/>
          <w:sz w:val="22"/>
          <w:lang w:eastAsia="de-DE"/>
        </w:rPr>
      </w:pPr>
      <w:hyperlink w:anchor="_Toc64192831" w:history="1">
        <w:r w:rsidRPr="002373D8">
          <w:rPr>
            <w:rStyle w:val="Hyperlink"/>
            <w:noProof/>
          </w:rPr>
          <w:t>4</w:t>
        </w:r>
        <w:r>
          <w:rPr>
            <w:rFonts w:eastAsiaTheme="minorEastAsia"/>
            <w:noProof/>
            <w:sz w:val="22"/>
            <w:lang w:eastAsia="de-DE"/>
          </w:rPr>
          <w:tab/>
        </w:r>
        <w:r w:rsidRPr="002373D8">
          <w:rPr>
            <w:rStyle w:val="Hyperlink"/>
            <w:noProof/>
          </w:rPr>
          <w:t>Physikalische Simulation starrer Körper</w:t>
        </w:r>
        <w:r>
          <w:rPr>
            <w:noProof/>
            <w:webHidden/>
          </w:rPr>
          <w:tab/>
        </w:r>
        <w:r>
          <w:rPr>
            <w:noProof/>
            <w:webHidden/>
          </w:rPr>
          <w:fldChar w:fldCharType="begin"/>
        </w:r>
        <w:r>
          <w:rPr>
            <w:noProof/>
            <w:webHidden/>
          </w:rPr>
          <w:instrText xml:space="preserve"> PAGEREF _Toc64192831 \h </w:instrText>
        </w:r>
        <w:r>
          <w:rPr>
            <w:noProof/>
            <w:webHidden/>
          </w:rPr>
        </w:r>
        <w:r>
          <w:rPr>
            <w:noProof/>
            <w:webHidden/>
          </w:rPr>
          <w:fldChar w:fldCharType="separate"/>
        </w:r>
        <w:r>
          <w:rPr>
            <w:noProof/>
            <w:webHidden/>
          </w:rPr>
          <w:t>18</w:t>
        </w:r>
        <w:r>
          <w:rPr>
            <w:noProof/>
            <w:webHidden/>
          </w:rPr>
          <w:fldChar w:fldCharType="end"/>
        </w:r>
      </w:hyperlink>
    </w:p>
    <w:p w14:paraId="2466CAA8" w14:textId="6C9C5B8B" w:rsidR="00460402" w:rsidRDefault="00460402">
      <w:pPr>
        <w:pStyle w:val="Verzeichnis2"/>
        <w:tabs>
          <w:tab w:val="left" w:pos="880"/>
          <w:tab w:val="right" w:leader="dot" w:pos="9060"/>
        </w:tabs>
        <w:rPr>
          <w:rFonts w:eastAsiaTheme="minorEastAsia"/>
          <w:noProof/>
          <w:sz w:val="22"/>
          <w:lang w:eastAsia="de-DE"/>
        </w:rPr>
      </w:pPr>
      <w:hyperlink w:anchor="_Toc64192832" w:history="1">
        <w:r w:rsidRPr="002373D8">
          <w:rPr>
            <w:rStyle w:val="Hyperlink"/>
            <w:noProof/>
          </w:rPr>
          <w:t>4.1</w:t>
        </w:r>
        <w:r>
          <w:rPr>
            <w:rFonts w:eastAsiaTheme="minorEastAsia"/>
            <w:noProof/>
            <w:sz w:val="22"/>
            <w:lang w:eastAsia="de-DE"/>
          </w:rPr>
          <w:tab/>
        </w:r>
        <w:r w:rsidRPr="002373D8">
          <w:rPr>
            <w:rStyle w:val="Hyperlink"/>
            <w:noProof/>
          </w:rPr>
          <w:t>Das physikalische System</w:t>
        </w:r>
        <w:r>
          <w:rPr>
            <w:noProof/>
            <w:webHidden/>
          </w:rPr>
          <w:tab/>
        </w:r>
        <w:r>
          <w:rPr>
            <w:noProof/>
            <w:webHidden/>
          </w:rPr>
          <w:fldChar w:fldCharType="begin"/>
        </w:r>
        <w:r>
          <w:rPr>
            <w:noProof/>
            <w:webHidden/>
          </w:rPr>
          <w:instrText xml:space="preserve"> PAGEREF _Toc64192832 \h </w:instrText>
        </w:r>
        <w:r>
          <w:rPr>
            <w:noProof/>
            <w:webHidden/>
          </w:rPr>
        </w:r>
        <w:r>
          <w:rPr>
            <w:noProof/>
            <w:webHidden/>
          </w:rPr>
          <w:fldChar w:fldCharType="separate"/>
        </w:r>
        <w:r>
          <w:rPr>
            <w:noProof/>
            <w:webHidden/>
          </w:rPr>
          <w:t>18</w:t>
        </w:r>
        <w:r>
          <w:rPr>
            <w:noProof/>
            <w:webHidden/>
          </w:rPr>
          <w:fldChar w:fldCharType="end"/>
        </w:r>
      </w:hyperlink>
    </w:p>
    <w:p w14:paraId="16795F5B" w14:textId="2ED56536" w:rsidR="00460402" w:rsidRDefault="00460402">
      <w:pPr>
        <w:pStyle w:val="Verzeichnis2"/>
        <w:tabs>
          <w:tab w:val="left" w:pos="880"/>
          <w:tab w:val="right" w:leader="dot" w:pos="9060"/>
        </w:tabs>
        <w:rPr>
          <w:rFonts w:eastAsiaTheme="minorEastAsia"/>
          <w:noProof/>
          <w:sz w:val="22"/>
          <w:lang w:eastAsia="de-DE"/>
        </w:rPr>
      </w:pPr>
      <w:hyperlink w:anchor="_Toc64192833" w:history="1">
        <w:r w:rsidRPr="002373D8">
          <w:rPr>
            <w:rStyle w:val="Hyperlink"/>
            <w:noProof/>
          </w:rPr>
          <w:t>4.2</w:t>
        </w:r>
        <w:r>
          <w:rPr>
            <w:rFonts w:eastAsiaTheme="minorEastAsia"/>
            <w:noProof/>
            <w:sz w:val="22"/>
            <w:lang w:eastAsia="de-DE"/>
          </w:rPr>
          <w:tab/>
        </w:r>
        <w:r w:rsidRPr="002373D8">
          <w:rPr>
            <w:rStyle w:val="Hyperlink"/>
            <w:noProof/>
          </w:rPr>
          <w:t>Ein starrer Körper</w:t>
        </w:r>
        <w:r>
          <w:rPr>
            <w:noProof/>
            <w:webHidden/>
          </w:rPr>
          <w:tab/>
        </w:r>
        <w:r>
          <w:rPr>
            <w:noProof/>
            <w:webHidden/>
          </w:rPr>
          <w:fldChar w:fldCharType="begin"/>
        </w:r>
        <w:r>
          <w:rPr>
            <w:noProof/>
            <w:webHidden/>
          </w:rPr>
          <w:instrText xml:space="preserve"> PAGEREF _Toc64192833 \h </w:instrText>
        </w:r>
        <w:r>
          <w:rPr>
            <w:noProof/>
            <w:webHidden/>
          </w:rPr>
        </w:r>
        <w:r>
          <w:rPr>
            <w:noProof/>
            <w:webHidden/>
          </w:rPr>
          <w:fldChar w:fldCharType="separate"/>
        </w:r>
        <w:r>
          <w:rPr>
            <w:noProof/>
            <w:webHidden/>
          </w:rPr>
          <w:t>18</w:t>
        </w:r>
        <w:r>
          <w:rPr>
            <w:noProof/>
            <w:webHidden/>
          </w:rPr>
          <w:fldChar w:fldCharType="end"/>
        </w:r>
      </w:hyperlink>
    </w:p>
    <w:p w14:paraId="494BF51C" w14:textId="671D7F9E" w:rsidR="00460402" w:rsidRDefault="00460402">
      <w:pPr>
        <w:pStyle w:val="Verzeichnis3"/>
        <w:tabs>
          <w:tab w:val="left" w:pos="1320"/>
          <w:tab w:val="right" w:leader="dot" w:pos="9060"/>
        </w:tabs>
        <w:rPr>
          <w:rFonts w:eastAsiaTheme="minorEastAsia"/>
          <w:noProof/>
          <w:sz w:val="22"/>
          <w:lang w:eastAsia="de-DE"/>
        </w:rPr>
      </w:pPr>
      <w:hyperlink w:anchor="_Toc64192834" w:history="1">
        <w:r w:rsidRPr="002373D8">
          <w:rPr>
            <w:rStyle w:val="Hyperlink"/>
            <w:noProof/>
          </w:rPr>
          <w:t>4.2.1</w:t>
        </w:r>
        <w:r>
          <w:rPr>
            <w:rFonts w:eastAsiaTheme="minorEastAsia"/>
            <w:noProof/>
            <w:sz w:val="22"/>
            <w:lang w:eastAsia="de-DE"/>
          </w:rPr>
          <w:tab/>
        </w:r>
        <w:r w:rsidRPr="002373D8">
          <w:rPr>
            <w:rStyle w:val="Hyperlink"/>
            <w:noProof/>
          </w:rPr>
          <w:t>Attribute starrer Körper</w:t>
        </w:r>
        <w:r>
          <w:rPr>
            <w:noProof/>
            <w:webHidden/>
          </w:rPr>
          <w:tab/>
        </w:r>
        <w:r>
          <w:rPr>
            <w:noProof/>
            <w:webHidden/>
          </w:rPr>
          <w:fldChar w:fldCharType="begin"/>
        </w:r>
        <w:r>
          <w:rPr>
            <w:noProof/>
            <w:webHidden/>
          </w:rPr>
          <w:instrText xml:space="preserve"> PAGEREF _Toc64192834 \h </w:instrText>
        </w:r>
        <w:r>
          <w:rPr>
            <w:noProof/>
            <w:webHidden/>
          </w:rPr>
        </w:r>
        <w:r>
          <w:rPr>
            <w:noProof/>
            <w:webHidden/>
          </w:rPr>
          <w:fldChar w:fldCharType="separate"/>
        </w:r>
        <w:r>
          <w:rPr>
            <w:noProof/>
            <w:webHidden/>
          </w:rPr>
          <w:t>18</w:t>
        </w:r>
        <w:r>
          <w:rPr>
            <w:noProof/>
            <w:webHidden/>
          </w:rPr>
          <w:fldChar w:fldCharType="end"/>
        </w:r>
      </w:hyperlink>
    </w:p>
    <w:p w14:paraId="0206FEDB" w14:textId="7EB90B87" w:rsidR="00460402" w:rsidRDefault="00460402">
      <w:pPr>
        <w:pStyle w:val="Verzeichnis3"/>
        <w:tabs>
          <w:tab w:val="left" w:pos="1320"/>
          <w:tab w:val="right" w:leader="dot" w:pos="9060"/>
        </w:tabs>
        <w:rPr>
          <w:rFonts w:eastAsiaTheme="minorEastAsia"/>
          <w:noProof/>
          <w:sz w:val="22"/>
          <w:lang w:eastAsia="de-DE"/>
        </w:rPr>
      </w:pPr>
      <w:hyperlink w:anchor="_Toc64192835" w:history="1">
        <w:r w:rsidRPr="002373D8">
          <w:rPr>
            <w:rStyle w:val="Hyperlink"/>
            <w:noProof/>
          </w:rPr>
          <w:t>4.2.2</w:t>
        </w:r>
        <w:r>
          <w:rPr>
            <w:rFonts w:eastAsiaTheme="minorEastAsia"/>
            <w:noProof/>
            <w:sz w:val="22"/>
            <w:lang w:eastAsia="de-DE"/>
          </w:rPr>
          <w:tab/>
        </w:r>
        <w:r w:rsidRPr="002373D8">
          <w:rPr>
            <w:rStyle w:val="Hyperlink"/>
            <w:noProof/>
          </w:rPr>
          <w:t>Berechnung der Energie</w:t>
        </w:r>
        <w:r>
          <w:rPr>
            <w:noProof/>
            <w:webHidden/>
          </w:rPr>
          <w:tab/>
        </w:r>
        <w:r>
          <w:rPr>
            <w:noProof/>
            <w:webHidden/>
          </w:rPr>
          <w:fldChar w:fldCharType="begin"/>
        </w:r>
        <w:r>
          <w:rPr>
            <w:noProof/>
            <w:webHidden/>
          </w:rPr>
          <w:instrText xml:space="preserve"> PAGEREF _Toc64192835 \h </w:instrText>
        </w:r>
        <w:r>
          <w:rPr>
            <w:noProof/>
            <w:webHidden/>
          </w:rPr>
        </w:r>
        <w:r>
          <w:rPr>
            <w:noProof/>
            <w:webHidden/>
          </w:rPr>
          <w:fldChar w:fldCharType="separate"/>
        </w:r>
        <w:r>
          <w:rPr>
            <w:noProof/>
            <w:webHidden/>
          </w:rPr>
          <w:t>20</w:t>
        </w:r>
        <w:r>
          <w:rPr>
            <w:noProof/>
            <w:webHidden/>
          </w:rPr>
          <w:fldChar w:fldCharType="end"/>
        </w:r>
      </w:hyperlink>
    </w:p>
    <w:p w14:paraId="616BB634" w14:textId="0F004338" w:rsidR="00460402" w:rsidRDefault="00460402">
      <w:pPr>
        <w:pStyle w:val="Verzeichnis2"/>
        <w:tabs>
          <w:tab w:val="left" w:pos="880"/>
          <w:tab w:val="right" w:leader="dot" w:pos="9060"/>
        </w:tabs>
        <w:rPr>
          <w:rFonts w:eastAsiaTheme="minorEastAsia"/>
          <w:noProof/>
          <w:sz w:val="22"/>
          <w:lang w:eastAsia="de-DE"/>
        </w:rPr>
      </w:pPr>
      <w:hyperlink w:anchor="_Toc64192836" w:history="1">
        <w:r w:rsidRPr="002373D8">
          <w:rPr>
            <w:rStyle w:val="Hyperlink"/>
            <w:noProof/>
          </w:rPr>
          <w:t>4.3</w:t>
        </w:r>
        <w:r>
          <w:rPr>
            <w:rFonts w:eastAsiaTheme="minorEastAsia"/>
            <w:noProof/>
            <w:sz w:val="22"/>
            <w:lang w:eastAsia="de-DE"/>
          </w:rPr>
          <w:tab/>
        </w:r>
        <w:r w:rsidRPr="002373D8">
          <w:rPr>
            <w:rStyle w:val="Hyperlink"/>
            <w:noProof/>
          </w:rPr>
          <w:t>Mehrere starre Körper</w:t>
        </w:r>
        <w:r>
          <w:rPr>
            <w:noProof/>
            <w:webHidden/>
          </w:rPr>
          <w:tab/>
        </w:r>
        <w:r>
          <w:rPr>
            <w:noProof/>
            <w:webHidden/>
          </w:rPr>
          <w:fldChar w:fldCharType="begin"/>
        </w:r>
        <w:r>
          <w:rPr>
            <w:noProof/>
            <w:webHidden/>
          </w:rPr>
          <w:instrText xml:space="preserve"> PAGEREF _Toc64192836 \h </w:instrText>
        </w:r>
        <w:r>
          <w:rPr>
            <w:noProof/>
            <w:webHidden/>
          </w:rPr>
        </w:r>
        <w:r>
          <w:rPr>
            <w:noProof/>
            <w:webHidden/>
          </w:rPr>
          <w:fldChar w:fldCharType="separate"/>
        </w:r>
        <w:r>
          <w:rPr>
            <w:noProof/>
            <w:webHidden/>
          </w:rPr>
          <w:t>21</w:t>
        </w:r>
        <w:r>
          <w:rPr>
            <w:noProof/>
            <w:webHidden/>
          </w:rPr>
          <w:fldChar w:fldCharType="end"/>
        </w:r>
      </w:hyperlink>
    </w:p>
    <w:p w14:paraId="7C39CDE5" w14:textId="3FD0C8C1" w:rsidR="00460402" w:rsidRDefault="00460402">
      <w:pPr>
        <w:pStyle w:val="Verzeichnis3"/>
        <w:tabs>
          <w:tab w:val="left" w:pos="1320"/>
          <w:tab w:val="right" w:leader="dot" w:pos="9060"/>
        </w:tabs>
        <w:rPr>
          <w:rFonts w:eastAsiaTheme="minorEastAsia"/>
          <w:noProof/>
          <w:sz w:val="22"/>
          <w:lang w:eastAsia="de-DE"/>
        </w:rPr>
      </w:pPr>
      <w:hyperlink w:anchor="_Toc64192837" w:history="1">
        <w:r w:rsidRPr="002373D8">
          <w:rPr>
            <w:rStyle w:val="Hyperlink"/>
            <w:noProof/>
          </w:rPr>
          <w:t>4.3.1</w:t>
        </w:r>
        <w:r>
          <w:rPr>
            <w:rFonts w:eastAsiaTheme="minorEastAsia"/>
            <w:noProof/>
            <w:sz w:val="22"/>
            <w:lang w:eastAsia="de-DE"/>
          </w:rPr>
          <w:tab/>
        </w:r>
        <w:r w:rsidRPr="002373D8">
          <w:rPr>
            <w:rStyle w:val="Hyperlink"/>
            <w:noProof/>
          </w:rPr>
          <w:t>Stöße</w:t>
        </w:r>
        <w:r>
          <w:rPr>
            <w:noProof/>
            <w:webHidden/>
          </w:rPr>
          <w:tab/>
        </w:r>
        <w:r>
          <w:rPr>
            <w:noProof/>
            <w:webHidden/>
          </w:rPr>
          <w:fldChar w:fldCharType="begin"/>
        </w:r>
        <w:r>
          <w:rPr>
            <w:noProof/>
            <w:webHidden/>
          </w:rPr>
          <w:instrText xml:space="preserve"> PAGEREF _Toc64192837 \h </w:instrText>
        </w:r>
        <w:r>
          <w:rPr>
            <w:noProof/>
            <w:webHidden/>
          </w:rPr>
        </w:r>
        <w:r>
          <w:rPr>
            <w:noProof/>
            <w:webHidden/>
          </w:rPr>
          <w:fldChar w:fldCharType="separate"/>
        </w:r>
        <w:r>
          <w:rPr>
            <w:noProof/>
            <w:webHidden/>
          </w:rPr>
          <w:t>21</w:t>
        </w:r>
        <w:r>
          <w:rPr>
            <w:noProof/>
            <w:webHidden/>
          </w:rPr>
          <w:fldChar w:fldCharType="end"/>
        </w:r>
      </w:hyperlink>
    </w:p>
    <w:p w14:paraId="509CB557" w14:textId="037D2EF3" w:rsidR="00460402" w:rsidRDefault="00460402">
      <w:pPr>
        <w:pStyle w:val="Verzeichnis3"/>
        <w:tabs>
          <w:tab w:val="left" w:pos="1320"/>
          <w:tab w:val="right" w:leader="dot" w:pos="9060"/>
        </w:tabs>
        <w:rPr>
          <w:rFonts w:eastAsiaTheme="minorEastAsia"/>
          <w:noProof/>
          <w:sz w:val="22"/>
          <w:lang w:eastAsia="de-DE"/>
        </w:rPr>
      </w:pPr>
      <w:hyperlink w:anchor="_Toc64192838" w:history="1">
        <w:r w:rsidRPr="002373D8">
          <w:rPr>
            <w:rStyle w:val="Hyperlink"/>
            <w:noProof/>
          </w:rPr>
          <w:t>4.3.2</w:t>
        </w:r>
        <w:r>
          <w:rPr>
            <w:rFonts w:eastAsiaTheme="minorEastAsia"/>
            <w:noProof/>
            <w:sz w:val="22"/>
            <w:lang w:eastAsia="de-DE"/>
          </w:rPr>
          <w:tab/>
        </w:r>
        <w:r w:rsidRPr="002373D8">
          <w:rPr>
            <w:rStyle w:val="Hyperlink"/>
            <w:noProof/>
          </w:rPr>
          <w:t>Rollen</w:t>
        </w:r>
        <w:r>
          <w:rPr>
            <w:noProof/>
            <w:webHidden/>
          </w:rPr>
          <w:tab/>
        </w:r>
        <w:r>
          <w:rPr>
            <w:noProof/>
            <w:webHidden/>
          </w:rPr>
          <w:fldChar w:fldCharType="begin"/>
        </w:r>
        <w:r>
          <w:rPr>
            <w:noProof/>
            <w:webHidden/>
          </w:rPr>
          <w:instrText xml:space="preserve"> PAGEREF _Toc64192838 \h </w:instrText>
        </w:r>
        <w:r>
          <w:rPr>
            <w:noProof/>
            <w:webHidden/>
          </w:rPr>
        </w:r>
        <w:r>
          <w:rPr>
            <w:noProof/>
            <w:webHidden/>
          </w:rPr>
          <w:fldChar w:fldCharType="separate"/>
        </w:r>
        <w:r>
          <w:rPr>
            <w:noProof/>
            <w:webHidden/>
          </w:rPr>
          <w:t>27</w:t>
        </w:r>
        <w:r>
          <w:rPr>
            <w:noProof/>
            <w:webHidden/>
          </w:rPr>
          <w:fldChar w:fldCharType="end"/>
        </w:r>
      </w:hyperlink>
    </w:p>
    <w:p w14:paraId="26E59ADB" w14:textId="398A02D7" w:rsidR="00460402" w:rsidRDefault="00460402">
      <w:pPr>
        <w:pStyle w:val="Verzeichnis3"/>
        <w:tabs>
          <w:tab w:val="left" w:pos="1320"/>
          <w:tab w:val="right" w:leader="dot" w:pos="9060"/>
        </w:tabs>
        <w:rPr>
          <w:rFonts w:eastAsiaTheme="minorEastAsia"/>
          <w:noProof/>
          <w:sz w:val="22"/>
          <w:lang w:eastAsia="de-DE"/>
        </w:rPr>
      </w:pPr>
      <w:hyperlink w:anchor="_Toc64192839" w:history="1">
        <w:r w:rsidRPr="002373D8">
          <w:rPr>
            <w:rStyle w:val="Hyperlink"/>
            <w:noProof/>
          </w:rPr>
          <w:t>4.3.3</w:t>
        </w:r>
        <w:r>
          <w:rPr>
            <w:rFonts w:eastAsiaTheme="minorEastAsia"/>
            <w:noProof/>
            <w:sz w:val="22"/>
            <w:lang w:eastAsia="de-DE"/>
          </w:rPr>
          <w:tab/>
        </w:r>
        <w:r w:rsidRPr="002373D8">
          <w:rPr>
            <w:rStyle w:val="Hyperlink"/>
            <w:noProof/>
          </w:rPr>
          <w:t>Trockene Reibung</w:t>
        </w:r>
        <w:r>
          <w:rPr>
            <w:noProof/>
            <w:webHidden/>
          </w:rPr>
          <w:tab/>
        </w:r>
        <w:r>
          <w:rPr>
            <w:noProof/>
            <w:webHidden/>
          </w:rPr>
          <w:fldChar w:fldCharType="begin"/>
        </w:r>
        <w:r>
          <w:rPr>
            <w:noProof/>
            <w:webHidden/>
          </w:rPr>
          <w:instrText xml:space="preserve"> PAGEREF _Toc64192839 \h </w:instrText>
        </w:r>
        <w:r>
          <w:rPr>
            <w:noProof/>
            <w:webHidden/>
          </w:rPr>
        </w:r>
        <w:r>
          <w:rPr>
            <w:noProof/>
            <w:webHidden/>
          </w:rPr>
          <w:fldChar w:fldCharType="separate"/>
        </w:r>
        <w:r>
          <w:rPr>
            <w:noProof/>
            <w:webHidden/>
          </w:rPr>
          <w:t>31</w:t>
        </w:r>
        <w:r>
          <w:rPr>
            <w:noProof/>
            <w:webHidden/>
          </w:rPr>
          <w:fldChar w:fldCharType="end"/>
        </w:r>
      </w:hyperlink>
    </w:p>
    <w:p w14:paraId="51728BA4" w14:textId="734E2083" w:rsidR="00460402" w:rsidRDefault="00460402">
      <w:pPr>
        <w:pStyle w:val="Verzeichnis3"/>
        <w:tabs>
          <w:tab w:val="left" w:pos="1320"/>
          <w:tab w:val="right" w:leader="dot" w:pos="9060"/>
        </w:tabs>
        <w:rPr>
          <w:rFonts w:eastAsiaTheme="minorEastAsia"/>
          <w:noProof/>
          <w:sz w:val="22"/>
          <w:lang w:eastAsia="de-DE"/>
        </w:rPr>
      </w:pPr>
      <w:hyperlink w:anchor="_Toc64192840" w:history="1">
        <w:r w:rsidRPr="002373D8">
          <w:rPr>
            <w:rStyle w:val="Hyperlink"/>
            <w:noProof/>
          </w:rPr>
          <w:t>4.3.4</w:t>
        </w:r>
        <w:r>
          <w:rPr>
            <w:rFonts w:eastAsiaTheme="minorEastAsia"/>
            <w:noProof/>
            <w:sz w:val="22"/>
            <w:lang w:eastAsia="de-DE"/>
          </w:rPr>
          <w:tab/>
        </w:r>
        <w:r w:rsidRPr="002373D8">
          <w:rPr>
            <w:rStyle w:val="Hyperlink"/>
            <w:noProof/>
          </w:rPr>
          <w:t>Von der Ebene Fallen</w:t>
        </w:r>
        <w:r>
          <w:rPr>
            <w:noProof/>
            <w:webHidden/>
          </w:rPr>
          <w:tab/>
        </w:r>
        <w:r>
          <w:rPr>
            <w:noProof/>
            <w:webHidden/>
          </w:rPr>
          <w:fldChar w:fldCharType="begin"/>
        </w:r>
        <w:r>
          <w:rPr>
            <w:noProof/>
            <w:webHidden/>
          </w:rPr>
          <w:instrText xml:space="preserve"> PAGEREF _Toc64192840 \h </w:instrText>
        </w:r>
        <w:r>
          <w:rPr>
            <w:noProof/>
            <w:webHidden/>
          </w:rPr>
        </w:r>
        <w:r>
          <w:rPr>
            <w:noProof/>
            <w:webHidden/>
          </w:rPr>
          <w:fldChar w:fldCharType="separate"/>
        </w:r>
        <w:r>
          <w:rPr>
            <w:noProof/>
            <w:webHidden/>
          </w:rPr>
          <w:t>34</w:t>
        </w:r>
        <w:r>
          <w:rPr>
            <w:noProof/>
            <w:webHidden/>
          </w:rPr>
          <w:fldChar w:fldCharType="end"/>
        </w:r>
      </w:hyperlink>
    </w:p>
    <w:p w14:paraId="3263E261" w14:textId="36D429B6" w:rsidR="00460402" w:rsidRDefault="00460402">
      <w:pPr>
        <w:pStyle w:val="Verzeichnis1"/>
        <w:tabs>
          <w:tab w:val="left" w:pos="480"/>
          <w:tab w:val="right" w:leader="dot" w:pos="9060"/>
        </w:tabs>
        <w:rPr>
          <w:rFonts w:eastAsiaTheme="minorEastAsia"/>
          <w:noProof/>
          <w:sz w:val="22"/>
          <w:lang w:eastAsia="de-DE"/>
        </w:rPr>
      </w:pPr>
      <w:hyperlink w:anchor="_Toc64192841" w:history="1">
        <w:r w:rsidRPr="002373D8">
          <w:rPr>
            <w:rStyle w:val="Hyperlink"/>
            <w:noProof/>
          </w:rPr>
          <w:t>5</w:t>
        </w:r>
        <w:r>
          <w:rPr>
            <w:rFonts w:eastAsiaTheme="minorEastAsia"/>
            <w:noProof/>
            <w:sz w:val="22"/>
            <w:lang w:eastAsia="de-DE"/>
          </w:rPr>
          <w:tab/>
        </w:r>
        <w:r w:rsidRPr="002373D8">
          <w:rPr>
            <w:rStyle w:val="Hyperlink"/>
            <w:noProof/>
          </w:rPr>
          <w:t>Organisation des Projektes durch Dimitrios Stüber</w:t>
        </w:r>
        <w:r>
          <w:rPr>
            <w:noProof/>
            <w:webHidden/>
          </w:rPr>
          <w:tab/>
        </w:r>
        <w:r>
          <w:rPr>
            <w:noProof/>
            <w:webHidden/>
          </w:rPr>
          <w:fldChar w:fldCharType="begin"/>
        </w:r>
        <w:r>
          <w:rPr>
            <w:noProof/>
            <w:webHidden/>
          </w:rPr>
          <w:instrText xml:space="preserve"> PAGEREF _Toc64192841 \h </w:instrText>
        </w:r>
        <w:r>
          <w:rPr>
            <w:noProof/>
            <w:webHidden/>
          </w:rPr>
        </w:r>
        <w:r>
          <w:rPr>
            <w:noProof/>
            <w:webHidden/>
          </w:rPr>
          <w:fldChar w:fldCharType="separate"/>
        </w:r>
        <w:r>
          <w:rPr>
            <w:noProof/>
            <w:webHidden/>
          </w:rPr>
          <w:t>36</w:t>
        </w:r>
        <w:r>
          <w:rPr>
            <w:noProof/>
            <w:webHidden/>
          </w:rPr>
          <w:fldChar w:fldCharType="end"/>
        </w:r>
      </w:hyperlink>
    </w:p>
    <w:p w14:paraId="3CF067E0" w14:textId="6DE8F0F7" w:rsidR="00460402" w:rsidRDefault="00460402">
      <w:pPr>
        <w:pStyle w:val="Verzeichnis1"/>
        <w:tabs>
          <w:tab w:val="left" w:pos="480"/>
          <w:tab w:val="right" w:leader="dot" w:pos="9060"/>
        </w:tabs>
        <w:rPr>
          <w:rFonts w:eastAsiaTheme="minorEastAsia"/>
          <w:noProof/>
          <w:sz w:val="22"/>
          <w:lang w:eastAsia="de-DE"/>
        </w:rPr>
      </w:pPr>
      <w:hyperlink w:anchor="_Toc64192842" w:history="1">
        <w:r w:rsidRPr="002373D8">
          <w:rPr>
            <w:rStyle w:val="Hyperlink"/>
            <w:noProof/>
          </w:rPr>
          <w:t>6</w:t>
        </w:r>
        <w:r>
          <w:rPr>
            <w:rFonts w:eastAsiaTheme="minorEastAsia"/>
            <w:noProof/>
            <w:sz w:val="22"/>
            <w:lang w:eastAsia="de-DE"/>
          </w:rPr>
          <w:tab/>
        </w:r>
        <w:r w:rsidRPr="002373D8">
          <w:rPr>
            <w:rStyle w:val="Hyperlink"/>
            <w:noProof/>
          </w:rPr>
          <w:t>Spiele auf Basis der Simulation</w:t>
        </w:r>
        <w:r>
          <w:rPr>
            <w:noProof/>
            <w:webHidden/>
          </w:rPr>
          <w:tab/>
        </w:r>
        <w:r>
          <w:rPr>
            <w:noProof/>
            <w:webHidden/>
          </w:rPr>
          <w:fldChar w:fldCharType="begin"/>
        </w:r>
        <w:r>
          <w:rPr>
            <w:noProof/>
            <w:webHidden/>
          </w:rPr>
          <w:instrText xml:space="preserve"> PAGEREF _Toc64192842 \h </w:instrText>
        </w:r>
        <w:r>
          <w:rPr>
            <w:noProof/>
            <w:webHidden/>
          </w:rPr>
        </w:r>
        <w:r>
          <w:rPr>
            <w:noProof/>
            <w:webHidden/>
          </w:rPr>
          <w:fldChar w:fldCharType="separate"/>
        </w:r>
        <w:r>
          <w:rPr>
            <w:noProof/>
            <w:webHidden/>
          </w:rPr>
          <w:t>39</w:t>
        </w:r>
        <w:r>
          <w:rPr>
            <w:noProof/>
            <w:webHidden/>
          </w:rPr>
          <w:fldChar w:fldCharType="end"/>
        </w:r>
      </w:hyperlink>
    </w:p>
    <w:p w14:paraId="6DCDBE89" w14:textId="43E8B5E6" w:rsidR="00460402" w:rsidRDefault="00460402">
      <w:pPr>
        <w:pStyle w:val="Verzeichnis1"/>
        <w:tabs>
          <w:tab w:val="left" w:pos="480"/>
          <w:tab w:val="right" w:leader="dot" w:pos="9060"/>
        </w:tabs>
        <w:rPr>
          <w:rFonts w:eastAsiaTheme="minorEastAsia"/>
          <w:noProof/>
          <w:sz w:val="22"/>
          <w:lang w:eastAsia="de-DE"/>
        </w:rPr>
      </w:pPr>
      <w:hyperlink w:anchor="_Toc64192843" w:history="1">
        <w:r w:rsidRPr="002373D8">
          <w:rPr>
            <w:rStyle w:val="Hyperlink"/>
            <w:noProof/>
          </w:rPr>
          <w:t>7</w:t>
        </w:r>
        <w:r>
          <w:rPr>
            <w:rFonts w:eastAsiaTheme="minorEastAsia"/>
            <w:noProof/>
            <w:sz w:val="22"/>
            <w:lang w:eastAsia="de-DE"/>
          </w:rPr>
          <w:tab/>
        </w:r>
        <w:r w:rsidRPr="002373D8">
          <w:rPr>
            <w:rStyle w:val="Hyperlink"/>
            <w:noProof/>
          </w:rPr>
          <w:t>Fazit</w:t>
        </w:r>
        <w:r>
          <w:rPr>
            <w:noProof/>
            <w:webHidden/>
          </w:rPr>
          <w:tab/>
        </w:r>
        <w:r>
          <w:rPr>
            <w:noProof/>
            <w:webHidden/>
          </w:rPr>
          <w:fldChar w:fldCharType="begin"/>
        </w:r>
        <w:r>
          <w:rPr>
            <w:noProof/>
            <w:webHidden/>
          </w:rPr>
          <w:instrText xml:space="preserve"> PAGEREF _Toc64192843 \h </w:instrText>
        </w:r>
        <w:r>
          <w:rPr>
            <w:noProof/>
            <w:webHidden/>
          </w:rPr>
        </w:r>
        <w:r>
          <w:rPr>
            <w:noProof/>
            <w:webHidden/>
          </w:rPr>
          <w:fldChar w:fldCharType="separate"/>
        </w:r>
        <w:r>
          <w:rPr>
            <w:noProof/>
            <w:webHidden/>
          </w:rPr>
          <w:t>40</w:t>
        </w:r>
        <w:r>
          <w:rPr>
            <w:noProof/>
            <w:webHidden/>
          </w:rPr>
          <w:fldChar w:fldCharType="end"/>
        </w:r>
      </w:hyperlink>
    </w:p>
    <w:p w14:paraId="09137686" w14:textId="1806B5D7" w:rsidR="00460402" w:rsidRDefault="00460402">
      <w:pPr>
        <w:pStyle w:val="Verzeichnis1"/>
        <w:tabs>
          <w:tab w:val="left" w:pos="480"/>
          <w:tab w:val="right" w:leader="dot" w:pos="9060"/>
        </w:tabs>
        <w:rPr>
          <w:rFonts w:eastAsiaTheme="minorEastAsia"/>
          <w:noProof/>
          <w:sz w:val="22"/>
          <w:lang w:eastAsia="de-DE"/>
        </w:rPr>
      </w:pPr>
      <w:hyperlink w:anchor="_Toc64192844" w:history="1">
        <w:r w:rsidRPr="002373D8">
          <w:rPr>
            <w:rStyle w:val="Hyperlink"/>
            <w:noProof/>
          </w:rPr>
          <w:t>8</w:t>
        </w:r>
        <w:r>
          <w:rPr>
            <w:rFonts w:eastAsiaTheme="minorEastAsia"/>
            <w:noProof/>
            <w:sz w:val="22"/>
            <w:lang w:eastAsia="de-DE"/>
          </w:rPr>
          <w:tab/>
        </w:r>
        <w:r w:rsidRPr="002373D8">
          <w:rPr>
            <w:rStyle w:val="Hyperlink"/>
            <w:noProof/>
          </w:rPr>
          <w:t>Eidesstattliche Erklärung</w:t>
        </w:r>
        <w:r>
          <w:rPr>
            <w:noProof/>
            <w:webHidden/>
          </w:rPr>
          <w:tab/>
        </w:r>
        <w:r>
          <w:rPr>
            <w:noProof/>
            <w:webHidden/>
          </w:rPr>
          <w:fldChar w:fldCharType="begin"/>
        </w:r>
        <w:r>
          <w:rPr>
            <w:noProof/>
            <w:webHidden/>
          </w:rPr>
          <w:instrText xml:space="preserve"> PAGEREF _Toc64192844 \h </w:instrText>
        </w:r>
        <w:r>
          <w:rPr>
            <w:noProof/>
            <w:webHidden/>
          </w:rPr>
        </w:r>
        <w:r>
          <w:rPr>
            <w:noProof/>
            <w:webHidden/>
          </w:rPr>
          <w:fldChar w:fldCharType="separate"/>
        </w:r>
        <w:r>
          <w:rPr>
            <w:noProof/>
            <w:webHidden/>
          </w:rPr>
          <w:t>42</w:t>
        </w:r>
        <w:r>
          <w:rPr>
            <w:noProof/>
            <w:webHidden/>
          </w:rPr>
          <w:fldChar w:fldCharType="end"/>
        </w:r>
      </w:hyperlink>
    </w:p>
    <w:p w14:paraId="1A2EBD89" w14:textId="4AB6A3C2" w:rsidR="004C3AE2" w:rsidRPr="00A06D4B" w:rsidRDefault="004A1F0C" w:rsidP="004C3AE2">
      <w:pPr>
        <w:sectPr w:rsidR="004C3AE2" w:rsidRPr="00A06D4B" w:rsidSect="00C3586C">
          <w:headerReference w:type="even" r:id="rId10"/>
          <w:headerReference w:type="default" r:id="rId11"/>
          <w:pgSz w:w="11906" w:h="16838" w:code="9"/>
          <w:pgMar w:top="1701" w:right="1418" w:bottom="1134" w:left="1418" w:header="709" w:footer="709" w:gutter="0"/>
          <w:pgNumType w:fmt="upperRoman"/>
          <w:cols w:space="708"/>
          <w:docGrid w:linePitch="360"/>
        </w:sectPr>
      </w:pPr>
      <w:r w:rsidRPr="00A06D4B">
        <w:fldChar w:fldCharType="end"/>
      </w:r>
    </w:p>
    <w:p w14:paraId="06E0474F" w14:textId="77777777" w:rsidR="005A0B98" w:rsidRPr="00A06D4B" w:rsidRDefault="005A6595" w:rsidP="000364C3">
      <w:pPr>
        <w:pStyle w:val="berschrift1"/>
      </w:pPr>
      <w:bookmarkStart w:id="4" w:name="_Toc331872781"/>
      <w:bookmarkStart w:id="5" w:name="_Toc60694927"/>
      <w:bookmarkStart w:id="6" w:name="_Toc60696722"/>
      <w:bookmarkStart w:id="7" w:name="_Toc64192796"/>
      <w:r w:rsidRPr="00A06D4B">
        <w:lastRenderedPageBreak/>
        <w:t>Einleitung</w:t>
      </w:r>
      <w:bookmarkEnd w:id="4"/>
      <w:bookmarkEnd w:id="5"/>
      <w:bookmarkEnd w:id="6"/>
      <w:bookmarkEnd w:id="7"/>
    </w:p>
    <w:p w14:paraId="76D7D8C8" w14:textId="77777777" w:rsidR="00EE502E" w:rsidRDefault="00EE502E" w:rsidP="00EE502E">
      <w:r>
        <w:t xml:space="preserve">Physikalische Simulationen sind in der heutigen Welt schon lange zum Standard geworden. Diese finden in jedem Computerspiel und jeder Animation einen Platz. Aber sie gehören auch in den Alltag von Naturwissenschaftlern und Ingenieuren, welche ihre Experimente in einer Simulation testen oder damit Prognosen treffen. Dafür ist eine physikalisch korrekt funktionierende Simulation erforderlich. </w:t>
      </w:r>
    </w:p>
    <w:p w14:paraId="51A45FB3" w14:textId="024F47F0" w:rsidR="00EE502E" w:rsidRDefault="00EE502E" w:rsidP="00EE502E">
      <w:r>
        <w:t xml:space="preserve">Im Projekt „Physikalische Simulation starrer Körper“ soll eine </w:t>
      </w:r>
      <w:r w:rsidR="002A5C58">
        <w:t>Komponentenb</w:t>
      </w:r>
      <w:r>
        <w:t>ibliothek für die Simulationsumgebung des Physolators entwickelt werden. Diese soll im ersten Schritt zunächst Stöße von beliebigen starren Körpern simulieren können. Im nächsten Schritt soll diese Library zum Beispiel ebenso um Rollbewegungen von Kreisen</w:t>
      </w:r>
      <w:r w:rsidR="00BA675D">
        <w:t xml:space="preserve"> oder um Effekte wie Haftreibung und Gleitreibung ergänzt werden</w:t>
      </w:r>
      <w:r>
        <w:t>.</w:t>
      </w:r>
      <w:r w:rsidR="00345D4F">
        <w:t xml:space="preserve"> Im letzten Schritt sollen auf Basis der physikalischen Komponenten Spiele entwickelt </w:t>
      </w:r>
      <w:r w:rsidR="00EB0FD8">
        <w:t>werden,</w:t>
      </w:r>
      <w:r w:rsidR="00A5136B">
        <w:t xml:space="preserve"> welche die physikalischen Effekte zur Schau bringen.</w:t>
      </w:r>
    </w:p>
    <w:p w14:paraId="651C437D" w14:textId="3B25F272" w:rsidR="007003AD" w:rsidRPr="00A06D4B" w:rsidRDefault="00EE502E" w:rsidP="007003AD">
      <w:r>
        <w:t>Der Physolator ist ein Framework des Projektbetreuers Professor Eisenbiegler zur physikalischen Simulation. Das Framework unterstützt eine objektorientierte Modellierung von physikalischen Komponenten und bietet unter anderem eine automatische, numerische Lösung von Differenzialgleichungen sowie eine Vielzahl anderer hilfreicher Features die bei der Simulation physikalischer Systeme helfen.</w:t>
      </w:r>
    </w:p>
    <w:p w14:paraId="08560F8B" w14:textId="77777777" w:rsidR="007003AD" w:rsidRPr="00A06D4B" w:rsidRDefault="007003AD" w:rsidP="007003AD"/>
    <w:p w14:paraId="689F0802" w14:textId="77777777" w:rsidR="007003AD" w:rsidRPr="00A06D4B" w:rsidRDefault="007003AD" w:rsidP="007003AD">
      <w:pPr>
        <w:sectPr w:rsidR="007003AD" w:rsidRPr="00A06D4B" w:rsidSect="00C3586C">
          <w:headerReference w:type="even" r:id="rId12"/>
          <w:headerReference w:type="default" r:id="rId13"/>
          <w:pgSz w:w="11906" w:h="16838" w:code="9"/>
          <w:pgMar w:top="1701" w:right="1418" w:bottom="1134" w:left="1418" w:header="709" w:footer="709" w:gutter="0"/>
          <w:pgNumType w:start="1"/>
          <w:cols w:space="708"/>
          <w:docGrid w:linePitch="360"/>
        </w:sectPr>
      </w:pPr>
    </w:p>
    <w:p w14:paraId="3C86B270" w14:textId="1D26E346" w:rsidR="00F45338" w:rsidRDefault="008A6294" w:rsidP="000364C3">
      <w:pPr>
        <w:pStyle w:val="berschrift1"/>
      </w:pPr>
      <w:bookmarkStart w:id="8" w:name="_Toc60694928"/>
      <w:bookmarkStart w:id="9" w:name="_Toc60696723"/>
      <w:bookmarkStart w:id="10" w:name="_Toc64192797"/>
      <w:r>
        <w:lastRenderedPageBreak/>
        <w:t>Einarbeitung (1</w:t>
      </w:r>
      <w:r w:rsidR="00147156">
        <w:t xml:space="preserve">. </w:t>
      </w:r>
      <w:r>
        <w:t>Semester)</w:t>
      </w:r>
      <w:bookmarkEnd w:id="10"/>
    </w:p>
    <w:p w14:paraId="0E12B906" w14:textId="77777777" w:rsidR="008A6294" w:rsidRPr="009E56AB" w:rsidRDefault="008A6294" w:rsidP="008A6294">
      <w:pPr>
        <w:rPr>
          <w:color w:val="000000" w:themeColor="text1"/>
        </w:rPr>
      </w:pPr>
      <w:r w:rsidRPr="009E56AB">
        <w:rPr>
          <w:color w:val="000000" w:themeColor="text1"/>
        </w:rPr>
        <w:t xml:space="preserve">Der Physolator war zu Beginn des Projekts für uns eine neue Umgebung. Zuvor hatte noch niemand Berührungspunkte </w:t>
      </w:r>
      <w:r>
        <w:rPr>
          <w:color w:val="000000" w:themeColor="text1"/>
        </w:rPr>
        <w:t>damit gehabt</w:t>
      </w:r>
      <w:r w:rsidRPr="009E56AB">
        <w:rPr>
          <w:color w:val="000000" w:themeColor="text1"/>
        </w:rPr>
        <w:t xml:space="preserve">. Um uns mit dem Physolator vertraut zu machen, wurden uns </w:t>
      </w:r>
      <w:r>
        <w:rPr>
          <w:color w:val="000000" w:themeColor="text1"/>
        </w:rPr>
        <w:t xml:space="preserve">einige </w:t>
      </w:r>
      <w:r w:rsidRPr="009E56AB">
        <w:rPr>
          <w:color w:val="000000" w:themeColor="text1"/>
        </w:rPr>
        <w:t>Aufgabe</w:t>
      </w:r>
      <w:r>
        <w:rPr>
          <w:color w:val="000000" w:themeColor="text1"/>
        </w:rPr>
        <w:t>n</w:t>
      </w:r>
      <w:r w:rsidRPr="009E56AB">
        <w:rPr>
          <w:color w:val="000000" w:themeColor="text1"/>
        </w:rPr>
        <w:t xml:space="preserve"> zur Einarbeitung zur Verfügung gestellt. </w:t>
      </w:r>
      <w:r>
        <w:rPr>
          <w:color w:val="000000" w:themeColor="text1"/>
        </w:rPr>
        <w:t>Die Aufgaben können unter anderem auf der Website des Physolators gefunden werden oder im Buch „</w:t>
      </w:r>
      <w:r w:rsidRPr="00C6785C">
        <w:rPr>
          <w:color w:val="000000" w:themeColor="text1"/>
        </w:rPr>
        <w:t>Arbeitsbuch physikalische Simulation: Interdisziplinäre Aufgaben aus dem MINT-Bereich</w:t>
      </w:r>
      <w:r>
        <w:rPr>
          <w:color w:val="000000" w:themeColor="text1"/>
        </w:rPr>
        <w:t xml:space="preserve">“ von Professor Eisenbiegler. Außerdem wurde als Nachschlagwerk das Buch </w:t>
      </w:r>
      <w:r w:rsidRPr="00C6785C">
        <w:rPr>
          <w:color w:val="000000" w:themeColor="text1"/>
        </w:rPr>
        <w:t>"Objektorientierte Modellierung und Simulation physikalischer Systeme mit dem Physolator"</w:t>
      </w:r>
      <w:r>
        <w:rPr>
          <w:color w:val="000000" w:themeColor="text1"/>
        </w:rPr>
        <w:t xml:space="preserve"> ausgeteilt. </w:t>
      </w:r>
      <w:r w:rsidRPr="009E56AB">
        <w:rPr>
          <w:color w:val="000000" w:themeColor="text1"/>
        </w:rPr>
        <w:t xml:space="preserve">Ziel dieser Aufgaben war es, uns Schritt für Schritt an den Physolator heranzuführen. Dadurch sollten wir seine Funktionsweise und Fähigkeiten kennenlernen. </w:t>
      </w:r>
      <w:r>
        <w:rPr>
          <w:color w:val="000000" w:themeColor="text1"/>
        </w:rPr>
        <w:t>D</w:t>
      </w:r>
      <w:r w:rsidRPr="009E56AB">
        <w:rPr>
          <w:color w:val="000000" w:themeColor="text1"/>
        </w:rPr>
        <w:t xml:space="preserve">ie Einarbeitung </w:t>
      </w:r>
      <w:r>
        <w:rPr>
          <w:color w:val="000000" w:themeColor="text1"/>
        </w:rPr>
        <w:t xml:space="preserve">sollte im </w:t>
      </w:r>
      <w:r w:rsidRPr="009E56AB">
        <w:rPr>
          <w:color w:val="000000" w:themeColor="text1"/>
        </w:rPr>
        <w:t>Sommersemesters 2020 ab</w:t>
      </w:r>
      <w:r>
        <w:rPr>
          <w:color w:val="000000" w:themeColor="text1"/>
        </w:rPr>
        <w:t>geschlossen werden</w:t>
      </w:r>
      <w:r w:rsidRPr="009E56AB">
        <w:rPr>
          <w:color w:val="000000" w:themeColor="text1"/>
        </w:rPr>
        <w:t>, um im Anschluss mit der Aufgabe beginnen zu können.</w:t>
      </w:r>
    </w:p>
    <w:p w14:paraId="7F50D8B1" w14:textId="77777777" w:rsidR="008A6294" w:rsidRPr="009E56AB" w:rsidRDefault="008A6294" w:rsidP="008A6294">
      <w:pPr>
        <w:rPr>
          <w:color w:val="000000" w:themeColor="text1"/>
        </w:rPr>
      </w:pPr>
      <w:r w:rsidRPr="009E56AB">
        <w:rPr>
          <w:color w:val="000000" w:themeColor="text1"/>
        </w:rPr>
        <w:t>Jede der insgesamt 11 Aufgaben hatte ein bestimmtes Thema, welches sie vertiefte. Alle diese Themen sind für unser Projekt relevant, darum war es wichtig, dass jeder die Aufgaben zur Einarbeitung so gewissenhaft bearbeitet, dass er die Funktionsweise und die dort angesprochenen Themen verstanden hat.</w:t>
      </w:r>
    </w:p>
    <w:p w14:paraId="5B96035F" w14:textId="77777777" w:rsidR="008A6294" w:rsidRPr="009E56AB" w:rsidRDefault="008A6294" w:rsidP="008A6294">
      <w:pPr>
        <w:rPr>
          <w:color w:val="000000" w:themeColor="text1"/>
        </w:rPr>
      </w:pPr>
      <w:r w:rsidRPr="009E56AB">
        <w:rPr>
          <w:color w:val="000000" w:themeColor="text1"/>
        </w:rPr>
        <w:t>Die Aufgaben 1 und 2 standen unter dem Oberthema der Physik. Genauer betrachtet</w:t>
      </w:r>
      <w:r>
        <w:rPr>
          <w:color w:val="000000" w:themeColor="text1"/>
        </w:rPr>
        <w:t>,</w:t>
      </w:r>
      <w:r w:rsidRPr="009E56AB">
        <w:rPr>
          <w:color w:val="000000" w:themeColor="text1"/>
        </w:rPr>
        <w:t xml:space="preserve"> sollten Federpendel simuliert werden. Hierzu haben wir das Hooksche Gesetz</w:t>
      </w:r>
      <w:r w:rsidRPr="009E56AB">
        <w:rPr>
          <w:color w:val="000000" w:themeColor="text1"/>
        </w:rPr>
        <w:br/>
      </w:r>
      <m:oMathPara>
        <m:oMath>
          <m:r>
            <w:rPr>
              <w:rFonts w:ascii="Cambria Math" w:hAnsi="Cambria Math"/>
              <w:color w:val="000000" w:themeColor="text1"/>
            </w:rPr>
            <m:t>F</m:t>
          </m:r>
          <m:r>
            <m:rPr>
              <m:sty m:val="p"/>
            </m:rPr>
            <w:rPr>
              <w:rFonts w:ascii="Cambria Math" w:hAnsi="Cambria Math"/>
              <w:color w:val="000000" w:themeColor="text1"/>
            </w:rPr>
            <m:t>=</m:t>
          </m:r>
          <m:r>
            <w:rPr>
              <w:rFonts w:ascii="Cambria Math" w:hAnsi="Cambria Math"/>
              <w:color w:val="000000" w:themeColor="text1"/>
            </w:rPr>
            <m:t>D</m:t>
          </m:r>
          <m:r>
            <m:rPr>
              <m:sty m:val="p"/>
            </m:rPr>
            <w:rPr>
              <w:rFonts w:ascii="Cambria Math" w:hAnsi="Cambria Math"/>
              <w:color w:val="000000" w:themeColor="text1"/>
            </w:rPr>
            <m:t>∙∆</m:t>
          </m:r>
          <m:r>
            <w:rPr>
              <w:rFonts w:ascii="Cambria Math" w:hAnsi="Cambria Math"/>
              <w:color w:val="000000" w:themeColor="text1"/>
            </w:rPr>
            <m:t>s</m:t>
          </m:r>
          <m:r>
            <m:rPr>
              <m:sty m:val="p"/>
            </m:rPr>
            <w:rPr>
              <w:rFonts w:ascii="Cambria Math" w:hAnsi="Cambria Math"/>
              <w:color w:val="000000" w:themeColor="text1"/>
            </w:rPr>
            <w:br/>
          </m:r>
        </m:oMath>
      </m:oMathPara>
      <w:r w:rsidRPr="009E56AB">
        <w:rPr>
          <w:color w:val="000000" w:themeColor="text1"/>
        </w:rPr>
        <w:t>angewendet. Daraufhin haben wir die benötigten Variablen mit den dazugehörigen Ableitungen und Formeln in den Physolator implementiert. Dadurch kann der Physolator die Simulation physikalisch korrekt berechnen</w:t>
      </w:r>
      <w:r>
        <w:rPr>
          <w:color w:val="000000" w:themeColor="text1"/>
        </w:rPr>
        <w:t xml:space="preserve"> indem er die Differenzialgleichungen und deren Anfangswert Probleme numerisch löst und die Methode f, in welcher die Formeln implementiert werden, immer wieder aufruft</w:t>
      </w:r>
      <w:r w:rsidRPr="009E56AB">
        <w:rPr>
          <w:color w:val="000000" w:themeColor="text1"/>
        </w:rPr>
        <w:t xml:space="preserve">. Im Anschluss daran wurde ein Graph durch die Methode </w:t>
      </w:r>
      <w:r w:rsidRPr="009E56AB">
        <w:rPr>
          <w:i/>
          <w:iCs/>
          <w:color w:val="000000" w:themeColor="text1"/>
        </w:rPr>
        <w:t xml:space="preserve">initPlotterDiscription() </w:t>
      </w:r>
      <w:r w:rsidRPr="009E56AB">
        <w:rPr>
          <w:color w:val="000000" w:themeColor="text1"/>
        </w:rPr>
        <w:t xml:space="preserve">erstellt, der </w:t>
      </w:r>
      <w:r>
        <w:rPr>
          <w:color w:val="000000" w:themeColor="text1"/>
        </w:rPr>
        <w:t xml:space="preserve">die </w:t>
      </w:r>
      <w:r w:rsidRPr="009E56AB">
        <w:rPr>
          <w:color w:val="000000" w:themeColor="text1"/>
        </w:rPr>
        <w:t xml:space="preserve">vertikale Auslenkung </w:t>
      </w:r>
      <w:r w:rsidRPr="009E56AB">
        <w:rPr>
          <w:i/>
          <w:iCs/>
          <w:color w:val="000000" w:themeColor="text1"/>
        </w:rPr>
        <w:t>x</w:t>
      </w:r>
      <w:r w:rsidRPr="009E56AB">
        <w:rPr>
          <w:color w:val="000000" w:themeColor="text1"/>
        </w:rPr>
        <w:t xml:space="preserve"> und Geschwindigkeit </w:t>
      </w:r>
      <w:r w:rsidRPr="009E56AB">
        <w:rPr>
          <w:i/>
          <w:iCs/>
          <w:color w:val="000000" w:themeColor="text1"/>
        </w:rPr>
        <w:t>v</w:t>
      </w:r>
      <w:r w:rsidRPr="009E56AB">
        <w:rPr>
          <w:color w:val="000000" w:themeColor="text1"/>
        </w:rPr>
        <w:t xml:space="preserve"> des Federpendels in Abhängigkeit der Zeit </w:t>
      </w:r>
      <w:r w:rsidRPr="009E56AB">
        <w:rPr>
          <w:i/>
          <w:iCs/>
          <w:color w:val="000000" w:themeColor="text1"/>
        </w:rPr>
        <w:t>t</w:t>
      </w:r>
      <w:r w:rsidRPr="009E56AB">
        <w:rPr>
          <w:color w:val="000000" w:themeColor="text1"/>
        </w:rPr>
        <w:t xml:space="preserve"> grafisch darstellt.</w:t>
      </w:r>
    </w:p>
    <w:p w14:paraId="250C4422" w14:textId="77777777" w:rsidR="008A6294" w:rsidRPr="009E56AB" w:rsidRDefault="008A6294" w:rsidP="008A6294">
      <w:pPr>
        <w:rPr>
          <w:color w:val="000000" w:themeColor="text1"/>
        </w:rPr>
      </w:pPr>
      <w:r w:rsidRPr="009E56AB">
        <w:rPr>
          <w:color w:val="000000" w:themeColor="text1"/>
        </w:rPr>
        <w:t>Die nächsten beiden Aufgaben hatten ihren Fokus auf der Programmierung und dem Zeichen in der grafischen Oberfläche</w:t>
      </w:r>
      <w:r>
        <w:rPr>
          <w:color w:val="000000" w:themeColor="text1"/>
        </w:rPr>
        <w:t xml:space="preserve"> des Physolators</w:t>
      </w:r>
      <w:r w:rsidRPr="009E56AB">
        <w:rPr>
          <w:color w:val="000000" w:themeColor="text1"/>
        </w:rPr>
        <w:t xml:space="preserve">. Als Übung wurde von uns ein Haus mithilfe von Koordinaten, elementaren Zeichenbefehlen, Methoden mit Parameterübergaben und </w:t>
      </w:r>
      <w:r w:rsidRPr="009E56AB">
        <w:rPr>
          <w:i/>
          <w:iCs/>
          <w:color w:val="000000" w:themeColor="text1"/>
        </w:rPr>
        <w:t>for</w:t>
      </w:r>
      <w:r w:rsidRPr="009E56AB">
        <w:rPr>
          <w:color w:val="000000" w:themeColor="text1"/>
        </w:rPr>
        <w:t xml:space="preserve">-Schleifen gezeichnet. Im ersten Schritt </w:t>
      </w:r>
      <w:r>
        <w:rPr>
          <w:color w:val="000000" w:themeColor="text1"/>
        </w:rPr>
        <w:t xml:space="preserve">sollten wir </w:t>
      </w:r>
      <w:r w:rsidRPr="009E56AB">
        <w:rPr>
          <w:color w:val="000000" w:themeColor="text1"/>
        </w:rPr>
        <w:t xml:space="preserve">ein statisches Haus mit fixer Position und Größe in die Grafische Oberfläche des Physolators </w:t>
      </w:r>
      <w:r>
        <w:rPr>
          <w:color w:val="000000" w:themeColor="text1"/>
        </w:rPr>
        <w:lastRenderedPageBreak/>
        <w:t>zeichnen</w:t>
      </w:r>
      <w:r w:rsidRPr="009E56AB">
        <w:rPr>
          <w:color w:val="000000" w:themeColor="text1"/>
        </w:rPr>
        <w:t xml:space="preserve">. Hierzu wurde eine Grafikkomponente </w:t>
      </w:r>
      <w:r w:rsidRPr="009E56AB">
        <w:rPr>
          <w:i/>
          <w:iCs/>
          <w:color w:val="000000" w:themeColor="text1"/>
        </w:rPr>
        <w:t xml:space="preserve">HausTVG </w:t>
      </w:r>
      <w:r w:rsidRPr="009E56AB">
        <w:rPr>
          <w:color w:val="000000" w:themeColor="text1"/>
        </w:rPr>
        <w:t xml:space="preserve">erzeugt. Diese kann mithilfe der Methode </w:t>
      </w:r>
      <w:r w:rsidRPr="009E56AB">
        <w:rPr>
          <w:i/>
          <w:iCs/>
          <w:color w:val="000000" w:themeColor="text1"/>
        </w:rPr>
        <w:t xml:space="preserve">paint() </w:t>
      </w:r>
      <w:r w:rsidRPr="009E56AB">
        <w:rPr>
          <w:color w:val="000000" w:themeColor="text1"/>
        </w:rPr>
        <w:t xml:space="preserve">Zeichenbefehle grafisch darstellen. Nun wurde durch das Einsetzten von Methoden und verschachtelten </w:t>
      </w:r>
      <w:r w:rsidRPr="009E56AB">
        <w:rPr>
          <w:i/>
          <w:iCs/>
          <w:color w:val="000000" w:themeColor="text1"/>
        </w:rPr>
        <w:t>for</w:t>
      </w:r>
      <w:r w:rsidRPr="009E56AB">
        <w:rPr>
          <w:color w:val="000000" w:themeColor="text1"/>
        </w:rPr>
        <w:t xml:space="preserve">-Schleifen eine Siedlung erstellt. Die Größe (also Anzahl </w:t>
      </w:r>
      <w:r>
        <w:rPr>
          <w:color w:val="000000" w:themeColor="text1"/>
        </w:rPr>
        <w:t xml:space="preserve">der </w:t>
      </w:r>
      <w:r w:rsidRPr="009E56AB">
        <w:rPr>
          <w:color w:val="000000" w:themeColor="text1"/>
        </w:rPr>
        <w:t xml:space="preserve">Häuser in vertikaler, sowie horizontaler Richtung) der Siedlung wurde durch </w:t>
      </w:r>
      <w:r w:rsidRPr="009E56AB">
        <w:rPr>
          <w:i/>
          <w:iCs/>
          <w:color w:val="000000" w:themeColor="text1"/>
        </w:rPr>
        <w:t xml:space="preserve">Parameter </w:t>
      </w:r>
      <w:r w:rsidRPr="009E56AB">
        <w:rPr>
          <w:color w:val="000000" w:themeColor="text1"/>
        </w:rPr>
        <w:t xml:space="preserve">und </w:t>
      </w:r>
      <w:r w:rsidRPr="009E56AB">
        <w:rPr>
          <w:i/>
          <w:iCs/>
          <w:color w:val="000000" w:themeColor="text1"/>
        </w:rPr>
        <w:t xml:space="preserve">Slider </w:t>
      </w:r>
      <w:r w:rsidRPr="009E56AB">
        <w:rPr>
          <w:color w:val="000000" w:themeColor="text1"/>
        </w:rPr>
        <w:t>für den User dynamisch</w:t>
      </w:r>
      <w:r>
        <w:rPr>
          <w:color w:val="000000" w:themeColor="text1"/>
        </w:rPr>
        <w:t xml:space="preserve"> anpassbar</w:t>
      </w:r>
      <w:r w:rsidRPr="009E56AB">
        <w:rPr>
          <w:color w:val="000000" w:themeColor="text1"/>
        </w:rPr>
        <w:t>.</w:t>
      </w:r>
      <w:r w:rsidRPr="009E56AB">
        <w:rPr>
          <w:color w:val="000000" w:themeColor="text1"/>
        </w:rPr>
        <w:tab/>
      </w:r>
      <w:r w:rsidRPr="009E56AB">
        <w:rPr>
          <w:color w:val="000000" w:themeColor="text1"/>
        </w:rPr>
        <w:br/>
        <w:t>Daraufhin wurde ein Hauskonfigurator erstellt, der Höhe, Breite, Anzahl der Stockwerke und Größe des Kamins ebenso dynamisch darstellen kann.</w:t>
      </w:r>
      <w:r>
        <w:rPr>
          <w:color w:val="000000" w:themeColor="text1"/>
        </w:rPr>
        <w:t xml:space="preserve"> Wichtig war hierbei auch, wiederkehrende Funktionalitäten in eigene Methoden auszulagern, um Code-Dopplungen zu vermeiden.</w:t>
      </w:r>
    </w:p>
    <w:p w14:paraId="629E800D" w14:textId="77777777" w:rsidR="008A6294" w:rsidRPr="009E56AB" w:rsidRDefault="008A6294" w:rsidP="008A6294">
      <w:pPr>
        <w:rPr>
          <w:rFonts w:eastAsiaTheme="minorEastAsia"/>
          <w:color w:val="000000" w:themeColor="text1"/>
        </w:rPr>
      </w:pPr>
      <w:r w:rsidRPr="009E56AB">
        <w:rPr>
          <w:color w:val="000000" w:themeColor="text1"/>
        </w:rPr>
        <w:t>Der Rollende Ball, Aufgabe 5, vereinte nun die zuvor gelernten Kenntnisse von Programmierung, Physik und Geometrie. Als neue Gegenstände wurden Rollreibung, Strömungswiderstand, Stoß, Trigonometrie, physikalische Ereignisse und Schwellwerte eingefügt. Ziel war es einen Programmcode zu entwickeln, der einen physikalisch korrekt rollenden Ball mit Rollreibung und Luftwiderstand berechnet</w:t>
      </w:r>
      <w:r>
        <w:rPr>
          <w:color w:val="000000" w:themeColor="text1"/>
        </w:rPr>
        <w:t>,</w:t>
      </w:r>
      <w:r w:rsidRPr="009E56AB">
        <w:rPr>
          <w:color w:val="000000" w:themeColor="text1"/>
        </w:rPr>
        <w:t xml:space="preserve"> und in der Grafikkomponente darstellt. Ebenso soll</w:t>
      </w:r>
      <w:r>
        <w:rPr>
          <w:color w:val="000000" w:themeColor="text1"/>
        </w:rPr>
        <w:t>ten</w:t>
      </w:r>
      <w:r w:rsidRPr="009E56AB">
        <w:rPr>
          <w:color w:val="000000" w:themeColor="text1"/>
        </w:rPr>
        <w:t xml:space="preserve"> im Plotter alle relevanten Größen dargestellt werden.</w:t>
      </w:r>
      <w:r w:rsidRPr="009E56AB">
        <w:rPr>
          <w:color w:val="000000" w:themeColor="text1"/>
        </w:rPr>
        <w:tab/>
      </w:r>
      <w:r w:rsidRPr="009E56AB">
        <w:rPr>
          <w:color w:val="000000" w:themeColor="text1"/>
        </w:rPr>
        <w:br/>
        <w:t xml:space="preserve">Im ersten Schritt wurden wieder die physikalischen Größen initialisiert, deklariert und deren Ableitungen angegeben. Nun haben wir die Rollreibung </w:t>
      </w:r>
      <w:r w:rsidRPr="009E56AB">
        <w:rPr>
          <w:i/>
          <w:iCs/>
          <w:color w:val="000000" w:themeColor="text1"/>
        </w:rPr>
        <w:t>F</w:t>
      </w:r>
      <w:r w:rsidRPr="009E56AB">
        <w:rPr>
          <w:i/>
          <w:iCs/>
          <w:color w:val="000000" w:themeColor="text1"/>
          <w:vertAlign w:val="subscript"/>
        </w:rPr>
        <w:t>r</w:t>
      </w:r>
      <w:r w:rsidRPr="009E56AB">
        <w:rPr>
          <w:i/>
          <w:iCs/>
          <w:color w:val="000000" w:themeColor="text1"/>
        </w:rPr>
        <w:t xml:space="preserve"> </w:t>
      </w:r>
      <w:r w:rsidRPr="009E56AB">
        <w:rPr>
          <w:color w:val="000000" w:themeColor="text1"/>
        </w:rPr>
        <w:t>mit Hilfe der Formel</w:t>
      </w:r>
      <w:r w:rsidRPr="009E56AB">
        <w:rPr>
          <w:color w:val="000000" w:themeColor="text1"/>
        </w:rPr>
        <w:tab/>
      </w:r>
      <w:r w:rsidRPr="009E56AB">
        <w:rPr>
          <w:color w:val="000000" w:themeColor="text1"/>
        </w:rPr>
        <w:br/>
      </w:r>
      <m:oMathPara>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=-m∙g∙</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r</m:t>
              </m:r>
            </m:sub>
          </m:sSub>
          <m:r>
            <m:rPr>
              <m:sty m:val="p"/>
            </m:rPr>
            <w:rPr>
              <w:rFonts w:ascii="Cambria Math" w:eastAsiaTheme="minorEastAsia" w:hAnsi="Cambria Math"/>
              <w:color w:val="000000" w:themeColor="text1"/>
            </w:rPr>
            <w:br/>
          </m:r>
        </m:oMath>
      </m:oMathPara>
      <w:r w:rsidRPr="009E56AB">
        <w:rPr>
          <w:rFonts w:eastAsiaTheme="minorEastAsia"/>
          <w:color w:val="000000" w:themeColor="text1"/>
        </w:rPr>
        <w:t xml:space="preserve">berechnet. Das Minus-Zeichen ist wichtig, da die Rollreibung immer entgegen der Rollrichtig zeigt. Nur so wird der Ball physikalisch korrekt abgebremst. Würden wir </w:t>
      </w:r>
      <w:r>
        <w:rPr>
          <w:rFonts w:eastAsiaTheme="minorEastAsia"/>
          <w:color w:val="000000" w:themeColor="text1"/>
        </w:rPr>
        <w:t>das</w:t>
      </w:r>
      <w:r w:rsidRPr="009E56AB">
        <w:rPr>
          <w:rFonts w:eastAsiaTheme="minorEastAsia"/>
          <w:color w:val="000000" w:themeColor="text1"/>
        </w:rPr>
        <w:t xml:space="preserve"> Mi</w:t>
      </w:r>
      <w:r>
        <w:rPr>
          <w:rFonts w:eastAsiaTheme="minorEastAsia"/>
          <w:color w:val="000000" w:themeColor="text1"/>
        </w:rPr>
        <w:t>n</w:t>
      </w:r>
      <w:r w:rsidRPr="009E56AB">
        <w:rPr>
          <w:rFonts w:eastAsiaTheme="minorEastAsia"/>
          <w:color w:val="000000" w:themeColor="text1"/>
        </w:rPr>
        <w:t xml:space="preserve">us-Zeichen weglassen, so </w:t>
      </w:r>
      <w:r>
        <w:rPr>
          <w:rFonts w:eastAsiaTheme="minorEastAsia"/>
          <w:color w:val="000000" w:themeColor="text1"/>
        </w:rPr>
        <w:t>würde</w:t>
      </w:r>
      <w:r w:rsidRPr="009E56AB">
        <w:rPr>
          <w:rFonts w:eastAsiaTheme="minorEastAsia"/>
          <w:color w:val="000000" w:themeColor="text1"/>
        </w:rPr>
        <w:t xml:space="preserve"> der Ball hingegen beschleunigt</w:t>
      </w:r>
      <w:r>
        <w:rPr>
          <w:rFonts w:eastAsiaTheme="minorEastAsia"/>
          <w:color w:val="000000" w:themeColor="text1"/>
        </w:rPr>
        <w:t xml:space="preserve"> werden</w:t>
      </w:r>
      <w:r w:rsidRPr="009E56AB">
        <w:rPr>
          <w:rFonts w:eastAsiaTheme="minorEastAsia"/>
          <w:color w:val="000000" w:themeColor="text1"/>
        </w:rPr>
        <w:t xml:space="preserve">, was aber nicht der Realität </w:t>
      </w:r>
      <w:r>
        <w:rPr>
          <w:rFonts w:eastAsiaTheme="minorEastAsia"/>
          <w:color w:val="000000" w:themeColor="text1"/>
        </w:rPr>
        <w:t>entsprechen würde</w:t>
      </w:r>
      <w:r w:rsidRPr="009E56AB">
        <w:rPr>
          <w:rFonts w:eastAsiaTheme="minorEastAsia"/>
          <w:color w:val="000000" w:themeColor="text1"/>
        </w:rPr>
        <w:t>.</w:t>
      </w:r>
      <w:r>
        <w:rPr>
          <w:rFonts w:eastAsiaTheme="minorEastAsia"/>
          <w:color w:val="000000" w:themeColor="text1"/>
        </w:rPr>
        <w:tab/>
      </w:r>
      <w:r w:rsidRPr="009E56AB">
        <w:rPr>
          <w:rFonts w:eastAsiaTheme="minorEastAsia"/>
          <w:color w:val="000000" w:themeColor="text1"/>
        </w:rPr>
        <w:br/>
        <w:t xml:space="preserve">In dieser Aufgabe wurde es zum ersten </w:t>
      </w:r>
      <w:r>
        <w:rPr>
          <w:rFonts w:eastAsiaTheme="minorEastAsia"/>
          <w:color w:val="000000" w:themeColor="text1"/>
        </w:rPr>
        <w:t>M</w:t>
      </w:r>
      <w:r w:rsidRPr="009E56AB">
        <w:rPr>
          <w:rFonts w:eastAsiaTheme="minorEastAsia"/>
          <w:color w:val="000000" w:themeColor="text1"/>
        </w:rPr>
        <w:t xml:space="preserve">al erforderlich, </w:t>
      </w:r>
      <w:r>
        <w:rPr>
          <w:rFonts w:eastAsiaTheme="minorEastAsia"/>
          <w:color w:val="000000" w:themeColor="text1"/>
        </w:rPr>
        <w:t xml:space="preserve">dass </w:t>
      </w:r>
      <w:r w:rsidRPr="009E56AB">
        <w:rPr>
          <w:rFonts w:eastAsiaTheme="minorEastAsia"/>
          <w:color w:val="000000" w:themeColor="text1"/>
        </w:rPr>
        <w:t>die Grafikkomponente auf die „live“ berechneten physikalischen Größen zugreifen kann, um die Simulation darstellen zu können. Um dies möglich zu machen, haben wir die Methode</w:t>
      </w:r>
    </w:p>
    <w:p w14:paraId="75A3594C" w14:textId="77777777" w:rsidR="008A6294" w:rsidRPr="00F37DD5" w:rsidRDefault="008A6294" w:rsidP="008A6294">
      <w:pPr>
        <w:pStyle w:val="Code"/>
      </w:pPr>
      <w:r w:rsidRPr="00F37DD5">
        <w:t>public void initGraphicsComponents(GraphicsComponents g) {</w:t>
      </w:r>
      <w:r w:rsidRPr="00F37DD5">
        <w:br/>
      </w:r>
      <w:r w:rsidRPr="00F37DD5">
        <w:tab/>
        <w:t>g.addTVG(new RollenderBallTVG(this));</w:t>
      </w:r>
      <w:r w:rsidRPr="00F37DD5">
        <w:br/>
        <w:t>}</w:t>
      </w:r>
    </w:p>
    <w:p w14:paraId="16A5AC00" w14:textId="77777777" w:rsidR="008A6294" w:rsidRPr="009E56AB" w:rsidRDefault="008A6294" w:rsidP="008A6294">
      <w:pPr>
        <w:rPr>
          <w:color w:val="000000" w:themeColor="text1"/>
        </w:rPr>
      </w:pPr>
      <w:r w:rsidRPr="009E56AB">
        <w:rPr>
          <w:color w:val="000000" w:themeColor="text1"/>
        </w:rPr>
        <w:t xml:space="preserve">eingefügt. Dabei wird beim Konstruktoraufruf </w:t>
      </w:r>
      <w:r w:rsidRPr="009E56AB">
        <w:rPr>
          <w:i/>
          <w:iCs/>
          <w:color w:val="000000" w:themeColor="text1"/>
        </w:rPr>
        <w:t xml:space="preserve">RollenderBallTVG(this) </w:t>
      </w:r>
      <w:r w:rsidRPr="009E56AB">
        <w:rPr>
          <w:color w:val="000000" w:themeColor="text1"/>
        </w:rPr>
        <w:t xml:space="preserve">dem Konstruktor das physikalische System übergeben. Damit die Werte auch in der Grafikkomponente </w:t>
      </w:r>
      <w:r w:rsidRPr="009E56AB">
        <w:rPr>
          <w:color w:val="000000" w:themeColor="text1"/>
        </w:rPr>
        <w:lastRenderedPageBreak/>
        <w:t>verwendet werden können, wird das erzeugte Objekt im Konstruktor in eine</w:t>
      </w:r>
      <w:r>
        <w:rPr>
          <w:color w:val="000000" w:themeColor="text1"/>
        </w:rPr>
        <w:t>r</w:t>
      </w:r>
      <w:r w:rsidRPr="009E56AB">
        <w:rPr>
          <w:color w:val="000000" w:themeColor="text1"/>
        </w:rPr>
        <w:t xml:space="preserve"> Variable gespeichert</w:t>
      </w:r>
    </w:p>
    <w:p w14:paraId="6CC44B59" w14:textId="77777777" w:rsidR="008A6294" w:rsidRDefault="008A6294" w:rsidP="008A6294">
      <w:pPr>
        <w:pStyle w:val="Code"/>
      </w:pPr>
      <w:r w:rsidRPr="009E56AB">
        <w:t>rb = rollenderBall;</w:t>
      </w:r>
    </w:p>
    <w:p w14:paraId="418B7CE2" w14:textId="77777777" w:rsidR="008A6294" w:rsidRPr="009E56AB" w:rsidRDefault="008A6294" w:rsidP="008A6294">
      <w:r>
        <w:t>.</w:t>
      </w:r>
    </w:p>
    <w:p w14:paraId="1F42C524" w14:textId="77777777" w:rsidR="008A6294" w:rsidRPr="009E56AB" w:rsidRDefault="008A6294" w:rsidP="008A6294">
      <w:pPr>
        <w:rPr>
          <w:color w:val="000000" w:themeColor="text1"/>
        </w:rPr>
      </w:pPr>
      <w:r w:rsidRPr="009E56AB">
        <w:rPr>
          <w:color w:val="000000" w:themeColor="text1"/>
        </w:rPr>
        <w:t>Durch den Programmcode</w:t>
      </w:r>
    </w:p>
    <w:p w14:paraId="5F91C427" w14:textId="77777777" w:rsidR="008A6294" w:rsidRPr="00F37DD5" w:rsidRDefault="008A6294" w:rsidP="008A6294">
      <w:pPr>
        <w:pStyle w:val="Code"/>
      </w:pPr>
      <w:r w:rsidRPr="00F37DD5">
        <w:t xml:space="preserve">public void g(double t, AfterEventDescription afterEventDescription) { </w:t>
      </w:r>
      <w:r w:rsidRPr="00F37DD5">
        <w:br/>
      </w:r>
      <w:r w:rsidRPr="00F37DD5">
        <w:tab/>
        <w:t xml:space="preserve">if (v &lt; 0) </w:t>
      </w:r>
      <w:r w:rsidRPr="00F37DD5">
        <w:br/>
      </w:r>
      <w:r w:rsidRPr="00F37DD5">
        <w:tab/>
      </w:r>
      <w:r w:rsidRPr="00F37DD5">
        <w:tab/>
        <w:t xml:space="preserve">afterEventDescription.reportEvent(() -&gt; { </w:t>
      </w:r>
      <w:r w:rsidRPr="00F37DD5">
        <w:br/>
      </w:r>
      <w:r w:rsidRPr="00F37DD5">
        <w:tab/>
      </w:r>
      <w:r w:rsidRPr="00F37DD5">
        <w:tab/>
        <w:t xml:space="preserve">Fr = 0; </w:t>
      </w:r>
      <w:r w:rsidRPr="00F37DD5">
        <w:br/>
      </w:r>
      <w:r w:rsidRPr="00F37DD5">
        <w:tab/>
      </w:r>
      <w:r w:rsidRPr="00F37DD5">
        <w:tab/>
        <w:t xml:space="preserve">v = 0; </w:t>
      </w:r>
      <w:r w:rsidRPr="00F37DD5">
        <w:br/>
      </w:r>
      <w:r w:rsidRPr="00F37DD5">
        <w:tab/>
        <w:t xml:space="preserve">}); </w:t>
      </w:r>
      <w:r w:rsidRPr="00F37DD5">
        <w:br/>
        <w:t>}</w:t>
      </w:r>
    </w:p>
    <w:p w14:paraId="761EF058" w14:textId="77777777" w:rsidR="008A6294" w:rsidRPr="006936F8" w:rsidRDefault="008A6294" w:rsidP="008A6294">
      <w:pPr>
        <w:rPr>
          <w:color w:val="000000" w:themeColor="text1"/>
        </w:rPr>
      </w:pPr>
      <w:r w:rsidRPr="009E56AB">
        <w:rPr>
          <w:color w:val="000000" w:themeColor="text1"/>
        </w:rPr>
        <w:t xml:space="preserve">haben wir festgelegt, dass der Ball eine Geschwindigkeit von 0 und eine Rollreibung von 0 </w:t>
      </w:r>
      <w:r>
        <w:rPr>
          <w:color w:val="000000" w:themeColor="text1"/>
        </w:rPr>
        <w:t>besitzen soll, wenn dessen Geschwindigkeit kleiner als 0 ist.</w:t>
      </w:r>
      <w:r>
        <w:rPr>
          <w:color w:val="000000" w:themeColor="text1"/>
        </w:rPr>
        <w:tab/>
      </w:r>
      <w:r w:rsidRPr="009E56AB">
        <w:rPr>
          <w:color w:val="000000" w:themeColor="text1"/>
        </w:rPr>
        <w:br/>
        <w:t>Zum Schluss haben wir noch analog der Rollreibung einen Luftwiderstand durch</w:t>
      </w:r>
      <w:r w:rsidRPr="009E56AB">
        <w:rPr>
          <w:color w:val="000000" w:themeColor="text1"/>
        </w:rPr>
        <w:tab/>
      </w:r>
      <w:r w:rsidRPr="009E56AB">
        <w:rPr>
          <w:color w:val="000000" w:themeColor="text1"/>
        </w:rPr>
        <w:br/>
      </w:r>
      <m:oMathPara>
        <m:oMath>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F</m:t>
              </m:r>
            </m:e>
            <m:sub>
              <m:r>
                <w:rPr>
                  <w:rFonts w:ascii="Cambria Math" w:hAnsi="Cambria Math"/>
                  <w:color w:val="000000" w:themeColor="text1"/>
                </w:rPr>
                <m:t>L</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A∙</m:t>
          </m:r>
          <m:sSub>
            <m:sSubPr>
              <m:ctrlPr>
                <w:rPr>
                  <w:rFonts w:ascii="Cambria Math" w:hAnsi="Cambria Math" w:cs="Segoe UI"/>
                  <w:i/>
                  <w:color w:val="000000" w:themeColor="text1"/>
                  <w:sz w:val="20"/>
                  <w:szCs w:val="18"/>
                  <w:lang w:val="en-US"/>
                </w:rPr>
              </m:ctrlPr>
            </m:sSubPr>
            <m:e>
              <m:r>
                <w:rPr>
                  <w:rFonts w:ascii="Cambria Math" w:hAnsi="Cambria Math"/>
                  <w:color w:val="000000" w:themeColor="text1"/>
                </w:rPr>
                <m:t>c</m:t>
              </m:r>
            </m:e>
            <m:sub>
              <m:r>
                <w:rPr>
                  <w:rFonts w:ascii="Cambria Math" w:hAnsi="Cambria Math"/>
                  <w:color w:val="000000" w:themeColor="text1"/>
                </w:rPr>
                <m:t>w</m:t>
              </m:r>
            </m:sub>
          </m:sSub>
          <m:r>
            <w:rPr>
              <w:rFonts w:ascii="Cambria Math" w:hAnsi="Cambria Math"/>
              <w:color w:val="000000" w:themeColor="text1"/>
            </w:rPr>
            <m:t>∙ρ∙</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m:rPr>
              <m:sty m:val="p"/>
            </m:rPr>
            <w:rPr>
              <w:rFonts w:ascii="Cambria Math" w:eastAsiaTheme="minorEastAsia" w:hAnsi="Cambria Math"/>
              <w:color w:val="000000" w:themeColor="text1"/>
            </w:rPr>
            <w:br/>
          </m:r>
        </m:oMath>
      </m:oMathPara>
      <w:r w:rsidRPr="009E56AB">
        <w:rPr>
          <w:rFonts w:eastAsiaTheme="minorEastAsia"/>
          <w:color w:val="000000" w:themeColor="text1"/>
        </w:rPr>
        <w:t>hinzugefügt.</w:t>
      </w:r>
      <w:r>
        <w:rPr>
          <w:rFonts w:eastAsiaTheme="minorEastAsia"/>
          <w:color w:val="000000" w:themeColor="text1"/>
        </w:rPr>
        <w:t xml:space="preserve"> Durch</w:t>
      </w:r>
      <w:r w:rsidRPr="009E56AB">
        <w:rPr>
          <w:rFonts w:eastAsiaTheme="minorEastAsia"/>
          <w:color w:val="000000" w:themeColor="text1"/>
        </w:rPr>
        <w:t xml:space="preserve"> </w:t>
      </w:r>
      <w:r>
        <w:rPr>
          <w:rFonts w:eastAsiaTheme="minorEastAsia"/>
          <w:color w:val="000000" w:themeColor="text1"/>
        </w:rPr>
        <w:t>e</w:t>
      </w:r>
      <w:r w:rsidRPr="009E56AB">
        <w:rPr>
          <w:rFonts w:eastAsiaTheme="minorEastAsia"/>
          <w:color w:val="000000" w:themeColor="text1"/>
        </w:rPr>
        <w:t xml:space="preserve">inige </w:t>
      </w:r>
      <w:r w:rsidRPr="009E56AB">
        <w:rPr>
          <w:rFonts w:eastAsiaTheme="minorEastAsia"/>
          <w:i/>
          <w:iCs/>
          <w:color w:val="000000" w:themeColor="text1"/>
        </w:rPr>
        <w:t>if</w:t>
      </w:r>
      <w:r w:rsidRPr="009E56AB">
        <w:rPr>
          <w:rFonts w:eastAsiaTheme="minorEastAsia"/>
          <w:color w:val="000000" w:themeColor="text1"/>
        </w:rPr>
        <w:t>-Konstukte haben wir noch einen Stoß an einer Wand eingefügt, sodass der Ball nach dem Stoß in die entgegengesetzte Richtung rollt.</w:t>
      </w:r>
    </w:p>
    <w:p w14:paraId="1BF75A8E" w14:textId="77777777" w:rsidR="008A6294" w:rsidRPr="009E56AB" w:rsidRDefault="008A6294" w:rsidP="008A6294">
      <w:pPr>
        <w:rPr>
          <w:rFonts w:eastAsiaTheme="minorEastAsia"/>
          <w:color w:val="000000" w:themeColor="text1"/>
        </w:rPr>
      </w:pPr>
      <w:r w:rsidRPr="009E56AB">
        <w:rPr>
          <w:rFonts w:eastAsiaTheme="minorEastAsia"/>
          <w:color w:val="000000" w:themeColor="text1"/>
        </w:rPr>
        <w:t xml:space="preserve">In Aufgabe 6 haben wir einen </w:t>
      </w:r>
      <w:r>
        <w:rPr>
          <w:rFonts w:eastAsiaTheme="minorEastAsia"/>
          <w:color w:val="000000" w:themeColor="text1"/>
        </w:rPr>
        <w:t>s</w:t>
      </w:r>
      <w:r w:rsidRPr="009E56AB">
        <w:rPr>
          <w:rFonts w:eastAsiaTheme="minorEastAsia"/>
          <w:color w:val="000000" w:themeColor="text1"/>
        </w:rPr>
        <w:t>chiefen Wurf simuliert. Wir sind analog zu Aufgabe 4 vorgegangen. Zusätzlich haben wir noch einen Trigger eingefügt:</w:t>
      </w:r>
    </w:p>
    <w:p w14:paraId="7B59B35A" w14:textId="77777777" w:rsidR="008A6294" w:rsidRPr="00F37DD5" w:rsidRDefault="008A6294" w:rsidP="008A6294">
      <w:pPr>
        <w:pStyle w:val="Code"/>
      </w:pPr>
      <w:r w:rsidRPr="00F37DD5">
        <w:t>public ThresholdTrigger tr1 = new ThresholdTrigger(() -&gt; vy &lt; 0).setName("Hochpunkt").setInfo(() -&gt; "x="+x + "y="+y).setDoPrint(true);</w:t>
      </w:r>
    </w:p>
    <w:p w14:paraId="3B42859F" w14:textId="77777777" w:rsidR="008A6294" w:rsidRPr="009E56AB" w:rsidRDefault="008A6294" w:rsidP="008A6294">
      <w:pPr>
        <w:rPr>
          <w:color w:val="000000" w:themeColor="text1"/>
          <w:lang w:val="en-US"/>
        </w:rPr>
      </w:pPr>
      <w:r w:rsidRPr="009E56AB">
        <w:rPr>
          <w:color w:val="000000" w:themeColor="text1"/>
        </w:rPr>
        <w:t xml:space="preserve">Dieser wird nur aktiv, wenn die vertikale Geschwindigkeit &lt;0 ist. Das heißt, wir geben somit die Zeit bis zur Auslösung des Triggers und die Koordinaten </w:t>
      </w:r>
      <w:r>
        <w:rPr>
          <w:color w:val="000000" w:themeColor="text1"/>
        </w:rPr>
        <w:t xml:space="preserve">des </w:t>
      </w:r>
      <w:r w:rsidRPr="009E56AB">
        <w:rPr>
          <w:color w:val="000000" w:themeColor="text1"/>
        </w:rPr>
        <w:t xml:space="preserve">Hochpunktes des Schiefen Wurfs aus. In den nächsten Schritten haben wir mehrere Trigger eingefügt, die die Position zu verschiedenen Zeitpunkten ausgeben. </w:t>
      </w:r>
      <w:r w:rsidRPr="009E56AB">
        <w:rPr>
          <w:color w:val="000000" w:themeColor="text1"/>
          <w:lang w:val="en-US"/>
        </w:rPr>
        <w:t>Ein Beispiel:</w:t>
      </w:r>
    </w:p>
    <w:p w14:paraId="020CFD68" w14:textId="77777777" w:rsidR="008A6294" w:rsidRPr="002B24B1" w:rsidRDefault="008A6294" w:rsidP="008A6294">
      <w:pPr>
        <w:pStyle w:val="Code"/>
        <w:rPr>
          <w:lang w:val="en-US"/>
        </w:rPr>
      </w:pPr>
      <w:r w:rsidRPr="002B24B1">
        <w:rPr>
          <w:lang w:val="en-US"/>
        </w:rPr>
        <w:t>public TimeTrigger tr4 = new TimeTrigger(0.27134, 0.4525, 1.273) .setInfo(() -&gt; "x=" + x + " y=" + y).setDoPrint(true)</w:t>
      </w:r>
    </w:p>
    <w:p w14:paraId="47622DB0" w14:textId="77777777" w:rsidR="008A6294" w:rsidRDefault="008A6294" w:rsidP="008A6294">
      <w:pPr>
        <w:rPr>
          <w:color w:val="000000" w:themeColor="text1"/>
        </w:rPr>
      </w:pPr>
      <w:r w:rsidRPr="009E56AB">
        <w:rPr>
          <w:color w:val="000000" w:themeColor="text1"/>
        </w:rPr>
        <w:t>Aufgabe 7 beschäftigt sich</w:t>
      </w:r>
      <w:r>
        <w:rPr>
          <w:color w:val="000000" w:themeColor="text1"/>
        </w:rPr>
        <w:t xml:space="preserve"> mit</w:t>
      </w:r>
      <w:r w:rsidRPr="009E56AB">
        <w:rPr>
          <w:color w:val="000000" w:themeColor="text1"/>
        </w:rPr>
        <w:t xml:space="preserve"> dem neuen Thema bewegte, zeitabhängige Grafiken. Dabei animieren wir eine Lokomotive, welche wir zuvor durch die Grafikkomponente gezeichnet haben. Die komplette Lokomotive soll sich in Abhängigkeit von der Zeit </w:t>
      </w:r>
      <w:r w:rsidRPr="009E56AB">
        <w:rPr>
          <w:i/>
          <w:iCs/>
          <w:color w:val="000000" w:themeColor="text1"/>
        </w:rPr>
        <w:t xml:space="preserve">t </w:t>
      </w:r>
      <w:r w:rsidRPr="009E56AB">
        <w:rPr>
          <w:color w:val="000000" w:themeColor="text1"/>
        </w:rPr>
        <w:lastRenderedPageBreak/>
        <w:t xml:space="preserve">nach rechts bewegen. Zusätzlich sollen Räder und Speichen </w:t>
      </w:r>
      <w:r>
        <w:rPr>
          <w:color w:val="000000" w:themeColor="text1"/>
        </w:rPr>
        <w:t xml:space="preserve">sich </w:t>
      </w:r>
      <w:r w:rsidRPr="009E56AB">
        <w:rPr>
          <w:color w:val="000000" w:themeColor="text1"/>
        </w:rPr>
        <w:t xml:space="preserve">drehen und Achsen und </w:t>
      </w:r>
      <w:r>
        <w:rPr>
          <w:color w:val="000000" w:themeColor="text1"/>
        </w:rPr>
        <w:t>B</w:t>
      </w:r>
      <w:r w:rsidRPr="009E56AB">
        <w:rPr>
          <w:color w:val="000000" w:themeColor="text1"/>
        </w:rPr>
        <w:t>olzen sich korrekt bewegen.</w:t>
      </w:r>
    </w:p>
    <w:p w14:paraId="1C7F878B" w14:textId="77777777" w:rsidR="008A6294" w:rsidRDefault="008A6294" w:rsidP="008A6294">
      <w:pPr>
        <w:rPr>
          <w:color w:val="000000" w:themeColor="text1"/>
        </w:rPr>
      </w:pPr>
      <w:r>
        <w:rPr>
          <w:color w:val="000000" w:themeColor="text1"/>
        </w:rPr>
        <w:t>Hierbei wurde noch einmal insbesondere der Umgang mit trigonometrischen Funktionen, sowie deren Einsatz geschult. So kann die Drehbewegung am besten durch Matrixmultiplikation mit einer Drehmatrix dargestellt werden. Außerdem besitzt die Lock ihr eigenes Koordinatensystem. Dieses wird dann einfach verschoben. Die einzelnen Werte wie Position, Größe und Rotation von Teilkomponenten der Lock müssen dann nichtmehr angepasst werden.</w:t>
      </w:r>
    </w:p>
    <w:p w14:paraId="637F985D" w14:textId="77777777" w:rsidR="008A6294" w:rsidRPr="009E56AB" w:rsidRDefault="008A6294" w:rsidP="008A6294">
      <w:pPr>
        <w:rPr>
          <w:color w:val="000000" w:themeColor="text1"/>
        </w:rPr>
      </w:pPr>
      <w:r>
        <w:rPr>
          <w:color w:val="000000" w:themeColor="text1"/>
        </w:rPr>
        <w:t xml:space="preserve">Einzelne Aufgaben wie das Zeichnen eines Rades können in eigene Methoden ausgelagert werden. Parameter, wie z.B. die Anzahl der Speichen oder der Radius können dynamisch angepasst werden. </w:t>
      </w:r>
    </w:p>
    <w:p w14:paraId="310522D2" w14:textId="77777777" w:rsidR="008A6294" w:rsidRPr="009E56AB" w:rsidRDefault="008A6294" w:rsidP="008A6294">
      <w:pPr>
        <w:rPr>
          <w:color w:val="000000" w:themeColor="text1"/>
        </w:rPr>
      </w:pPr>
      <w:r w:rsidRPr="009E56AB">
        <w:rPr>
          <w:noProof/>
          <w:color w:val="000000" w:themeColor="text1"/>
        </w:rPr>
        <mc:AlternateContent>
          <mc:Choice Requires="wpg">
            <w:drawing>
              <wp:inline distT="0" distB="0" distL="0" distR="0" wp14:anchorId="3EF9EC77" wp14:editId="14F1727E">
                <wp:extent cx="5137150" cy="2451100"/>
                <wp:effectExtent l="0" t="0" r="6350" b="6350"/>
                <wp:docPr id="28" name="Gruppieren 28"/>
                <wp:cNvGraphicFramePr/>
                <a:graphic xmlns:a="http://schemas.openxmlformats.org/drawingml/2006/main">
                  <a:graphicData uri="http://schemas.microsoft.com/office/word/2010/wordprocessingGroup">
                    <wpg:wgp>
                      <wpg:cNvGrpSpPr/>
                      <wpg:grpSpPr>
                        <a:xfrm>
                          <a:off x="0" y="0"/>
                          <a:ext cx="5137150" cy="2451100"/>
                          <a:chOff x="0" y="0"/>
                          <a:chExt cx="5137150" cy="2451100"/>
                        </a:xfrm>
                      </wpg:grpSpPr>
                      <wpg:grpSp>
                        <wpg:cNvPr id="29" name="Gruppieren 29"/>
                        <wpg:cNvGrpSpPr/>
                        <wpg:grpSpPr>
                          <a:xfrm>
                            <a:off x="0" y="0"/>
                            <a:ext cx="2301240" cy="2451100"/>
                            <a:chOff x="0" y="0"/>
                            <a:chExt cx="2301240" cy="2451100"/>
                          </a:xfrm>
                        </wpg:grpSpPr>
                        <pic:pic xmlns:pic="http://schemas.openxmlformats.org/drawingml/2006/picture">
                          <pic:nvPicPr>
                            <pic:cNvPr id="30" name="Grafik 3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01240" cy="2089150"/>
                            </a:xfrm>
                            <a:prstGeom prst="rect">
                              <a:avLst/>
                            </a:prstGeom>
                          </pic:spPr>
                        </pic:pic>
                        <wps:wsp>
                          <wps:cNvPr id="31" name="Textfeld 31"/>
                          <wps:cNvSpPr txBox="1"/>
                          <wps:spPr>
                            <a:xfrm>
                              <a:off x="0" y="2148840"/>
                              <a:ext cx="2301240" cy="302260"/>
                            </a:xfrm>
                            <a:prstGeom prst="rect">
                              <a:avLst/>
                            </a:prstGeom>
                            <a:solidFill>
                              <a:prstClr val="white"/>
                            </a:solidFill>
                            <a:ln>
                              <a:noFill/>
                            </a:ln>
                          </wps:spPr>
                          <wps:txbx>
                            <w:txbxContent>
                              <w:p w14:paraId="14D61E82" w14:textId="77777777" w:rsidR="00FF4134" w:rsidRPr="00562A3C" w:rsidRDefault="00FF4134" w:rsidP="008A6294">
                                <w:pPr>
                                  <w:pStyle w:val="Beschriftung"/>
                                </w:pPr>
                                <w:r>
                                  <w:t xml:space="preserve">Abbildung </w:t>
                                </w:r>
                                <w:r w:rsidR="003409F1">
                                  <w:fldChar w:fldCharType="begin"/>
                                </w:r>
                                <w:r w:rsidR="003409F1">
                                  <w:instrText xml:space="preserve"> SEQ Abbildung \* ARABIC </w:instrText>
                                </w:r>
                                <w:r w:rsidR="003409F1">
                                  <w:fldChar w:fldCharType="separate"/>
                                </w:r>
                                <w:r>
                                  <w:rPr>
                                    <w:noProof/>
                                  </w:rPr>
                                  <w:t>2</w:t>
                                </w:r>
                                <w:r w:rsidR="003409F1">
                                  <w:rPr>
                                    <w:noProof/>
                                  </w:rPr>
                                  <w:fldChar w:fldCharType="end"/>
                                </w:r>
                                <w:r>
                                  <w:t xml:space="preserve"> t = 0s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grpSp>
                        <wpg:cNvPr id="32" name="Gruppieren 32"/>
                        <wpg:cNvGrpSpPr/>
                        <wpg:grpSpPr>
                          <a:xfrm>
                            <a:off x="2644140" y="7620"/>
                            <a:ext cx="2493010" cy="2443480"/>
                            <a:chOff x="0" y="-662940"/>
                            <a:chExt cx="2493010" cy="2443480"/>
                          </a:xfrm>
                        </wpg:grpSpPr>
                        <pic:pic xmlns:pic="http://schemas.openxmlformats.org/drawingml/2006/picture">
                          <pic:nvPicPr>
                            <pic:cNvPr id="33" name="Grafik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662940"/>
                              <a:ext cx="2493010" cy="2087880"/>
                            </a:xfrm>
                            <a:prstGeom prst="rect">
                              <a:avLst/>
                            </a:prstGeom>
                          </pic:spPr>
                        </pic:pic>
                        <wps:wsp>
                          <wps:cNvPr id="34" name="Textfeld 34"/>
                          <wps:cNvSpPr txBox="1"/>
                          <wps:spPr>
                            <a:xfrm>
                              <a:off x="0" y="1478280"/>
                              <a:ext cx="2493010" cy="302260"/>
                            </a:xfrm>
                            <a:prstGeom prst="rect">
                              <a:avLst/>
                            </a:prstGeom>
                            <a:solidFill>
                              <a:prstClr val="white"/>
                            </a:solidFill>
                            <a:ln>
                              <a:noFill/>
                            </a:ln>
                          </wps:spPr>
                          <wps:txbx>
                            <w:txbxContent>
                              <w:p w14:paraId="755D0EEE" w14:textId="77777777" w:rsidR="00FF4134" w:rsidRPr="0039769E" w:rsidRDefault="00FF4134" w:rsidP="008A6294">
                                <w:pPr>
                                  <w:pStyle w:val="Beschriftung"/>
                                </w:pPr>
                                <w:r>
                                  <w:t xml:space="preserve">Abbildung </w:t>
                                </w:r>
                                <w:r w:rsidR="003409F1">
                                  <w:fldChar w:fldCharType="begin"/>
                                </w:r>
                                <w:r w:rsidR="003409F1">
                                  <w:instrText xml:space="preserve"> SEQ Abbildung \* ARABIC </w:instrText>
                                </w:r>
                                <w:r w:rsidR="003409F1">
                                  <w:fldChar w:fldCharType="separate"/>
                                </w:r>
                                <w:r>
                                  <w:rPr>
                                    <w:noProof/>
                                  </w:rPr>
                                  <w:t>2</w:t>
                                </w:r>
                                <w:r w:rsidR="003409F1">
                                  <w:rPr>
                                    <w:noProof/>
                                  </w:rPr>
                                  <w:fldChar w:fldCharType="end"/>
                                </w:r>
                                <w:r>
                                  <w:t xml:space="preserve"> t = 1s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wgp>
                  </a:graphicData>
                </a:graphic>
              </wp:inline>
            </w:drawing>
          </mc:Choice>
          <mc:Fallback>
            <w:pict>
              <v:group w14:anchorId="3EF9EC77" id="Gruppieren 28" o:spid="_x0000_s1026" style="width:404.5pt;height:193pt;mso-position-horizontal-relative:char;mso-position-vertical-relative:line" coordsize="5137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">
                <v:group id="Gruppieren 29" o:spid="_x0000_s1027" style="position:absolute;width:23012;height:24511" coordsize="23012,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0" o:spid="_x0000_s1028" type="#_x0000_t75" style="position:absolute;width:23012;height:20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">
                    <v:imagedata r:id="rId16" o:title=""/>
                  </v:shape>
                  <v:shapetype id="_x0000_t202" coordsize="21600,21600" o:spt="202" path="m,l,21600r21600,l21600,xe">
                    <v:stroke joinstyle="miter"/>
                    <v:path gradientshapeok="t" o:connecttype="rect"/>
                  </v:shapetype>
                  <v:shape id="Textfeld 31" o:spid="_x0000_s1029" type="#_x0000_t202" style="position:absolute;top:21488;width:2301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14D61E82" w14:textId="77777777" w:rsidR="00FF4134" w:rsidRPr="00562A3C" w:rsidRDefault="00FF4134" w:rsidP="008A6294">
                          <w:pPr>
                            <w:pStyle w:val="Beschriftung"/>
                          </w:pPr>
                          <w:r>
                            <w:t xml:space="preserve">Abbildung </w:t>
                          </w:r>
                          <w:r w:rsidR="003409F1">
                            <w:fldChar w:fldCharType="begin"/>
                          </w:r>
                          <w:r w:rsidR="003409F1">
                            <w:instrText xml:space="preserve"> SEQ Abbildung \* ARABIC </w:instrText>
                          </w:r>
                          <w:r w:rsidR="003409F1">
                            <w:fldChar w:fldCharType="separate"/>
                          </w:r>
                          <w:r>
                            <w:rPr>
                              <w:noProof/>
                            </w:rPr>
                            <w:t>2</w:t>
                          </w:r>
                          <w:r w:rsidR="003409F1">
                            <w:rPr>
                              <w:noProof/>
                            </w:rPr>
                            <w:fldChar w:fldCharType="end"/>
                          </w:r>
                          <w:r>
                            <w:t xml:space="preserve"> t = 0s</w:t>
                          </w:r>
                        </w:p>
                      </w:txbxContent>
                    </v:textbox>
                  </v:shape>
                </v:group>
                <v:group id="Gruppieren 32" o:spid="_x0000_s1030" style="position:absolute;left:26441;top:76;width:24930;height:24435" coordorigin=",-6629" coordsize="24930,24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Grafik 33" o:spid="_x0000_s1031" type="#_x0000_t75" style="position:absolute;top:-6629;width:24930;height:208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">
                    <v:imagedata r:id="rId17" o:title=""/>
                  </v:shape>
                  <v:shape id="Textfeld 34" o:spid="_x0000_s1032" type="#_x0000_t202" style="position:absolute;top:14782;width:24930;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14:paraId="755D0EEE" w14:textId="77777777" w:rsidR="00FF4134" w:rsidRPr="0039769E" w:rsidRDefault="00FF4134" w:rsidP="008A6294">
                          <w:pPr>
                            <w:pStyle w:val="Beschriftung"/>
                          </w:pPr>
                          <w:r>
                            <w:t xml:space="preserve">Abbildung </w:t>
                          </w:r>
                          <w:r w:rsidR="003409F1">
                            <w:fldChar w:fldCharType="begin"/>
                          </w:r>
                          <w:r w:rsidR="003409F1">
                            <w:instrText xml:space="preserve"> SEQ Abbildung \* ARABIC </w:instrText>
                          </w:r>
                          <w:r w:rsidR="003409F1">
                            <w:fldChar w:fldCharType="separate"/>
                          </w:r>
                          <w:r>
                            <w:rPr>
                              <w:noProof/>
                            </w:rPr>
                            <w:t>2</w:t>
                          </w:r>
                          <w:r w:rsidR="003409F1">
                            <w:rPr>
                              <w:noProof/>
                            </w:rPr>
                            <w:fldChar w:fldCharType="end"/>
                          </w:r>
                          <w:r>
                            <w:t xml:space="preserve"> t = 1s</w:t>
                          </w:r>
                        </w:p>
                      </w:txbxContent>
                    </v:textbox>
                  </v:shape>
                </v:group>
                <w10:anchorlock/>
              </v:group>
            </w:pict>
          </mc:Fallback>
        </mc:AlternateContent>
      </w:r>
    </w:p>
    <w:p w14:paraId="2D158F82" w14:textId="77777777" w:rsidR="008A6294" w:rsidRPr="00B8197A" w:rsidRDefault="008A6294" w:rsidP="008A6294">
      <w:pPr>
        <w:rPr>
          <w:color w:val="000000" w:themeColor="text1"/>
        </w:rPr>
      </w:pPr>
      <w:r w:rsidRPr="009E56AB">
        <w:rPr>
          <w:color w:val="000000" w:themeColor="text1"/>
        </w:rPr>
        <w:t xml:space="preserve">Die letzten beiden Aufgabenblätter, </w:t>
      </w:r>
      <w:r>
        <w:rPr>
          <w:color w:val="000000" w:themeColor="text1"/>
        </w:rPr>
        <w:t>haben</w:t>
      </w:r>
      <w:r w:rsidRPr="009E56AB">
        <w:rPr>
          <w:color w:val="000000" w:themeColor="text1"/>
        </w:rPr>
        <w:t xml:space="preserve"> sich mit der Gravitation von punkförmigen Massen beschäftigt. Diese Massen sollen in beiden Aufgaben Satelliten darstellen, welche um die Erde (0|0) kreisen. Hierzu verwenden wir die Library </w:t>
      </w:r>
      <w:r w:rsidRPr="009E56AB">
        <w:rPr>
          <w:i/>
          <w:iCs/>
          <w:color w:val="000000" w:themeColor="text1"/>
        </w:rPr>
        <w:t>mechanics.jar</w:t>
      </w:r>
      <w:r w:rsidRPr="009E56AB">
        <w:rPr>
          <w:color w:val="000000" w:themeColor="text1"/>
        </w:rPr>
        <w:t>.</w:t>
      </w:r>
      <w:r w:rsidRPr="009E56AB">
        <w:rPr>
          <w:color w:val="000000" w:themeColor="text1"/>
        </w:rPr>
        <w:tab/>
      </w:r>
      <w:r w:rsidRPr="009E56AB">
        <w:rPr>
          <w:color w:val="000000" w:themeColor="text1"/>
        </w:rPr>
        <w:br/>
        <w:t>Wieder wurde</w:t>
      </w:r>
      <w:r>
        <w:rPr>
          <w:color w:val="000000" w:themeColor="text1"/>
        </w:rPr>
        <w:t xml:space="preserve"> ein</w:t>
      </w:r>
      <w:r w:rsidRPr="009E56AB">
        <w:rPr>
          <w:color w:val="000000" w:themeColor="text1"/>
        </w:rPr>
        <w:t xml:space="preserve"> physikalisches System mit Variablen, Ableitungen und Formeln erstellt, sodass sich das das System physikalisch korrekt verhält. </w:t>
      </w:r>
      <w:r w:rsidRPr="00B8197A">
        <w:rPr>
          <w:color w:val="000000" w:themeColor="text1"/>
        </w:rPr>
        <w:t>Durch Hinzunahme des Programmcodes</w:t>
      </w:r>
    </w:p>
    <w:p w14:paraId="2F2F3110" w14:textId="77777777" w:rsidR="008A6294" w:rsidRPr="00F37DD5" w:rsidRDefault="008A6294" w:rsidP="008A6294">
      <w:pPr>
        <w:pStyle w:val="Code"/>
      </w:pPr>
      <w:r w:rsidRPr="00B8197A">
        <w:tab/>
      </w:r>
      <w:r w:rsidRPr="00F37DD5">
        <w:rPr>
          <w:b/>
          <w:bCs/>
        </w:rPr>
        <w:t>public</w:t>
      </w:r>
      <w:r w:rsidRPr="00F37DD5">
        <w:t xml:space="preserve"> ThresholdTrigger tr1 = </w:t>
      </w:r>
      <w:r w:rsidRPr="00F37DD5">
        <w:rPr>
          <w:b/>
          <w:bCs/>
        </w:rPr>
        <w:t>new</w:t>
      </w:r>
      <w:r w:rsidRPr="00F37DD5">
        <w:t xml:space="preserve"> ThresholdTrigger(() -&gt; y&lt;0)</w:t>
      </w:r>
      <w:r w:rsidRPr="00F37DD5">
        <w:br/>
      </w:r>
      <w:r w:rsidRPr="00F37DD5">
        <w:tab/>
      </w:r>
      <w:r w:rsidRPr="00F37DD5">
        <w:tab/>
        <w:t>.setName("Umrundungsdauer").setDoPrint(</w:t>
      </w:r>
      <w:r w:rsidRPr="00F37DD5">
        <w:rPr>
          <w:b/>
          <w:bCs/>
        </w:rPr>
        <w:t>true</w:t>
      </w:r>
      <w:r w:rsidRPr="00F37DD5">
        <w:t>);</w:t>
      </w:r>
    </w:p>
    <w:p w14:paraId="407A0D8D" w14:textId="77777777" w:rsidR="008A6294" w:rsidRPr="009E56AB" w:rsidRDefault="008A6294" w:rsidP="008A6294">
      <w:pPr>
        <w:rPr>
          <w:color w:val="000000" w:themeColor="text1"/>
        </w:rPr>
      </w:pPr>
      <w:r w:rsidRPr="009E56AB">
        <w:rPr>
          <w:color w:val="000000" w:themeColor="text1"/>
        </w:rPr>
        <w:t>haben wir eine Umrundungsdauer in der Konsole ausgeben lassen.</w:t>
      </w:r>
    </w:p>
    <w:p w14:paraId="2566B2CA" w14:textId="77777777" w:rsidR="008A6294" w:rsidRPr="009E56AB" w:rsidRDefault="008A6294" w:rsidP="008A6294">
      <w:pPr>
        <w:rPr>
          <w:color w:val="000000" w:themeColor="text1"/>
        </w:rPr>
      </w:pPr>
      <w:r w:rsidRPr="009E56AB">
        <w:rPr>
          <w:color w:val="000000" w:themeColor="text1"/>
        </w:rPr>
        <w:lastRenderedPageBreak/>
        <w:t>In Aufgabe 9 wurde das System eines Satelliten erweitert, indem wir diesen zu einem Objekt gemacht haben. Außerdem haben wir die Werte für die horizontale und vertikale Position (</w:t>
      </w:r>
      <w:r w:rsidRPr="009E56AB">
        <w:rPr>
          <w:i/>
          <w:iCs/>
          <w:color w:val="000000" w:themeColor="text1"/>
        </w:rPr>
        <w:t>x, y</w:t>
      </w:r>
      <w:r w:rsidRPr="009E56AB">
        <w:rPr>
          <w:color w:val="000000" w:themeColor="text1"/>
        </w:rPr>
        <w:t>), Geschwindigkeit (</w:t>
      </w:r>
      <w:r w:rsidRPr="009E56AB">
        <w:rPr>
          <w:i/>
          <w:iCs/>
          <w:color w:val="000000" w:themeColor="text1"/>
        </w:rPr>
        <w:t>vx, xy</w:t>
      </w:r>
      <w:r w:rsidRPr="009E56AB">
        <w:rPr>
          <w:color w:val="000000" w:themeColor="text1"/>
        </w:rPr>
        <w:t>) und Beschleunigung (</w:t>
      </w:r>
      <w:r w:rsidRPr="009E56AB">
        <w:rPr>
          <w:i/>
          <w:iCs/>
          <w:color w:val="000000" w:themeColor="text1"/>
        </w:rPr>
        <w:t>ax, ay</w:t>
      </w:r>
      <w:r w:rsidRPr="009E56AB">
        <w:rPr>
          <w:color w:val="000000" w:themeColor="text1"/>
        </w:rPr>
        <w:t>) in Vektoren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x</m:t>
                  </m:r>
                </m:e>
              </m:mr>
              <m:mr>
                <m:e>
                  <m:r>
                    <w:rPr>
                      <w:rFonts w:ascii="Cambria Math" w:hAnsi="Cambria Math"/>
                      <w:color w:val="000000" w:themeColor="text1"/>
                    </w:rPr>
                    <m:t>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vx</m:t>
                  </m:r>
                </m:e>
              </m:mr>
              <m:mr>
                <m:e>
                  <m:r>
                    <w:rPr>
                      <w:rFonts w:ascii="Cambria Math" w:hAnsi="Cambria Math"/>
                      <w:color w:val="000000" w:themeColor="text1"/>
                    </w:rPr>
                    <m:t>vy</m:t>
                  </m:r>
                </m:e>
              </m:mr>
            </m:m>
          </m:e>
        </m:d>
      </m:oMath>
      <w:r w:rsidRPr="009E56AB">
        <w:rPr>
          <w:rFonts w:eastAsiaTheme="minorEastAsia"/>
          <w:color w:val="000000" w:themeColor="text1"/>
        </w:rPr>
        <w:t xml:space="preserve">, </w:t>
      </w:r>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ax</m:t>
                  </m:r>
                </m:e>
              </m:mr>
              <m:mr>
                <m:e>
                  <m:r>
                    <w:rPr>
                      <w:rFonts w:ascii="Cambria Math" w:hAnsi="Cambria Math"/>
                      <w:color w:val="000000" w:themeColor="text1"/>
                    </w:rPr>
                    <m:t>ay</m:t>
                  </m:r>
                </m:e>
              </m:mr>
            </m:m>
          </m:e>
        </m:d>
      </m:oMath>
      <w:r w:rsidRPr="009E56AB">
        <w:rPr>
          <w:rFonts w:eastAsiaTheme="minorEastAsia"/>
          <w:color w:val="000000" w:themeColor="text1"/>
        </w:rPr>
        <w:t xml:space="preserve">) </w:t>
      </w:r>
      <w:r w:rsidRPr="009E56AB">
        <w:rPr>
          <w:color w:val="000000" w:themeColor="text1"/>
        </w:rPr>
        <w:t xml:space="preserve">angegeben. Durch dieses Satelliten-Objekt konnten wir beliebig viele neue Satelliten mit unterschiedlichen Anfangswerten </w:t>
      </w:r>
      <w:r>
        <w:rPr>
          <w:color w:val="000000" w:themeColor="text1"/>
        </w:rPr>
        <w:t>aber</w:t>
      </w:r>
      <w:r w:rsidRPr="009E56AB">
        <w:rPr>
          <w:color w:val="000000" w:themeColor="text1"/>
        </w:rPr>
        <w:t xml:space="preserve"> denselben Eigenschaften und Verhalten erzeugen. Diese wurden gleichzeitig in einer Grafikkomponente ausgegeben. </w:t>
      </w:r>
      <w:r w:rsidRPr="009E56AB">
        <w:rPr>
          <w:color w:val="000000" w:themeColor="text1"/>
        </w:rPr>
        <w:tab/>
      </w:r>
      <w:r w:rsidRPr="009E56AB">
        <w:rPr>
          <w:color w:val="000000" w:themeColor="text1"/>
        </w:rPr>
        <w:br/>
        <w:t>Dieses System nennt sich objektorientierte Programmierung und ist enorm wichtig und essenziell zur Erstellung von sauberen und effizienten Programmen.</w:t>
      </w:r>
    </w:p>
    <w:p w14:paraId="6FE5BDAE" w14:textId="77777777" w:rsidR="008A6294" w:rsidRPr="009E56AB" w:rsidRDefault="008A6294" w:rsidP="008A6294">
      <w:pPr>
        <w:rPr>
          <w:color w:val="000000" w:themeColor="text1"/>
        </w:rPr>
      </w:pPr>
      <w:r w:rsidRPr="009E56AB">
        <w:rPr>
          <w:color w:val="000000" w:themeColor="text1"/>
        </w:rPr>
        <w:t xml:space="preserve">Obwohl wir nur 9 </w:t>
      </w:r>
      <w:r>
        <w:rPr>
          <w:color w:val="000000" w:themeColor="text1"/>
        </w:rPr>
        <w:t>der</w:t>
      </w:r>
      <w:r w:rsidRPr="009E56AB">
        <w:rPr>
          <w:color w:val="000000" w:themeColor="text1"/>
        </w:rPr>
        <w:t xml:space="preserve"> 11 Einarbeitungsaufgaben bearbeitet haben, reicht uns dieses Wisse, um unser Projekt umzusetzen. Alle bis hier hin kennengelernte Elemente werden wir in unserem Projekt benötigen. Sie helfen uns</w:t>
      </w:r>
      <w:r>
        <w:rPr>
          <w:color w:val="000000" w:themeColor="text1"/>
        </w:rPr>
        <w:t xml:space="preserve"> dabei</w:t>
      </w:r>
      <w:r w:rsidRPr="009E56AB">
        <w:rPr>
          <w:color w:val="000000" w:themeColor="text1"/>
        </w:rPr>
        <w:t xml:space="preserve"> unser Projekt korrekt umzusetzen.</w:t>
      </w:r>
    </w:p>
    <w:p w14:paraId="23B6CB5F" w14:textId="4CD611C2" w:rsidR="008A6294" w:rsidRPr="00AA6AE9" w:rsidRDefault="008A6294" w:rsidP="008A6294">
      <w:pPr>
        <w:rPr>
          <w:color w:val="000000" w:themeColor="text1"/>
        </w:rPr>
      </w:pPr>
      <w:r w:rsidRPr="009E56AB">
        <w:rPr>
          <w:color w:val="000000" w:themeColor="text1"/>
        </w:rPr>
        <w:t>Da jeder zu Beginn des Projekts unterschiedliche Kenntnisse in der Programmierung hatte, waren auch Hürden und Probleme sehr individuell. Im Folgenden wird jede</w:t>
      </w:r>
      <w:r>
        <w:rPr>
          <w:color w:val="000000" w:themeColor="text1"/>
        </w:rPr>
        <w:t>s</w:t>
      </w:r>
      <w:r w:rsidRPr="009E56AB">
        <w:rPr>
          <w:color w:val="000000" w:themeColor="text1"/>
        </w:rPr>
        <w:t xml:space="preserve"> einzelnes Gruppenmitglied diese Punkte für sich speziell erläutern.</w:t>
      </w:r>
      <w:r w:rsidRPr="009E56AB">
        <w:rPr>
          <w:color w:val="000000" w:themeColor="text1"/>
        </w:rPr>
        <w:tab/>
      </w:r>
    </w:p>
    <w:p w14:paraId="1EAB7AA9" w14:textId="77777777" w:rsidR="00F45338" w:rsidRDefault="00F45338" w:rsidP="00F45338"/>
    <w:p w14:paraId="1913D09B" w14:textId="04DC9E24" w:rsidR="008A6294" w:rsidRDefault="008A6294" w:rsidP="00F45338">
      <w:pPr>
        <w:sectPr w:rsidR="008A6294" w:rsidSect="00C3586C">
          <w:pgSz w:w="11906" w:h="16838" w:code="9"/>
          <w:pgMar w:top="1701" w:right="1418" w:bottom="1134" w:left="1418" w:header="709" w:footer="709" w:gutter="0"/>
          <w:cols w:space="708"/>
          <w:docGrid w:linePitch="360"/>
        </w:sectPr>
      </w:pPr>
    </w:p>
    <w:p w14:paraId="03F0AA41" w14:textId="063BBB22" w:rsidR="006C00F7" w:rsidRPr="00A06D4B" w:rsidRDefault="007C5F68" w:rsidP="000364C3">
      <w:pPr>
        <w:pStyle w:val="berschrift1"/>
      </w:pPr>
      <w:bookmarkStart w:id="11" w:name="_Toc64192798"/>
      <w:r w:rsidRPr="00A06D4B">
        <w:lastRenderedPageBreak/>
        <w:t>Physikalische</w:t>
      </w:r>
      <w:r w:rsidR="007F4AE9" w:rsidRPr="00A06D4B">
        <w:t xml:space="preserve"> Grundlagen</w:t>
      </w:r>
      <w:bookmarkEnd w:id="8"/>
      <w:bookmarkEnd w:id="9"/>
      <w:r w:rsidR="00897924" w:rsidRPr="00A06D4B">
        <w:t xml:space="preserve"> und Begriffe</w:t>
      </w:r>
      <w:bookmarkEnd w:id="11"/>
    </w:p>
    <w:p w14:paraId="7F99B1FA" w14:textId="65214D80" w:rsidR="006C00F7" w:rsidRPr="00A06D4B" w:rsidRDefault="006C00F7" w:rsidP="008152BE">
      <w:pPr>
        <w:pStyle w:val="berschrift2"/>
      </w:pPr>
      <w:bookmarkStart w:id="12" w:name="_Toc60696724"/>
      <w:bookmarkStart w:id="13" w:name="_Toc64192799"/>
      <w:r w:rsidRPr="00A06D4B">
        <w:t>Inertialsystem</w:t>
      </w:r>
      <w:bookmarkEnd w:id="12"/>
      <w:bookmarkEnd w:id="13"/>
    </w:p>
    <w:p w14:paraId="5EE2AC28" w14:textId="01AEDEE6" w:rsidR="006C00F7" w:rsidRPr="00A06D4B" w:rsidRDefault="006C00F7" w:rsidP="006C00F7">
      <w:r w:rsidRPr="00A06D4B">
        <w:t xml:space="preserve">In der Physik ist ein Inertialsystem ein Bezugssystem, in dem jeder </w:t>
      </w:r>
      <w:r w:rsidR="007160E8" w:rsidRPr="00A06D4B">
        <w:t>Körper,</w:t>
      </w:r>
      <w:r w:rsidRPr="00A06D4B">
        <w:t xml:space="preserve"> auf den keine Kräfte wirken, oder wo die Summe der Kräfte gleich Null ist, entweder in Ruhe verharrt oder sich unbeschleunigt geradlinig </w:t>
      </w:r>
      <w:r w:rsidR="003C7ACA" w:rsidRPr="00A06D4B">
        <w:t xml:space="preserve">durch den Raum </w:t>
      </w:r>
      <w:r w:rsidRPr="00A06D4B">
        <w:t xml:space="preserve">bewegt. </w:t>
      </w:r>
    </w:p>
    <w:p w14:paraId="697E4E98" w14:textId="3BC473F5" w:rsidR="006C00F7" w:rsidRPr="00A06D4B" w:rsidRDefault="006C00F7" w:rsidP="008152BE">
      <w:pPr>
        <w:pStyle w:val="berschrift2"/>
      </w:pPr>
      <w:bookmarkStart w:id="14" w:name="_Toc60696726"/>
      <w:bookmarkStart w:id="15" w:name="_Toc64192800"/>
      <w:r w:rsidRPr="00A06D4B">
        <w:t>Translatorische Bewegung</w:t>
      </w:r>
      <w:bookmarkEnd w:id="14"/>
      <w:bookmarkEnd w:id="15"/>
    </w:p>
    <w:p w14:paraId="5FED81EB" w14:textId="43B84D3D" w:rsidR="007E0779" w:rsidRPr="00A06D4B" w:rsidRDefault="007E0779" w:rsidP="007E0779">
      <w:r w:rsidRPr="00A06D4B">
        <w:t>Bei einer Translation erfahren alle Punkte eines Körpers dieselbe Verschiebung im Bezugssystem</w:t>
      </w:r>
      <w:r w:rsidR="00547E66" w:rsidRPr="00A06D4B">
        <w:t>. Somit besitzt ein freier Körper auf der Ebene zwei Freiheitsgrade der Translation</w:t>
      </w:r>
      <w:r w:rsidR="0006429B" w:rsidRPr="00A06D4B">
        <w:t>.</w:t>
      </w:r>
    </w:p>
    <w:p w14:paraId="5C80C6B6" w14:textId="77777777" w:rsidR="00707990" w:rsidRPr="00A06D4B" w:rsidRDefault="00707990" w:rsidP="00C5602E">
      <w:pPr>
        <w:pStyle w:val="berschrift3"/>
      </w:pPr>
      <w:bookmarkStart w:id="16" w:name="_Toc64192801"/>
      <w:r w:rsidRPr="00A06D4B">
        <w:t>Kinematik der Translation</w:t>
      </w:r>
      <w:bookmarkEnd w:id="16"/>
    </w:p>
    <w:p w14:paraId="53540E7B" w14:textId="77777777" w:rsidR="00707990" w:rsidRPr="00A06D4B" w:rsidRDefault="00707990" w:rsidP="00707990">
      <w:r w:rsidRPr="00A06D4B">
        <w:t xml:space="preserve">Die folgenden Ableitungsverhältnisse der Kinematik, der Lehre von geometrischer Bewegung ohne Kräfte, sind entscheidend für das Verständnis der physikalischen Simulation. </w:t>
      </w:r>
    </w:p>
    <w:p w14:paraId="5ABC60C5" w14:textId="77777777" w:rsidR="00707990" w:rsidRPr="00A06D4B" w:rsidRDefault="00707990" w:rsidP="00816C98">
      <w:pPr>
        <w:pStyle w:val="berschrift4"/>
      </w:pPr>
      <w:r w:rsidRPr="00A06D4B">
        <w:t>Ort</w:t>
      </w:r>
    </w:p>
    <w:p w14:paraId="07D9487A" w14:textId="77777777" w:rsidR="00707990" w:rsidRPr="00A06D4B" w:rsidRDefault="00707990" w:rsidP="00707990">
      <w:r w:rsidRPr="00A06D4B">
        <w:t xml:space="preserve">Der Ort eines Körpers wird durch den Vektor </w:t>
      </w:r>
      <m:oMath>
        <m:acc>
          <m:accPr>
            <m:chr m:val="⃗"/>
            <m:ctrlPr>
              <w:rPr>
                <w:rFonts w:ascii="Cambria Math" w:hAnsi="Cambria Math"/>
                <w:i/>
              </w:rPr>
            </m:ctrlPr>
          </m:accPr>
          <m:e>
            <m:r>
              <w:rPr>
                <w:rFonts w:ascii="Cambria Math" w:hAnsi="Cambria Math"/>
              </w:rPr>
              <m:t>r</m:t>
            </m:r>
          </m:e>
        </m:acc>
      </m:oMath>
      <w:r w:rsidRPr="00A06D4B">
        <w:rPr>
          <w:rFonts w:eastAsiaTheme="minorEastAsia"/>
        </w:rPr>
        <w:t xml:space="preserve"> beschrieben und die Einheit ist der Meter (m). Das Weg-Zeit-Gesetzt ist eine Funktion </w:t>
      </w:r>
      <m:oMath>
        <m:acc>
          <m:accPr>
            <m:chr m:val="⃗"/>
            <m:ctrlPr>
              <w:rPr>
                <w:rFonts w:ascii="Cambria Math" w:eastAsiaTheme="minorEastAsia" w:hAnsi="Cambria Math"/>
                <w:i/>
              </w:rPr>
            </m:ctrlPr>
          </m:accPr>
          <m:e>
            <m:r>
              <w:rPr>
                <w:rFonts w:ascii="Cambria Math" w:eastAsiaTheme="minorEastAsia" w:hAnsi="Cambria Math"/>
              </w:rPr>
              <m:t>r</m:t>
            </m:r>
          </m:e>
        </m:acc>
        <m:d>
          <m:dPr>
            <m:ctrlPr>
              <w:rPr>
                <w:rFonts w:ascii="Cambria Math" w:eastAsiaTheme="minorEastAsia" w:hAnsi="Cambria Math"/>
                <w:i/>
              </w:rPr>
            </m:ctrlPr>
          </m:dPr>
          <m:e>
            <m:r>
              <w:rPr>
                <w:rFonts w:ascii="Cambria Math" w:eastAsiaTheme="minorEastAsia" w:hAnsi="Cambria Math"/>
              </w:rPr>
              <m:t>t</m:t>
            </m:r>
          </m:e>
        </m:d>
      </m:oMath>
      <w:r w:rsidRPr="00A06D4B">
        <w:rPr>
          <w:rFonts w:eastAsiaTheme="minorEastAsia"/>
        </w:rPr>
        <w:t xml:space="preserve">, die jedem Zeitpunkt einen Ort zuordnet. </w:t>
      </w:r>
    </w:p>
    <w:p w14:paraId="35BE1ACE" w14:textId="77777777" w:rsidR="00707990" w:rsidRPr="00A06D4B" w:rsidRDefault="00707990" w:rsidP="00816C98">
      <w:pPr>
        <w:pStyle w:val="berschrift4"/>
      </w:pPr>
      <w:r w:rsidRPr="00A06D4B">
        <w:t>Geschwindigkeit</w:t>
      </w:r>
    </w:p>
    <w:p w14:paraId="59172A4D" w14:textId="77777777" w:rsidR="00707990" w:rsidRPr="00A06D4B" w:rsidRDefault="00707990" w:rsidP="00707990">
      <w:pPr>
        <w:rPr>
          <w:rFonts w:eastAsiaTheme="minorEastAsia"/>
        </w:rPr>
      </w:pPr>
      <w:r w:rsidRPr="00A06D4B">
        <w:t xml:space="preserve">Die Geschwindigkeit </w:t>
      </w:r>
      <m:oMath>
        <m:acc>
          <m:accPr>
            <m:chr m:val="⃗"/>
            <m:ctrlPr>
              <w:rPr>
                <w:rFonts w:ascii="Cambria Math" w:hAnsi="Cambria Math"/>
                <w:i/>
              </w:rPr>
            </m:ctrlPr>
          </m:accPr>
          <m:e>
            <m:r>
              <w:rPr>
                <w:rFonts w:ascii="Cambria Math" w:hAnsi="Cambria Math"/>
              </w:rPr>
              <m:t>v</m:t>
            </m:r>
          </m:e>
        </m:acc>
      </m:oMath>
      <w:r w:rsidRPr="00A06D4B">
        <w:t xml:space="preserve"> ist die zeitliche Änderung des Ortes. Es gilt daher </w:t>
      </w:r>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r</m:t>
                </m:r>
              </m:e>
            </m:acc>
          </m:e>
        </m:acc>
        <m:d>
          <m:dPr>
            <m:ctrlPr>
              <w:rPr>
                <w:rFonts w:ascii="Cambria Math" w:hAnsi="Cambria Math"/>
                <w:i/>
              </w:rPr>
            </m:ctrlPr>
          </m:dPr>
          <m:e>
            <m:r>
              <w:rPr>
                <w:rFonts w:ascii="Cambria Math" w:hAnsi="Cambria Math"/>
              </w:rPr>
              <m:t>t</m:t>
            </m:r>
          </m:e>
        </m:d>
      </m:oMath>
      <w:r w:rsidRPr="00A06D4B">
        <w:rPr>
          <w:rFonts w:eastAsiaTheme="minorEastAsia"/>
        </w:rPr>
        <w:t xml:space="preserve"> wobei der Punkt eine gebräuchliche Kurznotation für </w:t>
      </w:r>
      <m:oMath>
        <m:f>
          <m:fPr>
            <m:ctrlPr>
              <w:rPr>
                <w:rFonts w:ascii="Cambria Math" w:eastAsiaTheme="minorEastAsia" w:hAnsi="Cambria Math"/>
                <w:i/>
              </w:rPr>
            </m:ctrlPr>
          </m:fPr>
          <m:num>
            <m:r>
              <w:rPr>
                <w:rFonts w:ascii="Cambria Math" w:eastAsiaTheme="minorEastAsia" w:hAnsi="Cambria Math"/>
              </w:rPr>
              <m:t>ⅆ</m:t>
            </m:r>
            <m:acc>
              <m:accPr>
                <m:chr m:val="⃗"/>
                <m:ctrlPr>
                  <w:rPr>
                    <w:rFonts w:ascii="Cambria Math" w:eastAsiaTheme="minorEastAsia" w:hAnsi="Cambria Math"/>
                    <w:i/>
                  </w:rPr>
                </m:ctrlPr>
              </m:accPr>
              <m:e>
                <m:r>
                  <w:rPr>
                    <w:rFonts w:ascii="Cambria Math" w:eastAsiaTheme="minorEastAsia" w:hAnsi="Cambria Math"/>
                  </w:rPr>
                  <m:t>r</m:t>
                </m:r>
              </m:e>
            </m:acc>
          </m:num>
          <m:den>
            <m:r>
              <w:rPr>
                <w:rFonts w:ascii="Cambria Math" w:eastAsiaTheme="minorEastAsia" w:hAnsi="Cambria Math"/>
              </w:rPr>
              <m:t>ⅆt</m:t>
            </m:r>
          </m:den>
        </m:f>
      </m:oMath>
      <w:r w:rsidRPr="00A06D4B">
        <w:rPr>
          <w:rFonts w:eastAsiaTheme="minorEastAsia"/>
        </w:rPr>
        <w:t xml:space="preserve"> also eine Ableitung nach der Zeit ist. </w:t>
      </w:r>
    </w:p>
    <w:p w14:paraId="68BEA12A" w14:textId="77777777" w:rsidR="00707990" w:rsidRPr="00A06D4B" w:rsidRDefault="00707990" w:rsidP="00707990">
      <w:r w:rsidRPr="00A06D4B">
        <w:rPr>
          <w:rFonts w:eastAsiaTheme="minorEastAsia"/>
        </w:rPr>
        <w:t xml:space="preserve">Der Betrag in der Ebene ist </w:t>
      </w:r>
      <m:oMath>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v</m:t>
                </m:r>
              </m:e>
            </m:acc>
          </m:e>
        </m:d>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γ</m:t>
                </m:r>
              </m:sub>
              <m:sup>
                <m:r>
                  <w:rPr>
                    <w:rFonts w:ascii="Cambria Math" w:eastAsiaTheme="minorEastAsia" w:hAnsi="Cambria Math"/>
                  </w:rPr>
                  <m:t>2</m:t>
                </m:r>
              </m:sup>
            </m:sSubSup>
          </m:e>
        </m:rad>
      </m:oMath>
    </w:p>
    <w:p w14:paraId="7439B640" w14:textId="77777777" w:rsidR="00707990" w:rsidRPr="00A06D4B" w:rsidRDefault="00707990" w:rsidP="00816C98">
      <w:pPr>
        <w:pStyle w:val="berschrift4"/>
      </w:pPr>
      <w:r w:rsidRPr="00A06D4B">
        <w:t>Beschleunigung</w:t>
      </w:r>
    </w:p>
    <w:p w14:paraId="6511A7F7" w14:textId="77777777" w:rsidR="00707990" w:rsidRPr="00A06D4B" w:rsidRDefault="00707990" w:rsidP="00707990">
      <w:r w:rsidRPr="00A06D4B">
        <w:t xml:space="preserve">Die Beschleunigung </w:t>
      </w:r>
      <m:oMath>
        <m:acc>
          <m:accPr>
            <m:chr m:val="⃗"/>
            <m:ctrlPr>
              <w:rPr>
                <w:rFonts w:ascii="Cambria Math" w:hAnsi="Cambria Math"/>
                <w:i/>
              </w:rPr>
            </m:ctrlPr>
          </m:accPr>
          <m:e>
            <m:r>
              <w:rPr>
                <w:rFonts w:ascii="Cambria Math" w:hAnsi="Cambria Math"/>
              </w:rPr>
              <m:t>a</m:t>
            </m:r>
          </m:e>
        </m:acc>
      </m:oMath>
      <w:r w:rsidRPr="00A06D4B">
        <w:rPr>
          <w:rFonts w:eastAsiaTheme="minorEastAsia"/>
        </w:rPr>
        <w:t xml:space="preserve"> ist die zeitliche Änderung der Geschwindigkeit. Es gilt daher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p>
    <w:p w14:paraId="41AB473E" w14:textId="77777777" w:rsidR="00E8593B" w:rsidRPr="00A06D4B" w:rsidRDefault="00E8593B" w:rsidP="00C5602E">
      <w:pPr>
        <w:pStyle w:val="berschrift3"/>
      </w:pPr>
      <w:bookmarkStart w:id="17" w:name="_Toc60696725"/>
      <w:bookmarkStart w:id="18" w:name="_Toc64192802"/>
      <w:r w:rsidRPr="00A06D4B">
        <w:lastRenderedPageBreak/>
        <w:t>Masse</w:t>
      </w:r>
      <w:bookmarkEnd w:id="17"/>
      <w:bookmarkEnd w:id="18"/>
    </w:p>
    <w:p w14:paraId="62D8EBD7" w14:textId="1054EE9B" w:rsidR="00E8593B" w:rsidRPr="00A06D4B" w:rsidRDefault="00E8593B" w:rsidP="00E8593B">
      <w:r w:rsidRPr="00A06D4B">
        <w:t xml:space="preserve">Die Masse ist in der klassischen Mechanik eine Erhaltungsgröße, man unterscheidet dabei zwischen </w:t>
      </w:r>
      <w:r w:rsidR="000E1367" w:rsidRPr="00A06D4B">
        <w:t>Träger</w:t>
      </w:r>
      <w:r w:rsidRPr="00A06D4B">
        <w:t xml:space="preserve"> und schwerer Masse. Dabei kann davon ausgegangen werden, dass schwere und träge Masse dieselbe physikalische Größe sind, somit Betragsgleich sind. Die Einheit ist das Kilogramm (kg) und das Formelzeichen ein m.</w:t>
      </w:r>
    </w:p>
    <w:p w14:paraId="36DC7A89" w14:textId="664E0514" w:rsidR="00E8593B" w:rsidRPr="00A06D4B" w:rsidRDefault="00E8593B" w:rsidP="00E8593B">
      <w:r w:rsidRPr="00A06D4B">
        <w:t xml:space="preserve">In diesem Projekt ist insbesondere die </w:t>
      </w:r>
      <w:r w:rsidR="00B865CF" w:rsidRPr="00A06D4B">
        <w:t>t</w:t>
      </w:r>
      <w:r w:rsidRPr="00A06D4B">
        <w:t>räge Masse von Interesse</w:t>
      </w:r>
      <w:r w:rsidR="00B865CF" w:rsidRPr="00A06D4B">
        <w:t xml:space="preserve"> da Gravitationskräfte zwischen Körpern nicht betrachtet werden sollen. </w:t>
      </w:r>
    </w:p>
    <w:p w14:paraId="4355B508" w14:textId="77777777" w:rsidR="00E8593B" w:rsidRPr="00A06D4B" w:rsidRDefault="00E8593B" w:rsidP="00816C98">
      <w:pPr>
        <w:pStyle w:val="berschrift4"/>
      </w:pPr>
      <w:r w:rsidRPr="00A06D4B">
        <w:t>Trägheit (Träge Masse)</w:t>
      </w:r>
    </w:p>
    <w:p w14:paraId="4A0ED6E3" w14:textId="77777777" w:rsidR="00E8593B" w:rsidRPr="00A06D4B" w:rsidRDefault="00E8593B" w:rsidP="00E8593B">
      <w:r w:rsidRPr="00A06D4B">
        <w:t>Aufgrund seiner Masse setzt ein Körper einer Kraft, die seine Geschwindigkeit ändert, einen Widerstand entgegen. Man kann somit die Trägheit auch als eine Art Beharrungsvermögen verstehen in einem Bewegungszustand zu verharren.</w:t>
      </w:r>
    </w:p>
    <w:p w14:paraId="36569A48" w14:textId="77777777" w:rsidR="00E8593B" w:rsidRPr="00A06D4B" w:rsidRDefault="00E8593B" w:rsidP="00816C98">
      <w:pPr>
        <w:pStyle w:val="berschrift4"/>
        <w:rPr>
          <w:rStyle w:val="berschrift3Zchn"/>
          <w:b/>
          <w:bCs/>
        </w:rPr>
      </w:pPr>
      <w:r w:rsidRPr="00A06D4B">
        <w:t>Grav</w:t>
      </w:r>
      <w:r w:rsidRPr="00A06D4B">
        <w:rPr>
          <w:rStyle w:val="berschrift3Zchn"/>
          <w:b/>
          <w:bCs/>
        </w:rPr>
        <w:t>itationsladung (Schwere Masse)</w:t>
      </w:r>
    </w:p>
    <w:p w14:paraId="33699180" w14:textId="3EFA811F" w:rsidR="00E8593B" w:rsidRPr="00A06D4B" w:rsidRDefault="00E8593B" w:rsidP="00E8593B">
      <w:r w:rsidRPr="00A06D4B">
        <w:t>Zwei Körper ziehen sich gegenseitig an. Die Kraft wirkt entlang der Verbindungslinie und ist zu den Massen der Körper proportional.</w:t>
      </w:r>
    </w:p>
    <w:p w14:paraId="23629546" w14:textId="0BDD6826" w:rsidR="00810DD7" w:rsidRPr="00A06D4B" w:rsidRDefault="00810DD7" w:rsidP="00C5602E">
      <w:pPr>
        <w:pStyle w:val="berschrift3"/>
      </w:pPr>
      <w:bookmarkStart w:id="19" w:name="_Toc64192803"/>
      <w:r w:rsidRPr="00A06D4B">
        <w:t>Kraft</w:t>
      </w:r>
      <w:bookmarkEnd w:id="19"/>
    </w:p>
    <w:p w14:paraId="47F12B55" w14:textId="0422512D" w:rsidR="00346804" w:rsidRPr="00A06D4B" w:rsidRDefault="00346804" w:rsidP="00346804">
      <w:pPr>
        <w:rPr>
          <w:rFonts w:eastAsiaTheme="minorEastAsia"/>
        </w:rPr>
      </w:pPr>
      <w:r w:rsidRPr="00A06D4B">
        <w:t xml:space="preserve">Die Kraft kann in der klassischen Mechanik als eine </w:t>
      </w:r>
      <w:r w:rsidR="00030451" w:rsidRPr="00A06D4B">
        <w:t xml:space="preserve">vektorielle </w:t>
      </w:r>
      <w:r w:rsidRPr="00A06D4B">
        <w:t xml:space="preserve">Größe aufgefasst werden, welche einen Körper beschleunigt oder bremst. Das Formelzeichen ist ein F und die Einheit ist das Newton. Es gilt </w:t>
      </w:r>
      <m:oMath>
        <m:r>
          <w:rPr>
            <w:rFonts w:ascii="Cambria Math" w:hAnsi="Cambria Math"/>
          </w:rPr>
          <m:t>1</m:t>
        </m:r>
        <m:r>
          <w:rPr>
            <w:rFonts w:ascii="Cambria Math" w:eastAsiaTheme="minorEastAsia" w:hAnsi="Cambria Math"/>
          </w:rPr>
          <m:t>N= 1kg⋅m⋅</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030451" w:rsidRPr="00A06D4B">
        <w:rPr>
          <w:rFonts w:eastAsiaTheme="minorEastAsia"/>
        </w:rPr>
        <w:t xml:space="preserve">. </w:t>
      </w:r>
    </w:p>
    <w:p w14:paraId="3E0A3FCF" w14:textId="07B7DF4F" w:rsidR="00030451" w:rsidRPr="00A06D4B" w:rsidRDefault="00030451" w:rsidP="00346804">
      <w:pPr>
        <w:rPr>
          <w:rFonts w:eastAsiaTheme="minorEastAsia"/>
        </w:rPr>
      </w:pPr>
      <w:r w:rsidRPr="00A06D4B">
        <w:rPr>
          <w:rFonts w:eastAsiaTheme="minorEastAsia"/>
        </w:rPr>
        <w:t xml:space="preserve">Nach dem Superpositionsprinzip gilt für einen Körper, auf den mehrere Kräfte wirken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n</m:t>
            </m:r>
          </m:sub>
        </m:sSub>
      </m:oMath>
      <w:r w:rsidRPr="00A06D4B">
        <w:rPr>
          <w:rFonts w:eastAsiaTheme="minorEastAsia"/>
        </w:rPr>
        <w:t>.</w:t>
      </w:r>
    </w:p>
    <w:p w14:paraId="0C70EEAE" w14:textId="02013272" w:rsidR="00810DD7" w:rsidRPr="00A06D4B" w:rsidRDefault="00810DD7" w:rsidP="00C5602E">
      <w:pPr>
        <w:pStyle w:val="berschrift3"/>
      </w:pPr>
      <w:bookmarkStart w:id="20" w:name="_Toc64192804"/>
      <w:r w:rsidRPr="00A06D4B">
        <w:t>Impuls</w:t>
      </w:r>
      <w:bookmarkEnd w:id="20"/>
    </w:p>
    <w:p w14:paraId="09A92582" w14:textId="59CBE25C" w:rsidR="000F6578" w:rsidRPr="00A06D4B" w:rsidRDefault="008D5A4B" w:rsidP="007E0779">
      <w:r w:rsidRPr="00A06D4B">
        <w:t>Der physikalische Impuls kann umgangssprachlich vielleicht als „Wucht“ aufgefasst werden. Somit ist der Impuls eines Körpers größer</w:t>
      </w:r>
      <w:r w:rsidR="0040277C">
        <w:t>,</w:t>
      </w:r>
      <w:r w:rsidRPr="00A06D4B">
        <w:t xml:space="preserve"> je höher seine Geschwindigkeit oder seine Masse ist</w:t>
      </w:r>
      <w:r w:rsidR="00AD1B46" w:rsidRPr="00A06D4B">
        <w:t xml:space="preserve"> (</w:t>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r w:rsidR="00AD1B46" w:rsidRPr="00A06D4B">
        <w:t>)</w:t>
      </w:r>
      <w:r w:rsidRPr="00A06D4B">
        <w:t xml:space="preserve">. Das Formelzeichen ist ein p und die </w:t>
      </w:r>
      <w:r w:rsidR="00AD1B46" w:rsidRPr="00A06D4B">
        <w:t xml:space="preserve">Einheit ist die Newtonsekunde. Es gilt daher </w:t>
      </w:r>
      <m:oMath>
        <m:r>
          <w:rPr>
            <w:rFonts w:ascii="Cambria Math" w:hAnsi="Cambria Math"/>
          </w:rPr>
          <m:t>Ns=kg⋅m⋅</m:t>
        </m:r>
        <m:sSup>
          <m:sSupPr>
            <m:ctrlPr>
              <w:rPr>
                <w:rFonts w:ascii="Cambria Math" w:hAnsi="Cambria Math"/>
                <w:i/>
              </w:rPr>
            </m:ctrlPr>
          </m:sSupPr>
          <m:e>
            <m:r>
              <w:rPr>
                <w:rFonts w:ascii="Cambria Math" w:hAnsi="Cambria Math"/>
              </w:rPr>
              <m:t>s</m:t>
            </m:r>
          </m:e>
          <m:sup>
            <m:r>
              <w:rPr>
                <w:rFonts w:ascii="Cambria Math" w:hAnsi="Cambria Math"/>
              </w:rPr>
              <m:t>-1</m:t>
            </m:r>
          </m:sup>
        </m:sSup>
      </m:oMath>
      <w:r w:rsidR="00AD1B46" w:rsidRPr="00A06D4B">
        <w:t>.</w:t>
      </w:r>
    </w:p>
    <w:p w14:paraId="50054FC2" w14:textId="6C9F0603" w:rsidR="00E8593B" w:rsidRPr="00A06D4B" w:rsidRDefault="00E8593B" w:rsidP="00C5602E">
      <w:pPr>
        <w:pStyle w:val="berschrift3"/>
      </w:pPr>
      <w:bookmarkStart w:id="21" w:name="_Toc64192805"/>
      <w:r w:rsidRPr="00A06D4B">
        <w:t>Kraftstoß</w:t>
      </w:r>
      <w:bookmarkEnd w:id="21"/>
    </w:p>
    <w:p w14:paraId="2BB69ED2" w14:textId="06838A4B" w:rsidR="009977B6" w:rsidRPr="00A06D4B" w:rsidRDefault="009977B6" w:rsidP="009977B6">
      <w:r w:rsidRPr="00A06D4B">
        <w:t xml:space="preserve">Eine Kraft, die über eine Dauer auf einen Körper wirkt, führt zu einer Impulsänderung, die man Kraftstoß nennt. Das Formelzeichen ist ein I und die Einheit natürlich äquivalent zum Impuls das Newtonmeter. Ist die Kraft über das Zeitintervall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1,2</m:t>
            </m:r>
          </m:sub>
        </m:sSub>
      </m:oMath>
      <w:r w:rsidRPr="00A06D4B">
        <w:rPr>
          <w:rFonts w:eastAsiaTheme="minorEastAsia"/>
        </w:rPr>
        <w:t xml:space="preserve"> konstant gilt </w:t>
      </w:r>
      <w:r w:rsidRPr="00A06D4B">
        <w:rPr>
          <w:rFonts w:eastAsiaTheme="minorEastAsia"/>
        </w:rPr>
        <w:lastRenderedPageBreak/>
        <w:t xml:space="preserve">somit </w:t>
      </w:r>
      <m:oMath>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1,2</m:t>
            </m:r>
          </m:sub>
        </m:sSub>
      </m:oMath>
      <w:r w:rsidR="00B12908" w:rsidRPr="00A06D4B">
        <w:rPr>
          <w:rFonts w:eastAsiaTheme="minorEastAsia"/>
        </w:rPr>
        <w:t xml:space="preserve"> . Im </w:t>
      </w:r>
      <w:r w:rsidR="00F57436" w:rsidRPr="00A06D4B">
        <w:rPr>
          <w:rFonts w:eastAsiaTheme="minorEastAsia"/>
        </w:rPr>
        <w:t>A</w:t>
      </w:r>
      <w:r w:rsidR="00B12908" w:rsidRPr="00A06D4B">
        <w:rPr>
          <w:rFonts w:eastAsiaTheme="minorEastAsia"/>
        </w:rPr>
        <w:t xml:space="preserve">llgemeinen ist die Kraft aber Zeitabhängig und der Kraftstoß muss über Integration ermittelt werden. </w:t>
      </w:r>
    </w:p>
    <w:p w14:paraId="1AC17F1F" w14:textId="280C39BD" w:rsidR="000F6578" w:rsidRPr="00A06D4B" w:rsidRDefault="000F6578" w:rsidP="00C5602E">
      <w:pPr>
        <w:pStyle w:val="berschrift3"/>
      </w:pPr>
      <w:bookmarkStart w:id="22" w:name="_Toc64192806"/>
      <w:r w:rsidRPr="00A06D4B">
        <w:t>Translationsbewegungsenergie</w:t>
      </w:r>
      <w:bookmarkEnd w:id="22"/>
    </w:p>
    <w:p w14:paraId="5299CFE8" w14:textId="4F7433E6" w:rsidR="000F6578" w:rsidRPr="00A06D4B" w:rsidRDefault="00F57436" w:rsidP="007E0779">
      <w:r w:rsidRPr="00A06D4B">
        <w:t>In der klassischen Mechanik ist die Translationsbewegung</w:t>
      </w:r>
      <w:r w:rsidR="003F41EA" w:rsidRPr="00A06D4B">
        <w:t>senergie</w:t>
      </w:r>
      <w:r w:rsidRPr="00A06D4B">
        <w:t xml:space="preserve"> abhängig von Masse und Geschwindigkeit des Körpers. Die Formel zur Berechnung ist </w:t>
      </w:r>
      <m:oMath>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w:r w:rsidRPr="00A06D4B">
        <w:rPr>
          <w:rFonts w:eastAsiaTheme="minorEastAsia"/>
        </w:rPr>
        <w:t>.</w:t>
      </w:r>
      <w:r w:rsidR="003F41EA"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003F41EA" w:rsidRPr="00A06D4B">
        <w:rPr>
          <w:rFonts w:eastAsiaTheme="minorEastAsia"/>
        </w:rPr>
        <w:t>.</w:t>
      </w:r>
    </w:p>
    <w:p w14:paraId="26DC4BD1" w14:textId="1ABD207B" w:rsidR="00810DD7" w:rsidRPr="00A06D4B" w:rsidRDefault="00810DD7" w:rsidP="00C5602E">
      <w:pPr>
        <w:pStyle w:val="berschrift3"/>
      </w:pPr>
      <w:bookmarkStart w:id="23" w:name="_Toc64192807"/>
      <w:r w:rsidRPr="00A06D4B">
        <w:t>Impulssatz</w:t>
      </w:r>
      <w:bookmarkEnd w:id="23"/>
    </w:p>
    <w:p w14:paraId="6493DE8E" w14:textId="2E32820E" w:rsidR="002B6FA1" w:rsidRPr="00A06D4B" w:rsidRDefault="002B6FA1" w:rsidP="002B6FA1">
      <w:r w:rsidRPr="00A06D4B">
        <w:t xml:space="preserve">Die zeitliche Änderung eines Impulses entspricht der einwirkenden äußeren Kraft. Somit gilt </w:t>
      </w:r>
      <m:oMath>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p</m:t>
            </m:r>
          </m:e>
        </m:acc>
      </m:oMath>
      <w:r w:rsidRPr="00A06D4B">
        <w:rPr>
          <w:rFonts w:eastAsiaTheme="minorEastAsia"/>
        </w:rPr>
        <w:t xml:space="preserve"> und im Falle einer konstanten Masse </w:t>
      </w:r>
      <m:oMath>
        <m:acc>
          <m:accPr>
            <m:chr m:val="⃗"/>
            <m:ctrlPr>
              <w:rPr>
                <w:rFonts w:ascii="Cambria Math" w:eastAsiaTheme="minorEastAsia" w:hAnsi="Cambria Math"/>
                <w:i/>
              </w:rPr>
            </m:ctrlPr>
          </m:accPr>
          <m:e>
            <m:r>
              <w:rPr>
                <w:rFonts w:ascii="Cambria Math" w:eastAsiaTheme="minorEastAsia" w:hAnsi="Cambria Math"/>
              </w:rPr>
              <m:t>F</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a</m:t>
            </m:r>
          </m:e>
        </m:acc>
      </m:oMath>
      <w:r w:rsidRPr="00A06D4B">
        <w:rPr>
          <w:rFonts w:eastAsiaTheme="minorEastAsia"/>
        </w:rPr>
        <w:t>.</w:t>
      </w:r>
    </w:p>
    <w:p w14:paraId="674702D4" w14:textId="5697292B" w:rsidR="007F4AE9" w:rsidRPr="00A06D4B" w:rsidRDefault="007F4AE9" w:rsidP="008152BE">
      <w:pPr>
        <w:pStyle w:val="berschrift2"/>
      </w:pPr>
      <w:bookmarkStart w:id="24" w:name="_Toc60696727"/>
      <w:bookmarkStart w:id="25" w:name="_Toc64192808"/>
      <w:r w:rsidRPr="00A06D4B">
        <w:t>Punktmasse</w:t>
      </w:r>
      <w:bookmarkEnd w:id="24"/>
      <w:bookmarkEnd w:id="25"/>
    </w:p>
    <w:p w14:paraId="575D9189" w14:textId="74179295" w:rsidR="007F4AE9" w:rsidRPr="00A06D4B" w:rsidRDefault="007F4AE9" w:rsidP="007F4AE9">
      <w:r w:rsidRPr="00A06D4B">
        <w:t>Eine Punktmasse ist die größte Vereinfachung eines realen Körpers in der Physik. Die gesamte Masse ist dabei in einem Punkt, der Punktmasse, konzentriert.</w:t>
      </w:r>
    </w:p>
    <w:p w14:paraId="475F4CCC" w14:textId="3EAA817C" w:rsidR="007F4AE9" w:rsidRPr="00A06D4B" w:rsidRDefault="007F4AE9" w:rsidP="007F4AE9">
      <w:r w:rsidRPr="00A06D4B">
        <w:t>Die Punktmasse besitzt translatorische Freiheitsgrade</w:t>
      </w:r>
      <w:r w:rsidR="00DE14FF" w:rsidRPr="00A06D4B">
        <w:t>, aber aufgrund der fehlenden Eigenschaften wie Abmessungen, Volumen</w:t>
      </w:r>
      <w:r w:rsidR="006C00F7" w:rsidRPr="00A06D4B">
        <w:t xml:space="preserve"> oder</w:t>
      </w:r>
      <w:r w:rsidR="00DE14FF" w:rsidRPr="00A06D4B">
        <w:t xml:space="preserve"> Form</w:t>
      </w:r>
      <w:r w:rsidR="006C00F7" w:rsidRPr="00A06D4B">
        <w:t xml:space="preserve"> </w:t>
      </w:r>
      <w:r w:rsidR="00DE14FF" w:rsidRPr="00A06D4B">
        <w:t>keine Rotationsfreiheitsgrade.</w:t>
      </w:r>
    </w:p>
    <w:p w14:paraId="5F13EBB2" w14:textId="7FCF22B8" w:rsidR="007F4AE9" w:rsidRPr="00A06D4B" w:rsidRDefault="007F4AE9" w:rsidP="007F4AE9">
      <w:r w:rsidRPr="00A06D4B">
        <w:t>Zur Beschreibung werden daher nur die Masse, die Koordinaten und</w:t>
      </w:r>
      <w:r w:rsidR="006C00F7" w:rsidRPr="00A06D4B">
        <w:t xml:space="preserve"> die Translatorischen Größen benötigt.</w:t>
      </w:r>
      <w:r w:rsidR="005E1178" w:rsidRPr="00A06D4B">
        <w:t xml:space="preserve"> Die Punktmasse bewegt sich wie durch die Kinematik festgelegt. </w:t>
      </w:r>
    </w:p>
    <w:p w14:paraId="61D71496" w14:textId="0369E7C4" w:rsidR="005E1178" w:rsidRPr="00A06D4B" w:rsidRDefault="005E1178" w:rsidP="008152BE">
      <w:pPr>
        <w:pStyle w:val="berschrift2"/>
      </w:pPr>
      <w:bookmarkStart w:id="26" w:name="_Toc60696729"/>
      <w:bookmarkStart w:id="27" w:name="_Toc64192809"/>
      <w:r w:rsidRPr="00A06D4B">
        <w:t>Rotationsbewegung</w:t>
      </w:r>
      <w:bookmarkEnd w:id="26"/>
      <w:bookmarkEnd w:id="27"/>
    </w:p>
    <w:p w14:paraId="38085CE9" w14:textId="77777777" w:rsidR="00DD43DA" w:rsidRPr="00A06D4B" w:rsidRDefault="00DD43DA" w:rsidP="00C5602E">
      <w:pPr>
        <w:pStyle w:val="berschrift3"/>
      </w:pPr>
      <w:bookmarkStart w:id="28" w:name="_Toc64192810"/>
      <w:r w:rsidRPr="00A06D4B">
        <w:t>Kinematik der Rotation</w:t>
      </w:r>
      <w:bookmarkEnd w:id="28"/>
    </w:p>
    <w:p w14:paraId="33E124A5" w14:textId="77777777" w:rsidR="00DD43DA" w:rsidRPr="00A06D4B" w:rsidRDefault="00DD43DA" w:rsidP="00DD43DA">
      <w:r w:rsidRPr="00A06D4B">
        <w:t>Die Kinematik der Rotation ist parallel zur Kinematik der Translation aufzufassen.</w:t>
      </w:r>
    </w:p>
    <w:p w14:paraId="5F47AB27" w14:textId="599ADBE7" w:rsidR="00DD43DA" w:rsidRPr="00A06D4B" w:rsidRDefault="00DD43DA" w:rsidP="00816C98">
      <w:pPr>
        <w:pStyle w:val="berschrift4"/>
      </w:pPr>
      <w:r w:rsidRPr="00A06D4B">
        <w:t>Winkel</w:t>
      </w:r>
    </w:p>
    <w:p w14:paraId="6463C64B" w14:textId="2897EB0A" w:rsidR="00FC224F" w:rsidRPr="00A06D4B" w:rsidRDefault="00FC224F" w:rsidP="00FC224F">
      <w:r w:rsidRPr="00A06D4B">
        <w:t xml:space="preserve">Der Drehwinkel Phi </w:t>
      </w:r>
      <w:r w:rsidRPr="00A06D4B">
        <w:rPr>
          <w:rFonts w:cstheme="minorHAnsi"/>
        </w:rPr>
        <w:t xml:space="preserve">φ gibt die Drehung aus der Ausgangsposition des Körpers an. Im Bogenmaß (rad) entspricht 0 Grad </w:t>
      </w:r>
      <m:oMath>
        <m:r>
          <w:rPr>
            <w:rFonts w:ascii="Cambria Math" w:hAnsi="Cambria Math" w:cstheme="minorHAnsi"/>
          </w:rPr>
          <m:t>0π</m:t>
        </m:r>
      </m:oMath>
      <w:r w:rsidRPr="00A06D4B">
        <w:rPr>
          <w:rFonts w:eastAsiaTheme="minorEastAsia" w:cstheme="minorHAnsi"/>
        </w:rPr>
        <w:t xml:space="preserve">, 180 Grad </w:t>
      </w:r>
      <m:oMath>
        <m:r>
          <w:rPr>
            <w:rFonts w:ascii="Cambria Math" w:hAnsi="Cambria Math" w:cstheme="minorHAnsi"/>
          </w:rPr>
          <m:t>π</m:t>
        </m:r>
      </m:oMath>
      <w:r w:rsidRPr="00A06D4B">
        <w:rPr>
          <w:rFonts w:eastAsiaTheme="minorEastAsia" w:cstheme="minorHAnsi"/>
        </w:rPr>
        <w:t xml:space="preserve">, 360 Grad </w:t>
      </w:r>
      <m:oMath>
        <m:r>
          <w:rPr>
            <w:rFonts w:ascii="Cambria Math" w:eastAsiaTheme="minorEastAsia" w:hAnsi="Cambria Math" w:cstheme="minorHAnsi"/>
          </w:rPr>
          <m:t>2</m:t>
        </m:r>
        <m:r>
          <w:rPr>
            <w:rFonts w:ascii="Cambria Math" w:hAnsi="Cambria Math" w:cstheme="minorHAnsi"/>
          </w:rPr>
          <m:t>π</m:t>
        </m:r>
      </m:oMath>
      <w:r w:rsidRPr="00A06D4B">
        <w:rPr>
          <w:rFonts w:eastAsiaTheme="minorEastAsia" w:cstheme="minorHAnsi"/>
        </w:rPr>
        <w:t xml:space="preserve">. </w:t>
      </w:r>
      <w:r w:rsidR="0023393D" w:rsidRPr="00A06D4B">
        <w:rPr>
          <w:rFonts w:eastAsiaTheme="minorEastAsia" w:cstheme="minorHAnsi"/>
        </w:rPr>
        <w:t xml:space="preserve">Das Winkel-Zeit-Gesetzt ist eine Funktion </w:t>
      </w:r>
      <m:oMath>
        <m:acc>
          <m:accPr>
            <m:chr m:val="⃗"/>
            <m:ctrlPr>
              <w:rPr>
                <w:rFonts w:ascii="Cambria Math" w:eastAsiaTheme="minorEastAsia" w:hAnsi="Cambria Math" w:cstheme="minorHAnsi"/>
                <w:i/>
              </w:rPr>
            </m:ctrlPr>
          </m:accPr>
          <m:e>
            <m:r>
              <w:rPr>
                <w:rFonts w:ascii="Cambria Math" w:eastAsiaTheme="minorEastAsia" w:hAnsi="Cambria Math" w:cstheme="minorHAnsi"/>
              </w:rPr>
              <m:t>ω</m:t>
            </m:r>
          </m:e>
        </m:acc>
        <m:d>
          <m:dPr>
            <m:ctrlPr>
              <w:rPr>
                <w:rFonts w:ascii="Cambria Math" w:eastAsiaTheme="minorEastAsia" w:hAnsi="Cambria Math" w:cstheme="minorHAnsi"/>
                <w:i/>
              </w:rPr>
            </m:ctrlPr>
          </m:dPr>
          <m:e>
            <m:r>
              <w:rPr>
                <w:rFonts w:ascii="Cambria Math" w:eastAsiaTheme="minorEastAsia" w:hAnsi="Cambria Math" w:cstheme="minorHAnsi"/>
              </w:rPr>
              <m:t>t</m:t>
            </m:r>
          </m:e>
        </m:d>
      </m:oMath>
      <w:r w:rsidR="0023393D" w:rsidRPr="00A06D4B">
        <w:rPr>
          <w:rFonts w:eastAsiaTheme="minorEastAsia" w:cstheme="minorHAnsi"/>
        </w:rPr>
        <w:t xml:space="preserve"> die jedem Zeitpunkt einen Winkel zuordnet.</w:t>
      </w:r>
    </w:p>
    <w:p w14:paraId="5B7DCF82" w14:textId="52A874F8" w:rsidR="00DD43DA" w:rsidRPr="00A06D4B" w:rsidRDefault="00DD43DA" w:rsidP="00816C98">
      <w:pPr>
        <w:pStyle w:val="berschrift4"/>
      </w:pPr>
      <w:r w:rsidRPr="00A06D4B">
        <w:t>Winkelgeschwindigkeit</w:t>
      </w:r>
    </w:p>
    <w:p w14:paraId="239C3BF1" w14:textId="2A85EEE1" w:rsidR="00FC224F" w:rsidRPr="00A06D4B" w:rsidRDefault="006873BF" w:rsidP="00FC224F">
      <w:r w:rsidRPr="00A06D4B">
        <w:t xml:space="preserve">Die Winkelgeschwindigkeit Omega </w:t>
      </w:r>
      <m:oMath>
        <m:acc>
          <m:accPr>
            <m:chr m:val="⃗"/>
            <m:ctrlPr>
              <w:rPr>
                <w:rFonts w:ascii="Cambria Math" w:hAnsi="Cambria Math"/>
                <w:i/>
              </w:rPr>
            </m:ctrlPr>
          </m:accPr>
          <m:e>
            <m:r>
              <w:rPr>
                <w:rFonts w:ascii="Cambria Math" w:hAnsi="Cambria Math"/>
              </w:rPr>
              <m:t>ω</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A06D4B">
        <w:rPr>
          <w:rFonts w:eastAsiaTheme="minorEastAsia"/>
        </w:rPr>
        <w:t xml:space="preserve"> angegeben. Er zeigt auf wie schnell sich ein Winkel mit der Zeit ändert.</w:t>
      </w:r>
      <w:r w:rsidR="0023393D" w:rsidRPr="00A06D4B">
        <w:rPr>
          <w:rFonts w:eastAsiaTheme="minorEastAsia"/>
        </w:rPr>
        <w:t xml:space="preserve"> Der Betrag ist die Ableitung des Winkels nach der Zeit</w:t>
      </w:r>
      <w:r w:rsidR="00B83B11" w:rsidRPr="00A06D4B">
        <w:rPr>
          <w:rFonts w:eastAsiaTheme="minorEastAsia"/>
        </w:rPr>
        <w:t>, somit gilt</w:t>
      </w:r>
      <w:r w:rsidR="0023393D" w:rsidRPr="00A06D4B">
        <w:rPr>
          <w:rFonts w:eastAsiaTheme="minorEastAsia"/>
        </w:rPr>
        <w:t xml:space="preserve"> </w:t>
      </w:r>
      <m:oMath>
        <m:r>
          <w:rPr>
            <w:rFonts w:ascii="Cambria Math" w:eastAsiaTheme="minorEastAsia" w:hAnsi="Cambria Math"/>
          </w:rPr>
          <m:t>ω=</m:t>
        </m:r>
        <m:acc>
          <m:accPr>
            <m:chr m:val="̇"/>
            <m:ctrlPr>
              <w:rPr>
                <w:rFonts w:ascii="Cambria Math" w:eastAsiaTheme="minorEastAsia" w:hAnsi="Cambria Math"/>
                <w:i/>
              </w:rPr>
            </m:ctrlPr>
          </m:accPr>
          <m:e>
            <m:r>
              <w:rPr>
                <w:rFonts w:ascii="Cambria Math" w:eastAsiaTheme="minorEastAsia" w:hAnsi="Cambria Math"/>
              </w:rPr>
              <m:t>φ</m:t>
            </m:r>
          </m:e>
        </m:acc>
      </m:oMath>
      <w:r w:rsidR="00B83B11" w:rsidRPr="00A06D4B">
        <w:rPr>
          <w:rFonts w:eastAsiaTheme="minorEastAsia"/>
        </w:rPr>
        <w:t>. In der eukl</w:t>
      </w:r>
      <w:r w:rsidR="00B83B11" w:rsidRPr="00A06D4B">
        <w:t xml:space="preserve">idischen Ebene kann man sich auf </w:t>
      </w:r>
      <w:r w:rsidR="00B83B11" w:rsidRPr="00A06D4B">
        <w:lastRenderedPageBreak/>
        <w:t xml:space="preserve">die Betrachtung des Betrags beschränken da der Vektor immer senkrecht auf der Ebene stehen würde. </w:t>
      </w:r>
    </w:p>
    <w:p w14:paraId="048E8DFD" w14:textId="5BB0E268" w:rsidR="00DD43DA" w:rsidRPr="00A06D4B" w:rsidRDefault="00DD43DA" w:rsidP="00816C98">
      <w:pPr>
        <w:pStyle w:val="berschrift4"/>
      </w:pPr>
      <w:r w:rsidRPr="00A06D4B">
        <w:t>Winkelbeschleunigung</w:t>
      </w:r>
    </w:p>
    <w:p w14:paraId="10ECF750" w14:textId="6C86AD76" w:rsidR="00DD43DA" w:rsidRPr="00A06D4B" w:rsidRDefault="00B83B11" w:rsidP="00DD43DA">
      <w:r w:rsidRPr="00A06D4B">
        <w:t xml:space="preserve">Die Winkelbeschleunigung </w:t>
      </w:r>
      <w:r w:rsidR="00FC224F" w:rsidRPr="00A06D4B">
        <w:t>Alpha</w:t>
      </w:r>
      <w:r w:rsidRPr="00A06D4B">
        <w:t xml:space="preserve"> </w:t>
      </w:r>
      <m:oMath>
        <m:acc>
          <m:accPr>
            <m:chr m:val="⃗"/>
            <m:ctrlPr>
              <w:rPr>
                <w:rFonts w:ascii="Cambria Math" w:hAnsi="Cambria Math"/>
                <w:i/>
              </w:rPr>
            </m:ctrlPr>
          </m:accPr>
          <m:e>
            <m:r>
              <w:rPr>
                <w:rFonts w:ascii="Cambria Math" w:hAnsi="Cambria Math"/>
              </w:rPr>
              <m:t xml:space="preserve">α </m:t>
            </m:r>
          </m:e>
        </m:acc>
      </m:oMath>
      <w:r w:rsidRPr="00A06D4B">
        <w:rPr>
          <w:rFonts w:eastAsiaTheme="minorEastAsia"/>
        </w:rPr>
        <w:t xml:space="preserve"> wird in der Einheit </w:t>
      </w:r>
      <m:oMath>
        <m:r>
          <w:rPr>
            <w:rFonts w:ascii="Cambria Math" w:eastAsiaTheme="minorEastAsia" w:hAnsi="Cambria Math"/>
          </w:rPr>
          <m:t>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Pr="00A06D4B">
        <w:rPr>
          <w:rFonts w:eastAsiaTheme="minorEastAsia"/>
        </w:rPr>
        <w:t xml:space="preserve"> angegeben. Sie ist die zeitliche Änderung der Winkelgeschwindigkeit. Es gilt </w:t>
      </w:r>
      <m:oMath>
        <m:r>
          <w:rPr>
            <w:rFonts w:ascii="Cambria Math" w:hAnsi="Cambria Math"/>
          </w:rPr>
          <m:t>α</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oMath>
      <w:r w:rsidRPr="00A06D4B">
        <w:rPr>
          <w:rFonts w:eastAsiaTheme="minorEastAsia"/>
        </w:rPr>
        <w:t>.</w:t>
      </w:r>
    </w:p>
    <w:p w14:paraId="2AB8A459" w14:textId="77777777" w:rsidR="00E8593B" w:rsidRPr="00A06D4B" w:rsidRDefault="00E8593B" w:rsidP="00C5602E">
      <w:pPr>
        <w:pStyle w:val="berschrift3"/>
      </w:pPr>
      <w:bookmarkStart w:id="29" w:name="_Toc60696728"/>
      <w:bookmarkStart w:id="30" w:name="_Toc64192811"/>
      <w:r w:rsidRPr="00A06D4B">
        <w:t>Trägheitsmoment</w:t>
      </w:r>
      <w:bookmarkEnd w:id="29"/>
      <w:bookmarkEnd w:id="30"/>
    </w:p>
    <w:p w14:paraId="0885A7B4" w14:textId="77777777" w:rsidR="00E8593B" w:rsidRPr="00A06D4B" w:rsidRDefault="00E8593B" w:rsidP="00E8593B">
      <w:pPr>
        <w:rPr>
          <w:rFonts w:eastAsiaTheme="minorEastAsia"/>
        </w:rPr>
      </w:pPr>
      <w:r w:rsidRPr="00A06D4B">
        <w:t xml:space="preserve">Das Trägheitsmoment hat das Formelzeichen I und die Einheit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A06D4B">
        <w:rPr>
          <w:rFonts w:eastAsiaTheme="minorEastAsia"/>
        </w:rPr>
        <w:t>. Diese Einheit ist, äquivalent zur trägen Masse für die translatorische Bewegung, entscheidend für die Rotationsbewegung. Das Trägheitsmoment ist abhängig von der Massenverteilung zur Drehachse. Für die zweidimensionale Darstellung ist es daher die Massenverteilung in Abhängigkeit zum Masseschwerpunkt.</w:t>
      </w:r>
    </w:p>
    <w:p w14:paraId="0A7F4ECE" w14:textId="77777777" w:rsidR="00E8593B" w:rsidRPr="00A06D4B" w:rsidRDefault="00E8593B" w:rsidP="00E8593B">
      <w:pPr>
        <w:rPr>
          <w:rFonts w:eastAsiaTheme="minorEastAsia"/>
        </w:rPr>
      </w:pPr>
      <w:r w:rsidRPr="00A06D4B">
        <w:rPr>
          <w:rFonts w:eastAsiaTheme="minorEastAsia"/>
        </w:rPr>
        <w:t>Für eine Punktmasse, die sich um einen Rotationspunkt dreht, vereinfacht sich das Integral, was im allgemeinen Fall für die Berechnung betrachtet werden muss, zu:</w:t>
      </w:r>
    </w:p>
    <w:p w14:paraId="50FEE0F8" w14:textId="77777777" w:rsidR="00E8593B" w:rsidRPr="00A06D4B" w:rsidRDefault="00E8593B" w:rsidP="00E8593B">
      <w:pPr>
        <w:rPr>
          <w:rFonts w:eastAsiaTheme="minorEastAsia"/>
        </w:rPr>
      </w:pPr>
      <w:r w:rsidRPr="00A06D4B">
        <w:rPr>
          <w:rFonts w:eastAsiaTheme="minorEastAsia"/>
        </w:rPr>
        <w:t xml:space="preserv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p>
    <w:p w14:paraId="36D516CC" w14:textId="717E2A89" w:rsidR="00A81563" w:rsidRPr="00A06D4B" w:rsidRDefault="00A81563" w:rsidP="00C5602E">
      <w:pPr>
        <w:pStyle w:val="berschrift3"/>
      </w:pPr>
      <w:bookmarkStart w:id="31" w:name="_Toc64192812"/>
      <w:r w:rsidRPr="00A06D4B">
        <w:t>Drehmoment</w:t>
      </w:r>
      <w:bookmarkEnd w:id="31"/>
    </w:p>
    <w:p w14:paraId="51D04BE2" w14:textId="77777777" w:rsidR="00C96283" w:rsidRPr="00A06D4B" w:rsidRDefault="00263F35" w:rsidP="00263F35">
      <w:pPr>
        <w:rPr>
          <w:rFonts w:eastAsiaTheme="minorEastAsia"/>
        </w:rPr>
      </w:pPr>
      <w:r w:rsidRPr="00A06D4B">
        <w:t xml:space="preserve">Das Drehmoment, oder Kraftmoment, ist für Rotationsbewegung dasselbe wie die Kraft für translatorische Bewegungen. Die Einheit ist das Newtonmeter und das Formelzeichen ein </w:t>
      </w:r>
      <m:oMath>
        <m:acc>
          <m:accPr>
            <m:chr m:val="⃗"/>
            <m:ctrlPr>
              <w:rPr>
                <w:rFonts w:ascii="Cambria Math" w:hAnsi="Cambria Math"/>
                <w:i/>
              </w:rPr>
            </m:ctrlPr>
          </m:accPr>
          <m:e>
            <m:r>
              <w:rPr>
                <w:rFonts w:ascii="Cambria Math" w:hAnsi="Cambria Math"/>
              </w:rPr>
              <m:t>M</m:t>
            </m:r>
          </m:e>
        </m:acc>
      </m:oMath>
      <w:r w:rsidRPr="00A06D4B">
        <w:rPr>
          <w:rFonts w:eastAsiaTheme="minorEastAsia"/>
        </w:rPr>
        <w:t>. Es bezeichnet also die Drehwirkung eines Kräftesystems auf einen Körper</w:t>
      </w:r>
      <w:r w:rsidR="004B7D34" w:rsidRPr="00A06D4B">
        <w:rPr>
          <w:rFonts w:eastAsiaTheme="minorEastAsia"/>
        </w:rPr>
        <w:t xml:space="preserve"> und kann dessen Drehung beschleunigen oder bremsen.</w:t>
      </w:r>
      <w:r w:rsidR="00306D8D" w:rsidRPr="00A06D4B">
        <w:rPr>
          <w:rFonts w:eastAsiaTheme="minorEastAsia"/>
        </w:rPr>
        <w:t xml:space="preserve"> </w:t>
      </w:r>
    </w:p>
    <w:p w14:paraId="1032CA46" w14:textId="69F52A1F" w:rsidR="00263F35" w:rsidRPr="00A06D4B" w:rsidRDefault="00C96283" w:rsidP="00263F35">
      <w:pPr>
        <w:rPr>
          <w:rFonts w:eastAsiaTheme="minorEastAsia"/>
        </w:rPr>
      </w:pPr>
      <w:r w:rsidRPr="00A06D4B">
        <w:rPr>
          <w:rFonts w:eastAsiaTheme="minorEastAsia"/>
        </w:rPr>
        <w:t>Ist d</w:t>
      </w:r>
      <w:r w:rsidR="00306D8D" w:rsidRPr="00A06D4B">
        <w:rPr>
          <w:rFonts w:eastAsiaTheme="minorEastAsia"/>
        </w:rPr>
        <w:t xml:space="preserve">er Ortsvektor </w:t>
      </w:r>
      <m:oMath>
        <m:acc>
          <m:accPr>
            <m:chr m:val="⃗"/>
            <m:ctrlPr>
              <w:rPr>
                <w:rFonts w:ascii="Cambria Math" w:eastAsiaTheme="minorEastAsia" w:hAnsi="Cambria Math"/>
                <w:i/>
              </w:rPr>
            </m:ctrlPr>
          </m:accPr>
          <m:e>
            <m:r>
              <w:rPr>
                <w:rFonts w:ascii="Cambria Math" w:eastAsiaTheme="minorEastAsia" w:hAnsi="Cambria Math"/>
              </w:rPr>
              <m:t>r</m:t>
            </m:r>
          </m:e>
        </m:acc>
      </m:oMath>
      <w:r w:rsidR="00306D8D" w:rsidRPr="00A06D4B">
        <w:rPr>
          <w:rFonts w:eastAsiaTheme="minorEastAsia"/>
        </w:rPr>
        <w:t xml:space="preserve"> der Angriffspunkt einer Kraft im Bezugssystem des Drehmoments</w:t>
      </w:r>
      <w:r w:rsidRPr="00A06D4B">
        <w:rPr>
          <w:rFonts w:eastAsiaTheme="minorEastAsia"/>
        </w:rPr>
        <w:t xml:space="preserve"> dann gilt </w:t>
      </w:r>
      <m:oMath>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Daher steht der Vektor senkrecht auf der durch </w:t>
      </w:r>
      <m:oMath>
        <m:acc>
          <m:accPr>
            <m:chr m:val="⃗"/>
            <m:ctrlPr>
              <w:rPr>
                <w:rFonts w:ascii="Cambria Math" w:eastAsiaTheme="minorEastAsia" w:hAnsi="Cambria Math"/>
                <w:i/>
              </w:rPr>
            </m:ctrlPr>
          </m:accPr>
          <m:e>
            <m:r>
              <w:rPr>
                <w:rFonts w:ascii="Cambria Math" w:eastAsiaTheme="minorEastAsia" w:hAnsi="Cambria Math"/>
              </w:rPr>
              <m:t>r</m:t>
            </m:r>
          </m:e>
        </m:acc>
      </m:oMath>
      <w:r w:rsidRPr="00A06D4B">
        <w:rPr>
          <w:rFonts w:eastAsiaTheme="minorEastAsia"/>
        </w:rPr>
        <w:t xml:space="preserve"> und </w:t>
      </w:r>
      <m:oMath>
        <m:acc>
          <m:accPr>
            <m:chr m:val="⃗"/>
            <m:ctrlPr>
              <w:rPr>
                <w:rFonts w:ascii="Cambria Math" w:eastAsiaTheme="minorEastAsia" w:hAnsi="Cambria Math"/>
                <w:i/>
              </w:rPr>
            </m:ctrlPr>
          </m:accPr>
          <m:e>
            <m:r>
              <w:rPr>
                <w:rFonts w:ascii="Cambria Math" w:eastAsiaTheme="minorEastAsia" w:hAnsi="Cambria Math"/>
              </w:rPr>
              <m:t>F</m:t>
            </m:r>
          </m:e>
        </m:acc>
      </m:oMath>
      <w:r w:rsidRPr="00A06D4B">
        <w:rPr>
          <w:rFonts w:eastAsiaTheme="minorEastAsia"/>
        </w:rPr>
        <w:t xml:space="preserve"> aufgespannten Ebene und entspricht somit der Richtung der Drehachse. Findet die Physik wie in dieser Simulation nur </w:t>
      </w:r>
      <w:r w:rsidR="00443399" w:rsidRPr="00A06D4B">
        <w:rPr>
          <w:rFonts w:eastAsiaTheme="minorEastAsia"/>
        </w:rPr>
        <w:t>in der euklidischen Ebene</w:t>
      </w:r>
      <w:r w:rsidRPr="00A06D4B">
        <w:rPr>
          <w:rFonts w:eastAsiaTheme="minorEastAsia"/>
        </w:rPr>
        <w:t xml:space="preserve"> statt dann ist die aufgespannte Ebene zwangsläufig die xy-Ebene. </w:t>
      </w:r>
      <w:r w:rsidR="00443399" w:rsidRPr="00A06D4B">
        <w:rPr>
          <w:rFonts w:eastAsiaTheme="minorEastAsia"/>
        </w:rPr>
        <w:t xml:space="preserve">Eine Drehachse existiert ebenfalls nicht da Rotationen um einen Punkt stattfinden. </w:t>
      </w:r>
    </w:p>
    <w:p w14:paraId="6FCDF2CA" w14:textId="6BFCAF8C" w:rsidR="00A81563" w:rsidRPr="00A06D4B" w:rsidRDefault="00A81563" w:rsidP="00C5602E">
      <w:pPr>
        <w:pStyle w:val="berschrift3"/>
      </w:pPr>
      <w:bookmarkStart w:id="32" w:name="_Toc64192813"/>
      <w:r w:rsidRPr="00A06D4B">
        <w:t>Drehimpuls</w:t>
      </w:r>
      <w:bookmarkEnd w:id="32"/>
    </w:p>
    <w:p w14:paraId="36528B94" w14:textId="77777777" w:rsidR="00AC2081" w:rsidRPr="00A06D4B" w:rsidRDefault="00063758" w:rsidP="00443399">
      <w:pPr>
        <w:rPr>
          <w:rFonts w:eastAsiaTheme="minorEastAsia"/>
        </w:rPr>
      </w:pPr>
      <w:r w:rsidRPr="00A06D4B">
        <w:t xml:space="preserve">Der Drehimpuls </w:t>
      </w:r>
      <m:oMath>
        <m:acc>
          <m:accPr>
            <m:chr m:val="⃗"/>
            <m:ctrlPr>
              <w:rPr>
                <w:rFonts w:ascii="Cambria Math" w:hAnsi="Cambria Math"/>
                <w:i/>
              </w:rPr>
            </m:ctrlPr>
          </m:accPr>
          <m:e>
            <m:r>
              <w:rPr>
                <w:rFonts w:ascii="Cambria Math" w:hAnsi="Cambria Math"/>
              </w:rPr>
              <m:t>L</m:t>
            </m:r>
          </m:e>
        </m:acc>
      </m:oMath>
      <w:r w:rsidRPr="00A06D4B">
        <w:rPr>
          <w:rFonts w:eastAsiaTheme="minorEastAsia"/>
        </w:rPr>
        <w:t xml:space="preserve"> </w:t>
      </w:r>
      <w:r w:rsidR="00D528CF" w:rsidRPr="00A06D4B">
        <w:rPr>
          <w:rFonts w:eastAsiaTheme="minorEastAsia"/>
        </w:rPr>
        <w:t xml:space="preserve">auch Drall genannt </w:t>
      </w:r>
      <w:r w:rsidRPr="00A06D4B">
        <w:rPr>
          <w:rFonts w:eastAsiaTheme="minorEastAsia"/>
        </w:rPr>
        <w:t>hat die Einheit</w:t>
      </w:r>
      <w:r w:rsidR="00234645" w:rsidRPr="00A06D4B">
        <w:rPr>
          <w:rFonts w:eastAsiaTheme="minorEastAsia"/>
        </w:rPr>
        <w:t xml:space="preserve"> Joulesekunden</w:t>
      </w:r>
      <w:r w:rsidRPr="00A06D4B">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=Js</m:t>
        </m:r>
      </m:oMath>
      <w:r w:rsidRPr="00A06D4B">
        <w:rPr>
          <w:rFonts w:eastAsiaTheme="minorEastAsia"/>
        </w:rPr>
        <w:t>.</w:t>
      </w:r>
      <w:r w:rsidR="00D528CF" w:rsidRPr="00A06D4B">
        <w:rPr>
          <w:rFonts w:eastAsiaTheme="minorEastAsia"/>
        </w:rPr>
        <w:t xml:space="preserve"> </w:t>
      </w:r>
      <w:r w:rsidR="0033714F" w:rsidRPr="00A06D4B">
        <w:rPr>
          <w:rFonts w:eastAsiaTheme="minorEastAsia"/>
        </w:rPr>
        <w:t xml:space="preserve">Er berechnet sich durch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oMath>
      <w:r w:rsidR="0033714F" w:rsidRPr="00A06D4B">
        <w:rPr>
          <w:rFonts w:eastAsiaTheme="minorEastAsia"/>
        </w:rPr>
        <w:t xml:space="preserve"> und bezieht sich auf den Bezugspunkt der </w:t>
      </w:r>
      <w:r w:rsidR="0033714F" w:rsidRPr="00A06D4B">
        <w:rPr>
          <w:rFonts w:eastAsiaTheme="minorEastAsia"/>
        </w:rPr>
        <w:lastRenderedPageBreak/>
        <w:t xml:space="preserve">Drehbewegung. Der Drehimpuls eines Systems ist die Summe der Drehimpulse seiner Komponenten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x</m:t>
                    </m:r>
                  </m:e>
                </m:acc>
              </m:e>
            </m:acc>
          </m:e>
          <m:sub>
            <m:r>
              <w:rPr>
                <w:rFonts w:ascii="Cambria Math" w:eastAsiaTheme="minorEastAsia" w:hAnsi="Cambria Math"/>
              </w:rPr>
              <m:t>k</m:t>
            </m:r>
          </m:sub>
        </m:sSub>
      </m:oMath>
      <w:r w:rsidR="00AC2081" w:rsidRPr="00A06D4B">
        <w:rPr>
          <w:rFonts w:eastAsiaTheme="minorEastAsia"/>
        </w:rPr>
        <w:t xml:space="preserve">. </w:t>
      </w:r>
    </w:p>
    <w:p w14:paraId="0F025280" w14:textId="1A5A654D" w:rsidR="00D528CF" w:rsidRPr="00A06D4B" w:rsidRDefault="00AC2081" w:rsidP="00443399">
      <w:pPr>
        <w:rPr>
          <w:rFonts w:eastAsiaTheme="minorEastAsia"/>
        </w:rPr>
      </w:pPr>
      <w:r w:rsidRPr="00A06D4B">
        <w:rPr>
          <w:rFonts w:eastAsiaTheme="minorEastAsia"/>
        </w:rPr>
        <w:t xml:space="preserve">Bei einem starren Körper mit Masseschwerpunkt </w:t>
      </w:r>
      <m:oMath>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und den Komponenten bzw. Massepunkten </w:t>
      </w:r>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s</m:t>
            </m:r>
          </m:e>
        </m:acc>
      </m:oMath>
      <w:r w:rsidRPr="00A06D4B">
        <w:rPr>
          <w:rFonts w:eastAsiaTheme="minorEastAsia"/>
        </w:rPr>
        <w:t xml:space="preserve"> kann dies auch als </w:t>
      </w:r>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x</m:t>
            </m:r>
          </m:e>
        </m:nary>
        <m:d>
          <m:dPr>
            <m:ctrlPr>
              <w:rPr>
                <w:rFonts w:ascii="Cambria Math" w:eastAsiaTheme="minorEastAsia" w:hAnsi="Cambria Math"/>
                <w:i/>
              </w:rPr>
            </m:ctrlPr>
          </m:dPr>
          <m:e>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d>
      </m:oMath>
      <w:r w:rsidR="00B464DF" w:rsidRPr="00A06D4B">
        <w:rPr>
          <w:rFonts w:eastAsiaTheme="minorEastAsia"/>
        </w:rPr>
        <w:t xml:space="preserve"> wobei </w:t>
      </w:r>
      <m:oMath>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s</m:t>
                </m:r>
              </m:e>
            </m:acc>
          </m:e>
        </m:acc>
      </m:oMath>
      <w:r w:rsidR="00B464DF" w:rsidRPr="00A06D4B">
        <w:rPr>
          <w:rFonts w:eastAsiaTheme="minorEastAsia"/>
        </w:rPr>
        <w:t xml:space="preserve"> die Schwerpunktgeschwindigkeit des Körpers ist. Im Allgemeinen besteht der Körper natürlich aus unendlich vielen Massepunkten und es ergibt sich ein Integral. </w:t>
      </w:r>
    </w:p>
    <w:p w14:paraId="5F3D6B71" w14:textId="28A9079A" w:rsidR="00A81563" w:rsidRPr="00A06D4B" w:rsidRDefault="00A81563" w:rsidP="00C5602E">
      <w:pPr>
        <w:pStyle w:val="berschrift3"/>
      </w:pPr>
      <w:bookmarkStart w:id="33" w:name="_Toc64192814"/>
      <w:r w:rsidRPr="00A06D4B">
        <w:t>Drehstoß</w:t>
      </w:r>
      <w:bookmarkEnd w:id="33"/>
    </w:p>
    <w:p w14:paraId="62914AD6" w14:textId="38CC12AF" w:rsidR="007F5E16" w:rsidRPr="00A06D4B" w:rsidRDefault="007F5E16" w:rsidP="007F5E16">
      <w:pPr>
        <w:rPr>
          <w:rFonts w:eastAsiaTheme="minorEastAsia"/>
        </w:rPr>
      </w:pPr>
      <w:r w:rsidRPr="00A06D4B">
        <w:t xml:space="preserve">Der Drehstoß </w:t>
      </w:r>
      <m:oMath>
        <m:r>
          <w:rPr>
            <w:rFonts w:ascii="Cambria Math" w:hAnsi="Cambria Math"/>
          </w:rPr>
          <m:t>Δ</m:t>
        </m:r>
        <m:acc>
          <m:accPr>
            <m:chr m:val="⃗"/>
            <m:ctrlPr>
              <w:rPr>
                <w:rFonts w:ascii="Cambria Math" w:hAnsi="Cambria Math"/>
                <w:i/>
              </w:rPr>
            </m:ctrlPr>
          </m:accPr>
          <m:e>
            <m:r>
              <w:rPr>
                <w:rFonts w:ascii="Cambria Math" w:hAnsi="Cambria Math"/>
              </w:rPr>
              <m:t>L</m:t>
            </m:r>
          </m:e>
        </m:acc>
      </m:oMath>
      <w:r w:rsidRPr="00A06D4B">
        <w:rPr>
          <w:rFonts w:eastAsiaTheme="minorEastAsia"/>
        </w:rPr>
        <w:t xml:space="preserve"> entsteht durch ein Drehmoment und dessen Einwirkungsdauer auf einen Körper. Die Einheit des Drehstoßes ist </w:t>
      </w:r>
      <m:oMath>
        <m:r>
          <w:rPr>
            <w:rFonts w:ascii="Cambria Math" w:eastAsiaTheme="minorEastAsia" w:hAnsi="Cambria Math"/>
          </w:rPr>
          <m:t>N⋅m⋅s</m:t>
        </m:r>
      </m:oMath>
      <w:r w:rsidRPr="00A06D4B">
        <w:rPr>
          <w:rFonts w:eastAsiaTheme="minorEastAsia"/>
        </w:rPr>
        <w:t xml:space="preserve">. Ist das Drehmoment im Zeitintervall konstant dann gilt </w:t>
      </w:r>
      <m:oMath>
        <m:r>
          <w:rPr>
            <w:rFonts w:ascii="Cambria Math" w:eastAsiaTheme="minorEastAsia" w:hAnsi="Cambria Math"/>
          </w:rPr>
          <m:t>Δ</m:t>
        </m:r>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⋅Δt</m:t>
        </m:r>
      </m:oMath>
      <w:r w:rsidRPr="00A06D4B">
        <w:rPr>
          <w:rFonts w:eastAsiaTheme="minorEastAsia"/>
        </w:rPr>
        <w:t xml:space="preserve">. Im </w:t>
      </w:r>
      <w:r w:rsidR="00B57553" w:rsidRPr="00A06D4B">
        <w:rPr>
          <w:rFonts w:eastAsiaTheme="minorEastAsia"/>
        </w:rPr>
        <w:t>Allgemeinen</w:t>
      </w:r>
      <w:r w:rsidRPr="00A06D4B">
        <w:rPr>
          <w:rFonts w:eastAsiaTheme="minorEastAsia"/>
        </w:rPr>
        <w:t xml:space="preserve"> Fall muss der Drehstoß über Integration bestimmt werden. </w:t>
      </w:r>
    </w:p>
    <w:p w14:paraId="6A23E8CF" w14:textId="4B608587" w:rsidR="00A81563" w:rsidRPr="00A06D4B" w:rsidRDefault="00A81563" w:rsidP="00C5602E">
      <w:pPr>
        <w:pStyle w:val="berschrift3"/>
      </w:pPr>
      <w:bookmarkStart w:id="34" w:name="_Toc64192815"/>
      <w:r w:rsidRPr="00A06D4B">
        <w:t>Rotationsbewegungsenergie</w:t>
      </w:r>
      <w:bookmarkEnd w:id="34"/>
    </w:p>
    <w:p w14:paraId="50EF5B64" w14:textId="56D1EBA0" w:rsidR="003F41EA" w:rsidRPr="00A06D4B" w:rsidRDefault="003F41EA" w:rsidP="003F41EA">
      <w:r w:rsidRPr="00A06D4B">
        <w:t xml:space="preserve">Die Rotationsbewegungsenergie berechnet sich in der euklidischen Ebene durch </w:t>
      </w:r>
      <m:oMath>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oMath>
      <w:r w:rsidRPr="00A06D4B">
        <w:rPr>
          <w:rFonts w:eastAsiaTheme="minorEastAsia"/>
        </w:rPr>
        <w:t xml:space="preserve">. Die Einheit ist das Joule </w:t>
      </w:r>
      <m:oMath>
        <m:r>
          <w:rPr>
            <w:rFonts w:ascii="Cambria Math" w:eastAsiaTheme="minorEastAsia" w:hAnsi="Cambria Math"/>
          </w:rPr>
          <m:t>J=kg⋅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=Nm</m:t>
        </m:r>
      </m:oMath>
      <w:r w:rsidRPr="00A06D4B">
        <w:rPr>
          <w:rFonts w:eastAsiaTheme="minorEastAsia"/>
        </w:rPr>
        <w:t>.</w:t>
      </w:r>
    </w:p>
    <w:p w14:paraId="0B940F3C" w14:textId="606B89D4" w:rsidR="00A81563" w:rsidRPr="00A06D4B" w:rsidRDefault="00A81563" w:rsidP="00C5602E">
      <w:pPr>
        <w:pStyle w:val="berschrift3"/>
      </w:pPr>
      <w:bookmarkStart w:id="35" w:name="_Toc64192816"/>
      <w:r w:rsidRPr="00A06D4B">
        <w:t>Drallsatz</w:t>
      </w:r>
      <w:bookmarkEnd w:id="35"/>
    </w:p>
    <w:p w14:paraId="18937FA8" w14:textId="61D8CE77" w:rsidR="00B57553" w:rsidRPr="00A06D4B" w:rsidRDefault="00B57553" w:rsidP="00B57553">
      <w:r w:rsidRPr="00A06D4B">
        <w:t xml:space="preserve">Der Drallsatz ist ein </w:t>
      </w:r>
      <w:r w:rsidR="00F43B1F" w:rsidRPr="00A06D4B">
        <w:t>Gesetz,</w:t>
      </w:r>
      <w:r w:rsidRPr="00A06D4B">
        <w:t xml:space="preserve"> </w:t>
      </w:r>
      <w:r w:rsidR="00F43B1F" w:rsidRPr="00A06D4B">
        <w:t>welches</w:t>
      </w:r>
      <w:r w:rsidRPr="00A06D4B">
        <w:t xml:space="preserve"> besagt, dass zur Änderung des Drehimpulses eines Körpers ein Drehmoment an ihm </w:t>
      </w:r>
      <w:r w:rsidR="00F43B1F" w:rsidRPr="00A06D4B">
        <w:t>wirken</w:t>
      </w:r>
      <w:r w:rsidRPr="00A06D4B">
        <w:t xml:space="preserve"> muss.</w:t>
      </w:r>
      <w:r w:rsidR="00F43B1F" w:rsidRPr="00A06D4B">
        <w:t xml:space="preserve"> Es gilt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L</m:t>
                </m:r>
              </m:e>
            </m:acc>
          </m:e>
        </m:acc>
        <m:r>
          <w:rPr>
            <w:rFonts w:ascii="Cambria Math" w:hAnsi="Cambria Math"/>
          </w:rPr>
          <m:t>=</m:t>
        </m:r>
        <m:acc>
          <m:accPr>
            <m:chr m:val="⃗"/>
            <m:ctrlPr>
              <w:rPr>
                <w:rFonts w:ascii="Cambria Math" w:hAnsi="Cambria Math"/>
                <w:i/>
              </w:rPr>
            </m:ctrlPr>
          </m:accPr>
          <m:e>
            <m:r>
              <w:rPr>
                <w:rFonts w:ascii="Cambria Math" w:hAnsi="Cambria Math"/>
              </w:rPr>
              <m:t>M</m:t>
            </m:r>
          </m:e>
        </m:acc>
      </m:oMath>
      <w:r w:rsidR="00F43B1F" w:rsidRPr="00A06D4B">
        <w:rPr>
          <w:rFonts w:eastAsiaTheme="minorEastAsia"/>
        </w:rPr>
        <w:t xml:space="preserve"> und bei konstantem I gilt </w:t>
      </w:r>
      <m:oMath>
        <m:r>
          <w:rPr>
            <w:rFonts w:ascii="Cambria Math" w:eastAsiaTheme="minorEastAsia" w:hAnsi="Cambria Math"/>
          </w:rPr>
          <m:t>I⋅</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ω</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M</m:t>
            </m:r>
          </m:e>
        </m:acc>
      </m:oMath>
      <w:r w:rsidR="00F43B1F" w:rsidRPr="00A06D4B">
        <w:rPr>
          <w:rFonts w:eastAsiaTheme="minorEastAsia"/>
        </w:rPr>
        <w:t>.</w:t>
      </w:r>
    </w:p>
    <w:p w14:paraId="5A742DBE" w14:textId="39FEE302" w:rsidR="00532839" w:rsidRPr="00A06D4B" w:rsidRDefault="006C00F7" w:rsidP="008152BE">
      <w:pPr>
        <w:pStyle w:val="berschrift2"/>
      </w:pPr>
      <w:bookmarkStart w:id="36" w:name="_Toc60696730"/>
      <w:bookmarkStart w:id="37" w:name="_Toc64192817"/>
      <w:r w:rsidRPr="00A06D4B">
        <w:t>S</w:t>
      </w:r>
      <w:r w:rsidR="007F4AE9" w:rsidRPr="00A06D4B">
        <w:t>tarre Körper</w:t>
      </w:r>
      <w:bookmarkEnd w:id="36"/>
      <w:bookmarkEnd w:id="37"/>
    </w:p>
    <w:p w14:paraId="02579EC5" w14:textId="3E1E0670" w:rsidR="00572D0A" w:rsidRPr="00A06D4B" w:rsidRDefault="00572D0A" w:rsidP="00572D0A">
      <w:r w:rsidRPr="00A06D4B">
        <w:t>Der starre Körper ist eine Modellvorstellung in der klassischen Mechanik welche nicht vollständig der „realen Welt“ entspricht. Wie das Adjektiv „starr“ andeutet ist ein starrer Körper nicht verformbar. Jedes beliebige Paar von Punkten innerhalb des Körpers hat zu jedem beliebigen Zeitpunkt den gleichen Abstand zueinander</w:t>
      </w:r>
      <w:r w:rsidR="00510583" w:rsidRPr="00A06D4B">
        <w:t xml:space="preserve"> und somit sind alle Formen von Deformation ausgeschlossen. Durch diese Eigenschaft sind starre Körper ideal </w:t>
      </w:r>
      <w:r w:rsidR="001F3168" w:rsidRPr="00A06D4B">
        <w:t>geeignet,</w:t>
      </w:r>
      <w:r w:rsidR="00510583" w:rsidRPr="00A06D4B">
        <w:t xml:space="preserve"> um eine einfache Mechanik zu simulieren in welcher Körper unter dem Einfluss von Kräften keine Verformungen aufweisen. Der starre Körper kann nur eine Translatorische Bewegung </w:t>
      </w:r>
      <w:r w:rsidR="006F79C1" w:rsidRPr="00A06D4B">
        <w:t>oder eine Rotationsbewegung um eine Achse bzw. einen Drehpunkt ausführen.</w:t>
      </w:r>
    </w:p>
    <w:p w14:paraId="326FED82" w14:textId="43E35C7B" w:rsidR="00E45B65" w:rsidRPr="00A06D4B" w:rsidRDefault="00E45B65" w:rsidP="008152BE">
      <w:pPr>
        <w:pStyle w:val="berschrift2"/>
      </w:pPr>
      <w:bookmarkStart w:id="38" w:name="_Toc64192818"/>
      <w:r w:rsidRPr="00A06D4B">
        <w:lastRenderedPageBreak/>
        <w:t>Stoß</w:t>
      </w:r>
      <w:bookmarkEnd w:id="38"/>
    </w:p>
    <w:p w14:paraId="045FADEF" w14:textId="70E4BCDE" w:rsidR="005114B6" w:rsidRPr="00A06D4B" w:rsidRDefault="005114B6" w:rsidP="005114B6">
      <w:r w:rsidRPr="00A06D4B">
        <w:t xml:space="preserve">Ein Stoß ist das </w:t>
      </w:r>
      <w:r w:rsidR="004754B3" w:rsidRPr="00A06D4B">
        <w:t>Zusammentreffen</w:t>
      </w:r>
      <w:r w:rsidRPr="00A06D4B">
        <w:t xml:space="preserve"> von zwei oder mehr Körpern, die für eine kurze Zeit Kräfte aufeinander auswirken die ihren Bewegungszustand ändern. In einem Inertialsystem gelten für Stöße der Impulserhaltungssatz und auch die Energieerhaltung. Allerdings beschränkt sich die Energie nicht nur auf mechanische Formen. </w:t>
      </w:r>
    </w:p>
    <w:p w14:paraId="5C172E33" w14:textId="6E95F1BA" w:rsidR="00E45B65" w:rsidRPr="00A06D4B" w:rsidRDefault="0001269C" w:rsidP="00C5602E">
      <w:pPr>
        <w:pStyle w:val="berschrift3"/>
      </w:pPr>
      <w:bookmarkStart w:id="39" w:name="_Toc64192819"/>
      <w:r w:rsidRPr="00A06D4B">
        <w:t>Ideal e</w:t>
      </w:r>
      <w:r w:rsidR="00E45B65" w:rsidRPr="00A06D4B">
        <w:t>lastischer Stoß</w:t>
      </w:r>
      <w:bookmarkEnd w:id="39"/>
    </w:p>
    <w:p w14:paraId="096762E3" w14:textId="0BADF89E" w:rsidR="000F51AE" w:rsidRPr="00A06D4B" w:rsidRDefault="000F51AE" w:rsidP="000F51AE">
      <w:r w:rsidRPr="00A06D4B">
        <w:t xml:space="preserve">Beim ideal elastischen Stoß bleibt die gesamte Energie in Bewegungsenergie erhalten. Keine Energie geht in Deformation, Wärme und Ähnliches über. </w:t>
      </w:r>
    </w:p>
    <w:p w14:paraId="08F51172" w14:textId="607418BE" w:rsidR="00E45B65" w:rsidRPr="00A06D4B" w:rsidRDefault="0001269C" w:rsidP="00C5602E">
      <w:pPr>
        <w:pStyle w:val="berschrift3"/>
      </w:pPr>
      <w:bookmarkStart w:id="40" w:name="_Toc64192820"/>
      <w:r w:rsidRPr="00A06D4B">
        <w:t>Ideal u</w:t>
      </w:r>
      <w:r w:rsidR="00E45B65" w:rsidRPr="00A06D4B">
        <w:t>nelastischer Stoß</w:t>
      </w:r>
      <w:bookmarkEnd w:id="40"/>
    </w:p>
    <w:p w14:paraId="60E62CEA" w14:textId="6DA8F9AB" w:rsidR="000F51AE" w:rsidRPr="00A06D4B" w:rsidRDefault="000F51AE" w:rsidP="000F51AE">
      <w:r w:rsidRPr="00A06D4B">
        <w:t xml:space="preserve">Beim ideal unelastischen Stoß wird der maximal mögliche Anteil kinetischer Energie in innere Energie umgewandelt. Daraus folgt, dass zwei Körper nach dem Stoß mit gleicher Geschwindigkeit weitergleiten und somit quasi </w:t>
      </w:r>
      <w:r w:rsidR="00EF3F50" w:rsidRPr="00A06D4B">
        <w:t>aneinanderhaften</w:t>
      </w:r>
      <w:r w:rsidRPr="00A06D4B">
        <w:t xml:space="preserve">. </w:t>
      </w:r>
    </w:p>
    <w:p w14:paraId="4235548F" w14:textId="591C34AA" w:rsidR="00E45B65" w:rsidRPr="00A06D4B" w:rsidRDefault="00E45B65" w:rsidP="00C5602E">
      <w:pPr>
        <w:pStyle w:val="berschrift3"/>
      </w:pPr>
      <w:bookmarkStart w:id="41" w:name="_Toc64192821"/>
      <w:r w:rsidRPr="00A06D4B">
        <w:t>Realer Stoß</w:t>
      </w:r>
      <w:bookmarkEnd w:id="41"/>
    </w:p>
    <w:p w14:paraId="5B30C5C7" w14:textId="1ED6BD99" w:rsidR="0083650F" w:rsidRPr="00A06D4B" w:rsidRDefault="00EF3F50" w:rsidP="00EF3F50">
      <w:pPr>
        <w:rPr>
          <w:rFonts w:eastAsiaTheme="minorEastAsia"/>
        </w:rPr>
      </w:pPr>
      <w:r w:rsidRPr="00A06D4B">
        <w:t xml:space="preserve">Beim realen Stoß vermischen sich elastischer und unelastischer Stoß. Dieser Fall ist der häufigste und wird durch die Stoßzahl k beschrieben. Dabei gilt </w:t>
      </w:r>
      <m:oMath>
        <m:r>
          <w:rPr>
            <w:rFonts w:ascii="Cambria Math" w:hAnsi="Cambria Math"/>
          </w:rPr>
          <m:t>k=0</m:t>
        </m:r>
      </m:oMath>
      <w:r w:rsidRPr="00A06D4B">
        <w:rPr>
          <w:rFonts w:eastAsiaTheme="minorEastAsia"/>
        </w:rPr>
        <w:t xml:space="preserve"> entspricht dem ideal unelastischen Stoß und </w:t>
      </w:r>
      <m:oMath>
        <m:r>
          <w:rPr>
            <w:rFonts w:ascii="Cambria Math" w:eastAsiaTheme="minorEastAsia" w:hAnsi="Cambria Math"/>
          </w:rPr>
          <m:t>k=1</m:t>
        </m:r>
      </m:oMath>
      <w:r w:rsidRPr="00A06D4B">
        <w:rPr>
          <w:rFonts w:eastAsiaTheme="minorEastAsia"/>
        </w:rPr>
        <w:t xml:space="preserve"> dem ideal elastischen Stoß.</w:t>
      </w:r>
    </w:p>
    <w:p w14:paraId="2D004738" w14:textId="3ED4251E" w:rsidR="009F4C71" w:rsidRPr="00A06D4B" w:rsidRDefault="00A81563" w:rsidP="00C5602E">
      <w:pPr>
        <w:pStyle w:val="berschrift3"/>
      </w:pPr>
      <w:bookmarkStart w:id="42" w:name="_Toc64192822"/>
      <w:r w:rsidRPr="00A06D4B">
        <w:t>Exzentrische Stoß</w:t>
      </w:r>
      <w:bookmarkEnd w:id="42"/>
    </w:p>
    <w:p w14:paraId="729000C1" w14:textId="39ACB2E5" w:rsidR="00BC1062" w:rsidRPr="00A06D4B" w:rsidRDefault="003E2CA2" w:rsidP="009F4C71">
      <w:r w:rsidRPr="00A06D4B">
        <w:t xml:space="preserve">Der exzentrische Stoß behandelt allgemeine Stoßvorgänge zweier starrer Körper in der euklidischen Ebene. </w:t>
      </w:r>
      <w:r w:rsidR="004F3523" w:rsidRPr="00A06D4B">
        <w:t xml:space="preserve">Daraus folgt, dass der Stoß in unendlich kurzer Zeit stattfindet und dabei andere Kräfte, Lageänderungen oder Deformationen keine Rolle spielen. </w:t>
      </w:r>
      <w:r w:rsidRPr="00A06D4B">
        <w:t xml:space="preserve">Bekannt sein müssen Geschwindigkeit, Winkelgeschwindigkeit, Masse, Trägheitsmoment und Position der beiden Körper und berechnet werden sollen die neuen Geschwindigkeiten und Winkelgeschwindigkeiten nach dem Stoß. Außerdem muss die Stoßzahl (Restitutionskoeffizient) des Stoßes bekannt sein. </w:t>
      </w:r>
    </w:p>
    <w:p w14:paraId="4D69296D" w14:textId="3221DF70" w:rsidR="00202033" w:rsidRPr="00A06D4B" w:rsidRDefault="00202033" w:rsidP="00816C98">
      <w:pPr>
        <w:pStyle w:val="berschrift4"/>
      </w:pPr>
      <w:r w:rsidRPr="00A06D4B">
        <w:t>Stoßkoordinatensystem</w:t>
      </w:r>
    </w:p>
    <w:p w14:paraId="5A133AEF" w14:textId="1642861D" w:rsidR="004F3523" w:rsidRPr="00A06D4B" w:rsidRDefault="004F3523" w:rsidP="004F3523">
      <w:r w:rsidRPr="00A06D4B">
        <w:t>Für die Berechnung ist es wichtig, die Größen Geschwindigkeit und Ort in das Stoßkoordinatensystem zu transformieren. Der Stoßpunkt ist dabei der Ursprung des Stoßkoordinatensystems</w:t>
      </w:r>
      <w:r w:rsidR="00024C96" w:rsidRPr="00A06D4B">
        <w:t xml:space="preserve">. Der Stoßpunkt kann Beispielsweise eine Ecke sein, die auf eine Kante trifft oder der Berührungspunkt zweier Kreise. Außerdem Besitz jeder Stoß auch eine Berührungsebene bzw. Berührungslinie. Die Berührungslinie kann z.B. die Kante sein, auf die eine Ecke stößt, oder die Tangente an der Stelle wo zwei Kreise </w:t>
      </w:r>
      <w:r w:rsidR="00024C96" w:rsidRPr="00A06D4B">
        <w:lastRenderedPageBreak/>
        <w:t>aufeinanderstoßen. Die y-Achse des Stoßkoordinatensystems liegt auf dieser Berührungslinie und somit entspricht die x-Achse der Stoßnormale. Somit existiert für jeden Stoß ein Stoßkoordinatensystem.</w:t>
      </w:r>
    </w:p>
    <w:p w14:paraId="70F592C0" w14:textId="51749BFD" w:rsidR="006A7EF9" w:rsidRPr="00A06D4B" w:rsidRDefault="003E400B" w:rsidP="00816C98">
      <w:pPr>
        <w:pStyle w:val="berschrift4"/>
      </w:pPr>
      <w:r w:rsidRPr="00A06D4B">
        <w:t>Berechnung</w:t>
      </w:r>
    </w:p>
    <w:p w14:paraId="1DD595E7" w14:textId="77777777" w:rsidR="00EE7E23" w:rsidRPr="00A06D4B" w:rsidRDefault="007D66C0" w:rsidP="00EE7E23">
      <w:pPr>
        <w:rPr>
          <w:rFonts w:eastAsiaTheme="minorEastAsia"/>
        </w:rPr>
      </w:pPr>
      <w:r w:rsidRPr="00A06D4B">
        <w:t xml:space="preserve">Zur Berechnung werden zuerst die Geschwindigkeiten und Orte der Körper in das Stoßkoordinatensystem überführt. Der kürzeste Abstand vom Ort zur Stoßnormalen (x-Achse) wird als Zwischenvariable c benannt. Gegeben sind also </w:t>
      </w:r>
      <m:oMath>
        <m:sSub>
          <m:sSubPr>
            <m:ctrlPr>
              <w:rPr>
                <w:rFonts w:ascii="Cambria Math" w:hAnsi="Cambria Math"/>
                <w:i/>
              </w:rPr>
            </m:ctrlPr>
          </m:sSubPr>
          <m:e>
            <m:r>
              <w:rPr>
                <w:rFonts w:ascii="Cambria Math" w:hAnsi="Cambria Math"/>
              </w:rPr>
              <m:t>v</m:t>
            </m:r>
          </m:e>
          <m:sub>
            <m:r>
              <w:rPr>
                <w:rFonts w:ascii="Cambria Math" w:hAnsi="Cambria Math"/>
              </w:rPr>
              <m:t>1x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2x</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1y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2y</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b>
              <m:sSubPr>
                <m:ctrlPr>
                  <w:rPr>
                    <w:rFonts w:ascii="Cambria Math" w:hAnsi="Cambria Math"/>
                    <w:i/>
                  </w:rPr>
                </m:ctrlPr>
              </m:sSubPr>
              <m:e>
                <m:r>
                  <w:rPr>
                    <w:rFonts w:ascii="Cambria Math" w:hAnsi="Cambria Math"/>
                  </w:rPr>
                  <m:t xml:space="preserve"> ω</m:t>
                </m:r>
              </m:e>
              <m:sub>
                <m:r>
                  <w:rPr>
                    <w:rFonts w:ascii="Cambria Math" w:hAnsi="Cambria Math"/>
                  </w:rPr>
                  <m:t>1</m:t>
                </m:r>
              </m:sub>
            </m:sSub>
            <m:r>
              <w:rPr>
                <w:rFonts w:ascii="Cambria Math" w:hAnsi="Cambria Math"/>
              </w:rPr>
              <m:t xml:space="preserve"> 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06D4B">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A06D4B">
        <w:rPr>
          <w:rFonts w:eastAsiaTheme="minorEastAsia"/>
        </w:rPr>
        <w:t>. Zuerst berechnet man den Kraftstoß:</w:t>
      </w:r>
    </w:p>
    <w:p w14:paraId="5C27496E" w14:textId="7B2D8F0B" w:rsidR="006A7EF9" w:rsidRPr="00A06D4B" w:rsidRDefault="00F71722" w:rsidP="00EE7E23">
      <w:pPr>
        <w:rPr>
          <w:rFonts w:eastAsiaTheme="minorEastAsia"/>
        </w:rPr>
      </w:pPr>
      <m:oMathPara>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F</m:t>
                  </m:r>
                </m:e>
              </m:acc>
            </m:e>
            <m:sub>
              <m:r>
                <m:rPr>
                  <m:sty m:val="bi"/>
                </m:rPr>
                <w:rPr>
                  <w:rFonts w:ascii="Cambria Math" w:hAnsi="Cambria Math"/>
                </w:rPr>
                <m:t>x</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1+k</m:t>
              </m:r>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1</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2</m:t>
                  </m:r>
                  <m:r>
                    <m:rPr>
                      <m:sty m:val="bi"/>
                    </m:rPr>
                    <w:rPr>
                      <w:rFonts w:ascii="Cambria Math" w:hAnsi="Cambria Math"/>
                    </w:rPr>
                    <m:t>x</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1</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2</m:t>
                  </m:r>
                </m:sub>
              </m:sSub>
              <m:sSub>
                <m:sSubPr>
                  <m:ctrlPr>
                    <w:rPr>
                      <w:rFonts w:ascii="Cambria Math" w:hAnsi="Cambria Math"/>
                      <w:i/>
                    </w:rPr>
                  </m:ctrlPr>
                </m:sSubPr>
                <m:e>
                  <m:r>
                    <m:rPr>
                      <m:sty m:val="bi"/>
                    </m:rPr>
                    <w:rPr>
                      <w:rFonts w:ascii="Cambria Math" w:hAnsi="Cambria Math"/>
                    </w:rPr>
                    <m:t>ω</m:t>
                  </m:r>
                </m:e>
                <m:sub>
                  <m:r>
                    <m:rPr>
                      <m:sty m:val="bi"/>
                    </m:rPr>
                    <w:rPr>
                      <w:rFonts w:ascii="Cambria Math" w:hAnsi="Cambria Math"/>
                    </w:rPr>
                    <m:t>2</m:t>
                  </m:r>
                </m:sub>
              </m:sSub>
            </m:num>
            <m:den>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sSub>
                    <m:sSubPr>
                      <m:ctrlPr>
                        <w:rPr>
                          <w:rFonts w:ascii="Cambria Math" w:hAnsi="Cambria Math"/>
                          <w:i/>
                        </w:rPr>
                      </m:ctrlPr>
                    </m:sSubPr>
                    <m:e>
                      <m:r>
                        <m:rPr>
                          <m:sty m:val="bi"/>
                        </m:rPr>
                        <w:rPr>
                          <w:rFonts w:ascii="Cambria Math" w:hAnsi="Cambria Math"/>
                        </w:rPr>
                        <m:t>m</m:t>
                      </m:r>
                    </m:e>
                    <m:sub>
                      <m:r>
                        <m:rPr>
                          <m:sty m:val="bi"/>
                        </m:rPr>
                        <w:rPr>
                          <w:rFonts w:ascii="Cambria Math" w:hAnsi="Cambria Math"/>
                        </w:rPr>
                        <m:t>2</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1</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den>
              </m:f>
              <m:r>
                <m:rPr>
                  <m:sty m:val="bi"/>
                </m:rP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C</m:t>
                      </m:r>
                    </m:e>
                    <m:sub>
                      <m:r>
                        <m:rPr>
                          <m:sty m:val="bi"/>
                        </m:rPr>
                        <w:rPr>
                          <w:rFonts w:ascii="Cambria Math" w:hAnsi="Cambria Math"/>
                        </w:rPr>
                        <m:t>2</m:t>
                      </m:r>
                    </m:sub>
                    <m:sup>
                      <m:r>
                        <m:rPr>
                          <m:sty m:val="bi"/>
                        </m:rPr>
                        <w:rPr>
                          <w:rFonts w:ascii="Cambria Math" w:hAnsi="Cambria Math"/>
                        </w:rPr>
                        <m:t>2</m:t>
                      </m:r>
                    </m:sup>
                  </m:sSubSup>
                </m:num>
                <m:den>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den>
              </m:f>
            </m:den>
          </m:f>
        </m:oMath>
      </m:oMathPara>
    </w:p>
    <w:p w14:paraId="7A595C3F" w14:textId="1DAF7116" w:rsidR="007D66C0" w:rsidRPr="00A06D4B" w:rsidRDefault="007D66C0" w:rsidP="007D66C0">
      <w:r w:rsidRPr="00A06D4B">
        <w:t>und daraufhin lassen sich die neuen Geschwindigkeiten berechnen über</w:t>
      </w:r>
      <w:r w:rsidR="00D53D05" w:rsidRPr="00A06D4B">
        <w:t>:</w:t>
      </w:r>
    </w:p>
    <w:p w14:paraId="46C6E398" w14:textId="45B7F475" w:rsidR="00105D77" w:rsidRPr="00A06D4B" w:rsidRDefault="00F71722"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1x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1</m:t>
                </m:r>
              </m:sup>
            </m:sSup>
          </m:den>
        </m:f>
        <m:r>
          <w:rPr>
            <w:rFonts w:ascii="Cambria Math" w:hAnsi="Cambria Math"/>
          </w:rPr>
          <m:t xml:space="preserve"> </m:t>
        </m:r>
      </m:oMath>
      <w:r w:rsidR="00616909" w:rsidRPr="00A06D4B">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1y</m:t>
            </m:r>
          </m:sub>
        </m:sSub>
      </m:oMath>
    </w:p>
    <w:p w14:paraId="0F162643" w14:textId="086FECC5" w:rsidR="00105D77" w:rsidRPr="00A06D4B" w:rsidRDefault="00F71722" w:rsidP="005446CF">
      <w:pPr>
        <w:jc w:val="cente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2x</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2x</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x</m:t>
                </m:r>
              </m:sub>
            </m:sSub>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r w:rsidR="00616909" w:rsidRPr="00A06D4B">
        <w:rPr>
          <w:rFonts w:eastAsiaTheme="minorEastAsia"/>
        </w:rPr>
        <w:t xml:space="preserve"> , </w:t>
      </w:r>
      <m:oMath>
        <m:sSubSup>
          <m:sSubSupPr>
            <m:ctrlPr>
              <w:rPr>
                <w:rFonts w:ascii="Cambria Math" w:hAnsi="Cambria Math"/>
                <w:i/>
              </w:rPr>
            </m:ctrlPr>
          </m:sSubSupPr>
          <m:e>
            <m:r>
              <w:rPr>
                <w:rFonts w:ascii="Cambria Math" w:hAnsi="Cambria Math"/>
              </w:rPr>
              <m:t>v</m:t>
            </m:r>
          </m:e>
          <m:sub>
            <m:r>
              <w:rPr>
                <w:rFonts w:ascii="Cambria Math" w:hAnsi="Cambria Math"/>
              </w:rPr>
              <m:t>2y</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2y</m:t>
            </m:r>
          </m:sub>
        </m:sSub>
      </m:oMath>
    </w:p>
    <w:p w14:paraId="7525CF1D" w14:textId="77777777" w:rsidR="00C70FC8" w:rsidRPr="00A06D4B" w:rsidRDefault="00D53D05" w:rsidP="00105D77">
      <w:pPr>
        <w:rPr>
          <w:rFonts w:eastAsiaTheme="minorEastAsia"/>
        </w:rPr>
      </w:pPr>
      <w:r w:rsidRPr="00A06D4B">
        <w:rPr>
          <w:rFonts w:eastAsiaTheme="minorEastAsia"/>
        </w:rPr>
        <w:t xml:space="preserve">Wie man sieht ist die y-Komponente gleichbleibend. </w:t>
      </w:r>
      <w:r w:rsidR="00105D77" w:rsidRPr="00A06D4B">
        <w:rPr>
          <w:rFonts w:eastAsiaTheme="minorEastAsia"/>
        </w:rPr>
        <w:t>Die neuen Winkelgeschwindigkeiten sind</w:t>
      </w:r>
      <w:r w:rsidRPr="00A06D4B">
        <w:rPr>
          <w:rFonts w:eastAsiaTheme="minorEastAsia"/>
        </w:rPr>
        <w:t xml:space="preserve"> dann:</w:t>
      </w:r>
    </w:p>
    <w:p w14:paraId="4B9E5CB6" w14:textId="3DDA2763" w:rsidR="00105D77" w:rsidRPr="00A06D4B" w:rsidRDefault="00F71722" w:rsidP="00105D77">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en>
          </m:f>
        </m:oMath>
      </m:oMathPara>
    </w:p>
    <w:p w14:paraId="0FD3E25D" w14:textId="346DC0F1" w:rsidR="00105D77" w:rsidRPr="00A06D4B" w:rsidRDefault="00F71722" w:rsidP="007D66C0">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en>
          </m:f>
        </m:oMath>
      </m:oMathPara>
    </w:p>
    <w:p w14:paraId="77C0BCB3" w14:textId="00A6A2E8" w:rsidR="004F3523" w:rsidRPr="00A06D4B" w:rsidRDefault="007D66C0" w:rsidP="004F3523">
      <w:r w:rsidRPr="00A06D4B">
        <w:t>letztendliche müssen die Geschwindigkeiten</w:t>
      </w:r>
      <w:r w:rsidR="002A081A" w:rsidRPr="00A06D4B">
        <w:t xml:space="preserve"> </w:t>
      </w:r>
      <w:r w:rsidRPr="00A06D4B">
        <w:t xml:space="preserve">zurück ins Inertialsystem transformiert werden. </w:t>
      </w:r>
      <w:r w:rsidR="002A081A" w:rsidRPr="00A06D4B">
        <w:t>Damit ist der exzentrische Stoß vollzogen.</w:t>
      </w:r>
    </w:p>
    <w:p w14:paraId="2CCB940D" w14:textId="77777777" w:rsidR="009C4048" w:rsidRDefault="00DB1034" w:rsidP="002F6410">
      <w:pPr>
        <w:spacing w:after="0"/>
      </w:pPr>
      <w:r>
        <w:t xml:space="preserve">(Quelle: </w:t>
      </w:r>
      <w:r w:rsidR="00D61548" w:rsidRPr="00D61548">
        <w:t>Wandinger</w:t>
      </w:r>
      <w:r w:rsidR="00D61548">
        <w:t xml:space="preserve">, Johannes: Exzentrischer Stoß. </w:t>
      </w:r>
    </w:p>
    <w:p w14:paraId="73D9A22C" w14:textId="553929D1" w:rsidR="009F4C71" w:rsidRPr="0030489B" w:rsidRDefault="00D61548" w:rsidP="002F6410">
      <w:pPr>
        <w:spacing w:after="0"/>
      </w:pPr>
      <w:r>
        <w:t xml:space="preserve">Abgerufen von </w:t>
      </w:r>
      <w:hyperlink r:id="rId18" w:history="1">
        <w:r w:rsidR="00680B10" w:rsidRPr="0030489B">
          <w:t>http://wandinger.userweb.mwn.de/LA_Dynamik_2/v4.pdf am 13.02.2021</w:t>
        </w:r>
      </w:hyperlink>
      <w:r w:rsidR="00DB1034" w:rsidRPr="0030489B">
        <w:t>)</w:t>
      </w:r>
    </w:p>
    <w:p w14:paraId="4742C6E5" w14:textId="77777777" w:rsidR="00680B10" w:rsidRPr="00A06D4B" w:rsidRDefault="00680B10" w:rsidP="002F6410">
      <w:pPr>
        <w:spacing w:after="0"/>
      </w:pPr>
    </w:p>
    <w:p w14:paraId="0D3ECCFE" w14:textId="77777777" w:rsidR="00B318F5" w:rsidRPr="00A06D4B" w:rsidRDefault="00B318F5" w:rsidP="008152BE">
      <w:pPr>
        <w:pStyle w:val="berschrift2"/>
      </w:pPr>
      <w:bookmarkStart w:id="43" w:name="_Toc64192823"/>
      <w:r w:rsidRPr="00A06D4B">
        <w:lastRenderedPageBreak/>
        <w:t>Kräfte</w:t>
      </w:r>
      <w:bookmarkEnd w:id="43"/>
    </w:p>
    <w:p w14:paraId="3D4AD60C" w14:textId="77777777" w:rsidR="00B318F5" w:rsidRPr="00A06D4B" w:rsidRDefault="00B318F5" w:rsidP="00C5602E">
      <w:pPr>
        <w:pStyle w:val="berschrift3"/>
      </w:pPr>
      <w:bookmarkStart w:id="44" w:name="_Toc64192824"/>
      <w:r w:rsidRPr="00A06D4B">
        <w:t>Gewichtskraft</w:t>
      </w:r>
      <w:bookmarkEnd w:id="44"/>
    </w:p>
    <w:p w14:paraId="7B025B2B" w14:textId="77777777" w:rsidR="00B318F5" w:rsidRPr="00A06D4B" w:rsidRDefault="00B318F5" w:rsidP="00B318F5">
      <w:pPr>
        <w:rPr>
          <w:rFonts w:eastAsiaTheme="minorEastAsia"/>
        </w:rPr>
      </w:pPr>
      <w:r w:rsidRPr="00A06D4B">
        <w:t xml:space="preserve">Die Gewichtskraft wirkt ständig auf jeden Köper und wirkt auf der Erde in die Richtung des Erdmittelpunkts. Definiert ist die aus der Schwerebeschleunigung </w:t>
      </w:r>
      <m:oMath>
        <m:r>
          <w:rPr>
            <w:rFonts w:ascii="Cambria Math" w:hAnsi="Cambria Math"/>
          </w:rPr>
          <m:t>g</m:t>
        </m:r>
      </m:oMath>
      <w:r w:rsidRPr="00A06D4B">
        <w:rPr>
          <w:rFonts w:eastAsiaTheme="minorEastAsia"/>
        </w:rPr>
        <w:t xml:space="preserve"> (im Fall der Erde, wird mit dem Näherungswert </w:t>
      </w:r>
      <m:oMath>
        <m:r>
          <w:rPr>
            <w:rFonts w:ascii="Cambria Math" w:eastAsiaTheme="minorEastAsia" w:hAnsi="Cambria Math"/>
          </w:rPr>
          <m:t>g</m:t>
        </m:r>
        <m:r>
          <m:rPr>
            <m:lit/>
          </m:rPr>
          <w:rPr>
            <w:rFonts w:ascii="Cambria Math" w:eastAsiaTheme="minorEastAsia" w:hAnsi="Cambria Math"/>
          </w:rPr>
          <m:t>=</m:t>
        </m:r>
        <m:r>
          <w:rPr>
            <w:rFonts w:ascii="Cambria Math" w:eastAsiaTheme="minorEastAsia" w:hAnsi="Cambria Math"/>
          </w:rPr>
          <m:t> 9,81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ctrlPr>
              <w:rPr>
                <w:rFonts w:ascii="Cambria Math" w:eastAsiaTheme="minorEastAsia" w:hAnsi="Cambria Math"/>
                <w:i/>
              </w:rPr>
            </m:ctrlPr>
          </m:den>
        </m:f>
      </m:oMath>
      <w:r w:rsidRPr="00A06D4B">
        <w:rPr>
          <w:rFonts w:eastAsiaTheme="minorEastAsia"/>
        </w:rPr>
        <w:t xml:space="preserve"> gerechnet) und der Masse </w:t>
      </w:r>
      <m:oMath>
        <m:r>
          <w:rPr>
            <w:rFonts w:ascii="Cambria Math" w:eastAsiaTheme="minorEastAsia" w:hAnsi="Cambria Math"/>
          </w:rPr>
          <m:t>m</m:t>
        </m:r>
      </m:oMath>
      <w:r w:rsidRPr="00A06D4B">
        <w:rPr>
          <w:rFonts w:eastAsiaTheme="minorEastAsia"/>
        </w:rPr>
        <w:t>.</w:t>
      </w:r>
    </w:p>
    <w:p w14:paraId="7628BC20" w14:textId="77777777" w:rsidR="009D71CC" w:rsidRPr="009D71CC" w:rsidRDefault="00F71722" w:rsidP="00B318F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g</m:t>
          </m:r>
        </m:oMath>
      </m:oMathPara>
    </w:p>
    <w:p w14:paraId="247069D3" w14:textId="568A25D9" w:rsidR="00B318F5" w:rsidRPr="009D71CC" w:rsidRDefault="009D71CC" w:rsidP="009D71CC">
      <w:pPr>
        <w:jc w:val="center"/>
        <w:rPr>
          <w:rFonts w:eastAsiaTheme="minorEastAsia"/>
        </w:rPr>
      </w:pPr>
      <w:r>
        <w:rPr>
          <w:rFonts w:eastAsiaTheme="minorEastAsia"/>
          <w:noProof/>
        </w:rPr>
        <w:drawing>
          <wp:inline distT="0" distB="0" distL="0" distR="0" wp14:anchorId="262E076D" wp14:editId="25F79A1D">
            <wp:extent cx="3051810" cy="2360295"/>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1810" cy="2360295"/>
                    </a:xfrm>
                    <a:prstGeom prst="rect">
                      <a:avLst/>
                    </a:prstGeom>
                    <a:noFill/>
                    <a:ln>
                      <a:noFill/>
                    </a:ln>
                  </pic:spPr>
                </pic:pic>
              </a:graphicData>
            </a:graphic>
          </wp:inline>
        </w:drawing>
      </w:r>
    </w:p>
    <w:p w14:paraId="07987808" w14:textId="77777777" w:rsidR="00B318F5" w:rsidRPr="00A06D4B" w:rsidRDefault="00B318F5" w:rsidP="00C5602E">
      <w:pPr>
        <w:pStyle w:val="berschrift3"/>
      </w:pPr>
      <w:bookmarkStart w:id="45" w:name="_Ref63153993"/>
      <w:bookmarkStart w:id="46" w:name="_Toc64192825"/>
      <w:r w:rsidRPr="00A06D4B">
        <w:t>Hangabtriebskraft</w:t>
      </w:r>
      <w:bookmarkEnd w:id="45"/>
      <w:bookmarkEnd w:id="46"/>
    </w:p>
    <w:p w14:paraId="7F417D1B" w14:textId="77777777" w:rsidR="00B318F5" w:rsidRPr="00A06D4B" w:rsidRDefault="00B318F5" w:rsidP="00B318F5">
      <w:pPr>
        <w:rPr>
          <w:rFonts w:eastAsiaTheme="minorEastAsia"/>
        </w:rPr>
      </w:pPr>
      <w:r w:rsidRPr="00A06D4B">
        <w:t xml:space="preserve">Die Hangabtriebskraft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h</m:t>
                </m:r>
              </m:sub>
            </m:sSub>
          </m:e>
        </m:acc>
      </m:oMath>
      <w:r w:rsidRPr="00A06D4B">
        <w:t xml:space="preserve"> ist eine auf den Körper wirkende Kraft, welche parallel zur schiefen Ebene hangabwärts gerichtet ist. Diese ist definiert durch die Gewichtskraft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A06D4B">
        <w:rPr>
          <w:rFonts w:eastAsiaTheme="minorEastAsia"/>
        </w:rPr>
        <w:t xml:space="preserve"> und den Winkel der schiefen Ebene zur Horizontalen </w:t>
      </w:r>
      <m:oMath>
        <m:r>
          <m:rPr>
            <m:sty m:val="p"/>
          </m:rPr>
          <w:rPr>
            <w:rFonts w:ascii="Cambria Math" w:eastAsiaTheme="minorEastAsia" w:hAnsi="Cambria Math"/>
          </w:rPr>
          <m:t>α</m:t>
        </m:r>
      </m:oMath>
      <w:r w:rsidRPr="00A06D4B">
        <w:rPr>
          <w:rFonts w:eastAsiaTheme="minorEastAsia"/>
        </w:rPr>
        <w:t xml:space="preserve"> wie folgt:</w:t>
      </w:r>
    </w:p>
    <w:p w14:paraId="3B3F845A" w14:textId="77777777" w:rsidR="0052283D" w:rsidRDefault="00F71722" w:rsidP="0052283D">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sin</m:t>
              </m:r>
            </m:fName>
            <m:e>
              <m:r>
                <m:rPr>
                  <m:sty m:val="p"/>
                </m:rPr>
                <w:rPr>
                  <w:rFonts w:ascii="Cambria Math" w:eastAsiaTheme="minorEastAsia" w:hAnsi="Cambria Math"/>
                </w:rPr>
                <m:t>α</m:t>
              </m:r>
            </m:e>
          </m:func>
        </m:oMath>
      </m:oMathPara>
    </w:p>
    <w:p w14:paraId="789F62E5" w14:textId="0840DBDE" w:rsidR="0052283D" w:rsidRPr="00A06D4B" w:rsidRDefault="0052283D" w:rsidP="0052283D">
      <w:pPr>
        <w:jc w:val="center"/>
        <w:rPr>
          <w:rFonts w:eastAsiaTheme="minorEastAsia"/>
        </w:rPr>
      </w:pPr>
      <w:r>
        <w:rPr>
          <w:rFonts w:eastAsiaTheme="minorEastAsia"/>
          <w:noProof/>
        </w:rPr>
        <w:drawing>
          <wp:inline distT="0" distB="0" distL="0" distR="0" wp14:anchorId="3D0F19F5" wp14:editId="1E0A6143">
            <wp:extent cx="3072130" cy="23628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7D0019C0" w14:textId="77777777" w:rsidR="00B318F5" w:rsidRPr="00A06D4B" w:rsidRDefault="00B318F5" w:rsidP="00C5602E">
      <w:pPr>
        <w:pStyle w:val="berschrift3"/>
      </w:pPr>
      <w:bookmarkStart w:id="47" w:name="_Ref63241022"/>
      <w:bookmarkStart w:id="48" w:name="_Ref63241731"/>
      <w:bookmarkStart w:id="49" w:name="_Toc64192826"/>
      <w:r w:rsidRPr="00A06D4B">
        <w:lastRenderedPageBreak/>
        <w:t>Normalkraftkomponente</w:t>
      </w:r>
      <w:bookmarkEnd w:id="47"/>
      <w:bookmarkEnd w:id="48"/>
      <w:bookmarkEnd w:id="49"/>
    </w:p>
    <w:p w14:paraId="07E8CFF1" w14:textId="77777777" w:rsidR="00B318F5" w:rsidRPr="00A06D4B" w:rsidRDefault="00B318F5" w:rsidP="00B318F5">
      <w:pPr>
        <w:rPr>
          <w:rFonts w:eastAsiaTheme="minorEastAsia"/>
        </w:rPr>
      </w:pPr>
      <w:r w:rsidRPr="00A06D4B">
        <w:t xml:space="preserve">Die Normalkraftkomponente steht immer senkrecht zur Schiefen Ebene nach unten und beschreibt, mit welcher Kraft der Körper auf die schiefe Ebene gedrückt wird. Sie besteht aus der Gewichtskraft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g</m:t>
                </m:r>
              </m:sub>
            </m:sSub>
          </m:e>
        </m:acc>
      </m:oMath>
      <w:r w:rsidRPr="00A06D4B">
        <w:rPr>
          <w:rFonts w:eastAsiaTheme="minorEastAsia"/>
        </w:rPr>
        <w:t xml:space="preserve"> und dem Winkel der schiefen Ebene zur Horizontalen </w:t>
      </w:r>
      <m:oMath>
        <m:r>
          <m:rPr>
            <m:sty m:val="p"/>
          </m:rPr>
          <w:rPr>
            <w:rFonts w:ascii="Cambria Math" w:eastAsiaTheme="minorEastAsia" w:hAnsi="Cambria Math"/>
          </w:rPr>
          <m:t>α</m:t>
        </m:r>
      </m:oMath>
      <w:r w:rsidRPr="00A06D4B">
        <w:rPr>
          <w:rFonts w:eastAsiaTheme="minorEastAsia"/>
        </w:rPr>
        <w:t xml:space="preserve">. </w:t>
      </w:r>
    </w:p>
    <w:p w14:paraId="3AEF5A2C" w14:textId="77777777" w:rsidR="00C9502C" w:rsidRDefault="00F71722" w:rsidP="00B318F5">
      <w:pPr>
        <w:rPr>
          <w:rFonts w:eastAsiaTheme="minorEastAsia"/>
          <w:noProof/>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func>
            <m:funcPr>
              <m:ctrlPr>
                <w:rPr>
                  <w:rFonts w:ascii="Cambria Math" w:eastAsiaTheme="minorEastAsia" w:hAnsi="Cambria Math"/>
                  <w:i/>
                </w:rPr>
              </m:ctrlPr>
            </m:funcPr>
            <m:fName>
              <m:r>
                <w:rPr>
                  <w:rFonts w:ascii="Cambria Math" w:eastAsiaTheme="minorEastAsia" w:hAnsi="Cambria Math"/>
                </w:rPr>
                <m:t>cos</m:t>
              </m:r>
            </m:fName>
            <m:e>
              <m:r>
                <w:rPr>
                  <w:rFonts w:ascii="Cambria Math" w:eastAsiaTheme="minorEastAsia" w:hAnsi="Cambria Math"/>
                </w:rPr>
                <m:t>α</m:t>
              </m:r>
            </m:e>
          </m:func>
        </m:oMath>
      </m:oMathPara>
    </w:p>
    <w:p w14:paraId="097E0754" w14:textId="7161405E" w:rsidR="00B318F5" w:rsidRPr="00A06D4B" w:rsidRDefault="00C9502C" w:rsidP="00C9502C">
      <w:pPr>
        <w:jc w:val="center"/>
        <w:rPr>
          <w:rFonts w:eastAsiaTheme="minorEastAsia"/>
        </w:rPr>
      </w:pPr>
      <w:r>
        <w:rPr>
          <w:rFonts w:eastAsiaTheme="minorEastAsia"/>
          <w:noProof/>
        </w:rPr>
        <w:drawing>
          <wp:inline distT="0" distB="0" distL="0" distR="0" wp14:anchorId="59B45622" wp14:editId="3452F9FA">
            <wp:extent cx="3072130" cy="236283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2130" cy="2362835"/>
                    </a:xfrm>
                    <a:prstGeom prst="rect">
                      <a:avLst/>
                    </a:prstGeom>
                    <a:noFill/>
                    <a:ln>
                      <a:noFill/>
                    </a:ln>
                  </pic:spPr>
                </pic:pic>
              </a:graphicData>
            </a:graphic>
          </wp:inline>
        </w:drawing>
      </w:r>
    </w:p>
    <w:p w14:paraId="42EBCC86" w14:textId="715D115A" w:rsidR="00B318F5" w:rsidRPr="00A06D4B" w:rsidRDefault="00B318F5" w:rsidP="00B318F5">
      <w:pPr>
        <w:rPr>
          <w:rFonts w:eastAsiaTheme="minorEastAsia"/>
        </w:rPr>
      </w:pPr>
      <w:r w:rsidRPr="00A06D4B">
        <w:rPr>
          <w:rFonts w:eastAsiaTheme="minorEastAsia"/>
        </w:rPr>
        <w:t>Liegt der Körper auf einer horizontalen Ebene so gilt</w:t>
      </w:r>
      <w:r w:rsidR="009943A9">
        <w:rPr>
          <w:rFonts w:eastAsiaTheme="minorEastAsia"/>
        </w:rPr>
        <w:t>:</w:t>
      </w:r>
    </w:p>
    <w:p w14:paraId="2FAB90A9" w14:textId="4B4806F9" w:rsidR="00B318F5" w:rsidRPr="00A06D4B" w:rsidRDefault="00F71722" w:rsidP="009943A9">
      <w:pPr>
        <w:jc w:val="cente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g</m:t>
                  </m:r>
                </m:sub>
              </m:sSub>
            </m:e>
          </m:acc>
        </m:oMath>
      </m:oMathPara>
    </w:p>
    <w:p w14:paraId="63D96DA6" w14:textId="77777777" w:rsidR="00B318F5" w:rsidRPr="00A06D4B" w:rsidRDefault="00B318F5" w:rsidP="00C5602E">
      <w:pPr>
        <w:pStyle w:val="berschrift3"/>
      </w:pPr>
      <w:bookmarkStart w:id="50" w:name="_Toc64192827"/>
      <w:r w:rsidRPr="00A06D4B">
        <w:t>Rollreibungskraft</w:t>
      </w:r>
      <w:bookmarkEnd w:id="50"/>
    </w:p>
    <w:p w14:paraId="2750535F" w14:textId="77777777" w:rsidR="00B318F5" w:rsidRPr="00A06D4B" w:rsidRDefault="00B318F5" w:rsidP="00B318F5">
      <w:pPr>
        <w:rPr>
          <w:rFonts w:eastAsiaTheme="minorEastAsia"/>
        </w:rPr>
      </w:pPr>
      <w:r w:rsidRPr="00A06D4B">
        <w:t xml:space="preserve">Die Rollreibung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oMath>
      <w:r w:rsidRPr="00A06D4B">
        <w:t xml:space="preserve"> wirkt auf einen Körper, wenn eines seiner runden Kreisteile auf einer schiefen Ebene rollt. Sie wirkt immer entgegengesetzte der Geschwindigkeit </w:t>
      </w:r>
      <m:oMath>
        <m:acc>
          <m:accPr>
            <m:chr m:val="⃗"/>
            <m:ctrlPr>
              <w:rPr>
                <w:rFonts w:ascii="Cambria Math" w:hAnsi="Cambria Math"/>
              </w:rPr>
            </m:ctrlPr>
          </m:accPr>
          <m:e>
            <m:r>
              <w:rPr>
                <w:rFonts w:ascii="Cambria Math" w:hAnsi="Cambria Math"/>
              </w:rPr>
              <m:t>v</m:t>
            </m:r>
          </m:e>
        </m:acc>
      </m:oMath>
      <w:r w:rsidRPr="00A06D4B">
        <w:rPr>
          <w:rFonts w:eastAsiaTheme="minorEastAsia"/>
        </w:rPr>
        <w:t xml:space="preserve">. </w:t>
      </w:r>
      <w:r w:rsidRPr="00A06D4B">
        <w:t>Da diese proportional zur Normalkraft ist gilt:</w:t>
      </w:r>
    </w:p>
    <w:p w14:paraId="4F9B23BA" w14:textId="05133BE0" w:rsidR="00B318F5" w:rsidRPr="002802A5" w:rsidRDefault="00F71722" w:rsidP="00B318F5">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r>
            <w:rPr>
              <w:rFonts w:ascii="Cambria Math" w:eastAsiaTheme="minorEastAsia" w:hAnsi="Cambria Math"/>
            </w:rPr>
            <m:t>| </m:t>
          </m:r>
          <m:r>
            <m:rPr>
              <m:sty m:val="p"/>
            </m:rPr>
            <w:rPr>
              <w:rFonts w:ascii="Cambria Math" w:eastAsiaTheme="minorEastAsia" w:hAnsi="Cambria Math"/>
            </w:rPr>
            <m:t>⋅</m:t>
          </m:r>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m:oMathPara>
    </w:p>
    <w:p w14:paraId="4DECB6C6" w14:textId="7089C7BC" w:rsidR="002802A5" w:rsidRPr="00A06D4B" w:rsidRDefault="00664731" w:rsidP="00664731">
      <w:pPr>
        <w:jc w:val="center"/>
        <w:rPr>
          <w:rFonts w:eastAsiaTheme="minorEastAsia"/>
        </w:rPr>
      </w:pPr>
      <w:r>
        <w:rPr>
          <w:rFonts w:eastAsiaTheme="minorEastAsia"/>
          <w:noProof/>
        </w:rPr>
        <w:lastRenderedPageBreak/>
        <w:drawing>
          <wp:inline distT="0" distB="0" distL="0" distR="0" wp14:anchorId="0CA07931" wp14:editId="3CD91F12">
            <wp:extent cx="2604135" cy="1872615"/>
            <wp:effectExtent l="0" t="0" r="571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04135" cy="1872615"/>
                    </a:xfrm>
                    <a:prstGeom prst="rect">
                      <a:avLst/>
                    </a:prstGeom>
                    <a:noFill/>
                    <a:ln>
                      <a:noFill/>
                    </a:ln>
                  </pic:spPr>
                </pic:pic>
              </a:graphicData>
            </a:graphic>
          </wp:inline>
        </w:drawing>
      </w:r>
    </w:p>
    <w:p w14:paraId="0DB6639A" w14:textId="77777777" w:rsidR="00B318F5" w:rsidRPr="00A06D4B" w:rsidRDefault="00F71722" w:rsidP="00B318F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r</m:t>
            </m:r>
          </m:sub>
        </m:sSub>
      </m:oMath>
      <w:r w:rsidR="00B318F5" w:rsidRPr="00A06D4B">
        <w:rPr>
          <w:rFonts w:eastAsiaTheme="minorEastAsia"/>
        </w:rPr>
        <w:t xml:space="preserve"> ist der Rollwiderstandskoeffizient. Dieser hängt von der Materialkombination von Körper und schiefer Ebene ab.</w:t>
      </w:r>
    </w:p>
    <w:p w14:paraId="2917B3EF" w14:textId="77777777" w:rsidR="00B318F5" w:rsidRPr="00A06D4B" w:rsidRDefault="00B318F5" w:rsidP="00C5602E">
      <w:pPr>
        <w:pStyle w:val="berschrift3"/>
      </w:pPr>
      <w:bookmarkStart w:id="51" w:name="_Ref63152435"/>
      <w:bookmarkStart w:id="52" w:name="_Toc64192828"/>
      <w:r w:rsidRPr="00A06D4B">
        <w:t>Haftreibung</w:t>
      </w:r>
      <w:bookmarkEnd w:id="51"/>
      <w:bookmarkEnd w:id="52"/>
    </w:p>
    <w:p w14:paraId="0D5E9904" w14:textId="465D7CAA" w:rsidR="00B318F5" w:rsidRPr="00A06D4B" w:rsidRDefault="00B318F5" w:rsidP="00B318F5">
      <w:pPr>
        <w:rPr>
          <w:rFonts w:eastAsiaTheme="minorEastAsia"/>
        </w:rPr>
      </w:pPr>
      <w:r w:rsidRPr="00A06D4B">
        <w:t xml:space="preserve">Durch die Haftreibung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oMath>
      <w:r w:rsidRPr="00A06D4B">
        <w:rPr>
          <w:rFonts w:eastAsiaTheme="minorEastAsia"/>
        </w:rPr>
        <w:t xml:space="preserve"> wird das Rutschen eines Körpers auf einer Oberfläche verhindert. Sie tritt auf, wenn sich zwei Körper relativ zueinander nicht bewegen. Diese gilt, solange</w:t>
      </w:r>
      <w:r w:rsidRPr="00A06D4B">
        <w:t xml:space="preserv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ctrlPr>
              <w:rPr>
                <w:rFonts w:ascii="Cambria Math" w:eastAsiaTheme="minorEastAsia" w:hAnsi="Cambria Math"/>
                <w:i/>
              </w:rPr>
            </m:ctrlPr>
          </m:e>
        </m:d>
        <m:r>
          <w:rPr>
            <w:rFonts w:ascii="Cambria Math" w:eastAsiaTheme="minorEastAsia" w:hAnsi="Cambria Math"/>
          </w:rPr>
          <m:t> ≥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xml:space="preserve"> ist. Gilt dies nicht, so greift die Gleitreibung.</w:t>
      </w:r>
    </w:p>
    <w:p w14:paraId="0120E2FB" w14:textId="77777777" w:rsidR="00B318F5" w:rsidRPr="00A06D4B" w:rsidRDefault="00B318F5" w:rsidP="00B318F5">
      <w:pPr>
        <w:rPr>
          <w:rFonts w:eastAsiaTheme="minorEastAsia"/>
        </w:rPr>
      </w:pPr>
      <w:r w:rsidRPr="00A06D4B">
        <w:rPr>
          <w:rFonts w:eastAsiaTheme="minorEastAsia"/>
        </w:rPr>
        <w:t xml:space="preserve">Definiert ist sie die Haftreibungskonstante </w:t>
      </w: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Pr="00A06D4B">
        <w:rPr>
          <w:rFonts w:eastAsiaTheme="minorEastAsia"/>
        </w:rPr>
        <w:t xml:space="preserve"> und der Normalkraftkomponente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n</m:t>
                </m:r>
              </m:sub>
            </m:sSub>
          </m:e>
        </m:acc>
      </m:oMath>
      <w:r w:rsidRPr="00A06D4B">
        <w:rPr>
          <w:rFonts w:eastAsiaTheme="minorEastAsia"/>
        </w:rPr>
        <w:t>.</w:t>
      </w:r>
    </w:p>
    <w:p w14:paraId="65B07752" w14:textId="2199987C" w:rsidR="00B318F5" w:rsidRPr="00140659" w:rsidRDefault="00F71722"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rh</m:t>
                  </m:r>
                </m:sub>
              </m:sSub>
            </m:e>
          </m:acc>
          <m:r>
            <w:rPr>
              <w:rFonts w:ascii="Cambria Math" w:hAnsi="Cambria Math"/>
            </w:rPr>
            <m:t> = </m:t>
          </m:r>
          <m:sSub>
            <m:sSubPr>
              <m:ctrlPr>
                <w:rPr>
                  <w:rFonts w:ascii="Cambria Math" w:hAnsi="Cambria Math"/>
                  <w:i/>
                </w:rPr>
              </m:ctrlPr>
            </m:sSubPr>
            <m:e>
              <m:r>
                <m:rPr>
                  <m:sty m:val="p"/>
                </m:rPr>
                <w:rPr>
                  <w:rFonts w:ascii="Cambria Math" w:hAnsi="Cambria Math"/>
                </w:rPr>
                <m:t>μ</m:t>
              </m:r>
            </m:e>
            <m:sub>
              <m:r>
                <w:rPr>
                  <w:rFonts w:ascii="Cambria Math" w:hAnsi="Cambria Math"/>
                </w:rPr>
                <m:t>h</m:t>
              </m:r>
            </m:sub>
          </m:sSub>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1C7B9BB9" w14:textId="16C7C104" w:rsidR="00140659" w:rsidRPr="00A06D4B" w:rsidRDefault="00140659" w:rsidP="00140659">
      <w:pPr>
        <w:jc w:val="center"/>
        <w:rPr>
          <w:rFonts w:eastAsiaTheme="minorEastAsia"/>
        </w:rPr>
      </w:pPr>
      <w:r>
        <w:rPr>
          <w:rFonts w:eastAsiaTheme="minorEastAsia"/>
          <w:noProof/>
        </w:rPr>
        <w:drawing>
          <wp:inline distT="0" distB="0" distL="0" distR="0" wp14:anchorId="084482BC" wp14:editId="47581653">
            <wp:extent cx="3072130" cy="219456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72130" cy="2194560"/>
                    </a:xfrm>
                    <a:prstGeom prst="rect">
                      <a:avLst/>
                    </a:prstGeom>
                    <a:noFill/>
                    <a:ln>
                      <a:noFill/>
                    </a:ln>
                  </pic:spPr>
                </pic:pic>
              </a:graphicData>
            </a:graphic>
          </wp:inline>
        </w:drawing>
      </w:r>
    </w:p>
    <w:p w14:paraId="3DDE7136" w14:textId="77777777" w:rsidR="00B318F5" w:rsidRPr="00A06D4B" w:rsidRDefault="00F71722" w:rsidP="00B318F5">
      <w:pPr>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μ</m:t>
            </m:r>
            <m:ctrlPr>
              <w:rPr>
                <w:rFonts w:ascii="Cambria Math" w:eastAsiaTheme="minorEastAsia" w:hAnsi="Cambria Math"/>
              </w:rPr>
            </m:ctrlPr>
          </m:e>
          <m:sub>
            <m:r>
              <w:rPr>
                <w:rFonts w:ascii="Cambria Math" w:eastAsiaTheme="minorEastAsia" w:hAnsi="Cambria Math"/>
              </w:rPr>
              <m:t>h</m:t>
            </m:r>
          </m:sub>
        </m:sSub>
      </m:oMath>
      <w:r w:rsidR="00B318F5" w:rsidRPr="00A06D4B">
        <w:rPr>
          <w:rFonts w:eastAsiaTheme="minorEastAsia"/>
        </w:rPr>
        <w:t xml:space="preserve"> ist abhängig von der Materialpaarung von den beiden Körpern.</w:t>
      </w:r>
    </w:p>
    <w:p w14:paraId="19AA038E" w14:textId="77777777" w:rsidR="00B318F5" w:rsidRPr="00A06D4B" w:rsidRDefault="00B318F5" w:rsidP="00C5602E">
      <w:pPr>
        <w:pStyle w:val="berschrift3"/>
      </w:pPr>
      <w:bookmarkStart w:id="53" w:name="_Ref63152451"/>
      <w:bookmarkStart w:id="54" w:name="_Toc64192829"/>
      <w:r w:rsidRPr="00A06D4B">
        <w:t>Gleitreibung</w:t>
      </w:r>
      <w:bookmarkEnd w:id="53"/>
      <w:bookmarkEnd w:id="54"/>
    </w:p>
    <w:p w14:paraId="2A571762" w14:textId="77777777" w:rsidR="00B318F5" w:rsidRPr="00A06D4B" w:rsidRDefault="00B318F5" w:rsidP="00B318F5">
      <w:pPr>
        <w:rPr>
          <w:rFonts w:eastAsiaTheme="minorEastAsia"/>
        </w:rPr>
      </w:pPr>
      <w:r w:rsidRPr="00A06D4B">
        <w:rPr>
          <w:rFonts w:eastAsiaTheme="minorEastAsia"/>
        </w:rPr>
        <w:t xml:space="preserve">Bewegt sich zwei Körper relativ zueinander, so entsteht zwischen ihnen Gleitreibung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Pr="00A06D4B">
        <w:rPr>
          <w:rFonts w:eastAsiaTheme="minorEastAsia"/>
        </w:rPr>
        <w:t xml:space="preserve">. Diese ist definiert durch die Materialpaarung abhängigen Gleitreibungskoeffizienten </w:t>
      </w:r>
      <m:oMath>
        <m:r>
          <m:rPr>
            <m:sty m:val="p"/>
          </m:rPr>
          <w:rPr>
            <w:rFonts w:ascii="Cambria Math" w:eastAsiaTheme="minorEastAsia" w:hAnsi="Cambria Math"/>
          </w:rPr>
          <m:t>μ</m:t>
        </m:r>
      </m:oMath>
      <w:r w:rsidRPr="00A06D4B">
        <w:rPr>
          <w:rFonts w:eastAsiaTheme="minorEastAsia"/>
        </w:rPr>
        <w:t xml:space="preserve"> und der Normalkraftkomponenten </w:t>
      </w:r>
      <m:oMath>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n</m:t>
                </m:r>
              </m:sub>
            </m:sSub>
          </m:e>
        </m:acc>
      </m:oMath>
      <w:r w:rsidRPr="00A06D4B">
        <w:rPr>
          <w:rFonts w:eastAsiaTheme="minorEastAsia"/>
        </w:rPr>
        <w:t>.</w:t>
      </w:r>
    </w:p>
    <w:p w14:paraId="6A28D84D" w14:textId="3BEE0236" w:rsidR="00B318F5" w:rsidRPr="00A7194E" w:rsidRDefault="00F71722" w:rsidP="00B318F5">
      <w:pPr>
        <w:rPr>
          <w:rFonts w:eastAsiaTheme="minorEastAsia"/>
        </w:rPr>
      </w:pPr>
      <m:oMathPara>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r>
            <w:rPr>
              <w:rFonts w:ascii="Cambria Math" w:hAnsi="Cambria Math"/>
            </w:rPr>
            <m:t> = </m:t>
          </m:r>
          <m:r>
            <m:rPr>
              <m:sty m:val="p"/>
            </m:rPr>
            <w:rPr>
              <w:rFonts w:ascii="Cambria Math" w:hAnsi="Cambria Math"/>
            </w:rPr>
            <m:t>μ</m:t>
          </m:r>
          <m:r>
            <w:rPr>
              <w:rFonts w:ascii="Cambria Math" w:hAnsi="Cambria Math"/>
            </w:rPr>
            <m:t> </m:t>
          </m:r>
          <m:r>
            <m:rPr>
              <m:sty m:val="p"/>
            </m:rPr>
            <w:rPr>
              <w:rFonts w:ascii="Cambria Math" w:hAnsi="Cambria Math"/>
            </w:rPr>
            <m:t>⋅</m:t>
          </m:r>
          <m:r>
            <w:rPr>
              <w:rFonts w:ascii="Cambria Math" w:hAnsi="Cambria Math"/>
            </w:rPr>
            <m:t> </m:t>
          </m:r>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n</m:t>
                  </m:r>
                </m:sub>
              </m:sSub>
            </m:e>
          </m:acc>
        </m:oMath>
      </m:oMathPara>
    </w:p>
    <w:p w14:paraId="34D7B8DF" w14:textId="69C48034" w:rsidR="00A7194E" w:rsidRPr="00A06D4B" w:rsidRDefault="004F62A9" w:rsidP="004F62A9">
      <w:pPr>
        <w:jc w:val="center"/>
        <w:rPr>
          <w:rFonts w:eastAsiaTheme="minorEastAsia"/>
        </w:rPr>
      </w:pPr>
      <w:r>
        <w:rPr>
          <w:rFonts w:eastAsiaTheme="minorEastAsia"/>
          <w:noProof/>
        </w:rPr>
        <w:drawing>
          <wp:inline distT="0" distB="0" distL="0" distR="0" wp14:anchorId="73DE97CA" wp14:editId="3277489F">
            <wp:extent cx="3050540" cy="2194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50540" cy="2194560"/>
                    </a:xfrm>
                    <a:prstGeom prst="rect">
                      <a:avLst/>
                    </a:prstGeom>
                    <a:noFill/>
                    <a:ln>
                      <a:noFill/>
                    </a:ln>
                  </pic:spPr>
                </pic:pic>
              </a:graphicData>
            </a:graphic>
          </wp:inline>
        </w:drawing>
      </w:r>
    </w:p>
    <w:p w14:paraId="3BFEE9AD" w14:textId="77777777" w:rsidR="00B318F5" w:rsidRPr="00A06D4B" w:rsidRDefault="00B318F5" w:rsidP="00B318F5">
      <w:pPr>
        <w:rPr>
          <w:rFonts w:eastAsiaTheme="minorEastAsia"/>
        </w:rPr>
      </w:pPr>
      <w:r w:rsidRPr="00A06D4B">
        <w:rPr>
          <w:rFonts w:eastAsiaTheme="minorEastAsia"/>
        </w:rPr>
        <w:t xml:space="preserve">Dies gilt, solange </w:t>
      </w: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i/>
                      </w:rPr>
                    </m:ctrlPr>
                  </m:sSubPr>
                  <m:e>
                    <m:r>
                      <w:rPr>
                        <w:rFonts w:ascii="Cambria Math" w:hAnsi="Cambria Math"/>
                      </w:rPr>
                      <m:t>F</m:t>
                    </m:r>
                    <m:ctrlPr>
                      <w:rPr>
                        <w:rFonts w:ascii="Cambria Math" w:hAnsi="Cambria Math"/>
                      </w:rPr>
                    </m:ctrlPr>
                  </m:e>
                  <m:sub>
                    <m:r>
                      <w:rPr>
                        <w:rFonts w:ascii="Cambria Math" w:hAnsi="Cambria Math"/>
                      </w:rPr>
                      <m:t>r</m:t>
                    </m:r>
                  </m:sub>
                </m:sSub>
              </m:e>
            </m:acc>
            <m:ctrlPr>
              <w:rPr>
                <w:rFonts w:ascii="Cambria Math" w:eastAsiaTheme="minorEastAsia" w:hAnsi="Cambria Math"/>
                <w:i/>
              </w:rPr>
            </m:ctrlPr>
          </m:e>
        </m:d>
        <m:r>
          <w:rPr>
            <w:rFonts w:ascii="Cambria Math" w:eastAsiaTheme="minorEastAsia" w:hAnsi="Cambria Math"/>
          </w:rPr>
          <m:t> &lt; </m:t>
        </m:r>
        <m:d>
          <m:dPr>
            <m:begChr m:val="|"/>
            <m:endChr m:val="|"/>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e>
        </m:d>
      </m:oMath>
      <w:r w:rsidRPr="00A06D4B">
        <w:rPr>
          <w:rFonts w:eastAsiaTheme="minorEastAsia"/>
        </w:rPr>
        <w:t>. Andernfalls gilt die Haftreibung.</w:t>
      </w:r>
    </w:p>
    <w:p w14:paraId="264A0176" w14:textId="7B7D654D" w:rsidR="00B318F5" w:rsidRPr="00A06D4B" w:rsidRDefault="00BA7198" w:rsidP="00C5602E">
      <w:pPr>
        <w:pStyle w:val="berschrift3"/>
      </w:pPr>
      <w:bookmarkStart w:id="55" w:name="_Ref63249726"/>
      <w:bookmarkStart w:id="56" w:name="_Toc64192830"/>
      <w:r w:rsidRPr="00A06D4B">
        <w:t>Resultierende Kraft</w:t>
      </w:r>
      <w:bookmarkEnd w:id="55"/>
      <w:bookmarkEnd w:id="56"/>
    </w:p>
    <w:p w14:paraId="68F1E893" w14:textId="7BE4ECC0" w:rsidR="009F4C71" w:rsidRPr="00E252A3" w:rsidRDefault="00F344BF" w:rsidP="009F4C71">
      <w:pPr>
        <w:rPr>
          <w:rFonts w:eastAsiaTheme="minorEastAsia"/>
        </w:rPr>
        <w:sectPr w:rsidR="009F4C71" w:rsidRPr="00E252A3" w:rsidSect="00C3586C">
          <w:pgSz w:w="11906" w:h="16838" w:code="9"/>
          <w:pgMar w:top="1701" w:right="1418" w:bottom="1134" w:left="1418" w:header="709" w:footer="709" w:gutter="0"/>
          <w:cols w:space="708"/>
          <w:docGrid w:linePitch="360"/>
        </w:sectPr>
      </w:pPr>
      <w:r w:rsidRPr="00A06D4B">
        <w:t xml:space="preserve">Die resultierende Kraft </w:t>
      </w:r>
      <m:oMath>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oMath>
      <w:r w:rsidR="005526A3" w:rsidRPr="00A06D4B">
        <w:rPr>
          <w:rFonts w:eastAsiaTheme="minorEastAsia"/>
        </w:rPr>
        <w:t xml:space="preserve"> </w:t>
      </w:r>
      <w:r w:rsidRPr="00A06D4B">
        <w:t>gibt die Differen</w:t>
      </w:r>
      <w:r w:rsidR="005526A3" w:rsidRPr="00A06D4B">
        <w:t>z der</w:t>
      </w:r>
      <w:r w:rsidR="005441EA" w:rsidRPr="00A06D4B">
        <w:t xml:space="preserve"> in Bewegungsrichtung wirkenden Kräfte </w:t>
      </w:r>
      <w:r w:rsidR="00F87E84" w:rsidRPr="00A06D4B">
        <w:t>und der entgegengesetzten Kräfte an.</w:t>
      </w:r>
      <w:r w:rsidR="001B4659" w:rsidRPr="00A06D4B">
        <w:t xml:space="preserve"> Sie zeigt an, mit welcher Kra</w:t>
      </w:r>
      <w:r w:rsidR="00790486" w:rsidRPr="00A06D4B">
        <w:t>ft ein Körper schlussendlich beweg</w:t>
      </w:r>
    </w:p>
    <w:p w14:paraId="1C644562" w14:textId="58F24D98" w:rsidR="005C2DEB" w:rsidRDefault="00375CB5" w:rsidP="000364C3">
      <w:pPr>
        <w:pStyle w:val="berschrift1"/>
      </w:pPr>
      <w:bookmarkStart w:id="57" w:name="_Toc64192831"/>
      <w:r w:rsidRPr="00A06D4B">
        <w:lastRenderedPageBreak/>
        <w:t xml:space="preserve">Physikalische </w:t>
      </w:r>
      <w:r w:rsidR="005C2DEB" w:rsidRPr="00A06D4B">
        <w:t xml:space="preserve">Simulation </w:t>
      </w:r>
      <w:r w:rsidR="0066113F" w:rsidRPr="00A06D4B">
        <w:t>starrer Körper</w:t>
      </w:r>
      <w:bookmarkEnd w:id="57"/>
    </w:p>
    <w:p w14:paraId="6297A200" w14:textId="168BD717" w:rsidR="00401AD9" w:rsidRDefault="00401AD9" w:rsidP="00401AD9">
      <w:pPr>
        <w:pStyle w:val="berschrift2"/>
      </w:pPr>
      <w:bookmarkStart w:id="58" w:name="_Toc64192832"/>
      <w:r>
        <w:t>Das physikalische System</w:t>
      </w:r>
      <w:bookmarkEnd w:id="58"/>
    </w:p>
    <w:p w14:paraId="0DC73B4A" w14:textId="33A30ED8" w:rsidR="00401AD9" w:rsidRPr="00401AD9" w:rsidRDefault="00BC23F1" w:rsidP="00401AD9">
      <w:r>
        <w:t>Das physikalische System ist im Physolator der Ausgangspunkt jeder Simulation.</w:t>
      </w:r>
      <w:r w:rsidR="002F25C0">
        <w:t xml:space="preserve"> Dort wird die Simulation initialisiert und es ist auch die Wurzel des Komponenten-Baums</w:t>
      </w:r>
      <w:r w:rsidR="00836FA9">
        <w:t>. In diesem Fall erweitert die Simulation starrer Körper daher die Klasse „physikalisches System“ des Physolators.</w:t>
      </w:r>
      <w:r w:rsidR="00A44D4D">
        <w:t xml:space="preserve"> Dies ermöglicht es Methoden, die alle physikalischen System haben, zu überschreiben. </w:t>
      </w:r>
      <w:r w:rsidR="00FA40C8">
        <w:t>Das wird später nochmal aufgegriffen.</w:t>
      </w:r>
      <w:r w:rsidR="00B52D8B">
        <w:t xml:space="preserve"> Außerdem erlaubt es einem die Grafikkomponenten zu initialisieren und das User-Interfaces des Physolators zu gestalten.</w:t>
      </w:r>
      <w:r w:rsidR="000A0B2B">
        <w:t xml:space="preserve"> </w:t>
      </w:r>
    </w:p>
    <w:p w14:paraId="752A3D86" w14:textId="181B13E8" w:rsidR="00857922" w:rsidRPr="00A06D4B" w:rsidRDefault="005C2DEB" w:rsidP="008152BE">
      <w:pPr>
        <w:pStyle w:val="berschrift2"/>
      </w:pPr>
      <w:bookmarkStart w:id="59" w:name="_Toc64192833"/>
      <w:r w:rsidRPr="00A06D4B">
        <w:t>Ein starrer Körper</w:t>
      </w:r>
      <w:bookmarkEnd w:id="59"/>
    </w:p>
    <w:p w14:paraId="78F5B4AF" w14:textId="3C639235" w:rsidR="00506352" w:rsidRPr="00A06D4B" w:rsidRDefault="00857922" w:rsidP="00857922">
      <w:r w:rsidRPr="00A06D4B">
        <w:t xml:space="preserve">Ein einzelner starrer Körper in der Simulation ist eine Instanz der Klasse starrer Körper. Die Klasse starrer Körper beinhaltet die Attribute und </w:t>
      </w:r>
      <w:r w:rsidR="00506352" w:rsidRPr="00A06D4B">
        <w:t>Methoden,</w:t>
      </w:r>
      <w:r w:rsidRPr="00A06D4B">
        <w:t xml:space="preserve"> die zur Simulation </w:t>
      </w:r>
      <w:r w:rsidR="00843436" w:rsidRPr="00A06D4B">
        <w:t>der starren Körper benötigt werden.</w:t>
      </w:r>
      <w:r w:rsidR="000A0B2B">
        <w:t xml:space="preserve"> Der starre Körper muss im Komponenten-Baum der Simulation </w:t>
      </w:r>
      <w:r w:rsidR="008334FD">
        <w:t>sein.</w:t>
      </w:r>
      <w:r w:rsidR="0096348F">
        <w:t xml:space="preserve"> Dafür </w:t>
      </w:r>
      <w:r w:rsidR="00926266">
        <w:t xml:space="preserve">setzt man </w:t>
      </w:r>
      <w:r w:rsidR="0096348F">
        <w:t>eine Referenz als Attribut in das physikalische System</w:t>
      </w:r>
      <w:r w:rsidR="00926266">
        <w:t>.</w:t>
      </w:r>
    </w:p>
    <w:p w14:paraId="0B799C0D" w14:textId="701B2241" w:rsidR="00506352" w:rsidRPr="00A06D4B" w:rsidRDefault="00506352" w:rsidP="00C5602E">
      <w:pPr>
        <w:pStyle w:val="berschrift3"/>
      </w:pPr>
      <w:bookmarkStart w:id="60" w:name="_Toc64192834"/>
      <w:r w:rsidRPr="00A06D4B">
        <w:t>Attribute starrer Körper</w:t>
      </w:r>
      <w:bookmarkEnd w:id="60"/>
    </w:p>
    <w:p w14:paraId="5BFE042F" w14:textId="48886E23" w:rsidR="007B0BA0" w:rsidRPr="00A06D4B" w:rsidRDefault="007B0BA0" w:rsidP="007B0BA0">
      <w:r w:rsidRPr="00A06D4B">
        <w:t>Zur eindeutigen Bezeichnung der Körper bekommt ein starrer Körper eine eindeutige ID eine UIN.</w:t>
      </w:r>
    </w:p>
    <w:p w14:paraId="7A56E9AB" w14:textId="5448C366" w:rsidR="00944385" w:rsidRPr="00A06D4B" w:rsidRDefault="00944385" w:rsidP="00944385">
      <w:pPr>
        <w:rPr>
          <w:rFonts w:eastAsiaTheme="minorEastAsia"/>
        </w:rPr>
      </w:pPr>
      <w:r w:rsidRPr="00A06D4B">
        <w:t>Der starre Körper verfügt für die physikalische Simulation über Masse, Ort, Geschwindigkeit, Beschleunigung, Trägheitsmoment, Winkel, Winkelgeschwindigkeit und Winkelbeschleunigung.</w:t>
      </w:r>
      <w:r w:rsidR="0018304C" w:rsidRPr="00A06D4B">
        <w:t xml:space="preserve"> Über Annotations wird dem Physolator bekannt gegeben, wie die Ableitungsverhältnisse zwischen den </w:t>
      </w:r>
      <w:r w:rsidR="009C69C4">
        <w:t xml:space="preserve">physikalischen </w:t>
      </w:r>
      <w:r w:rsidR="0018304C" w:rsidRPr="00A06D4B">
        <w:t xml:space="preserve">Größen sind damit dieser zur Laufzeit entsprechende Werte errechnen kann. Die Ableitungsverhältnisse sind dabei </w:t>
      </w:r>
      <m:oMath>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v</m:t>
                </m:r>
              </m:e>
            </m:acc>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r</m:t>
                </m:r>
              </m:e>
            </m:acc>
          </m:e>
        </m:acc>
        <m:d>
          <m:dPr>
            <m:ctrlPr>
              <w:rPr>
                <w:rFonts w:ascii="Cambria Math" w:eastAsiaTheme="minorEastAsia" w:hAnsi="Cambria Math"/>
                <w:i/>
              </w:rPr>
            </m:ctrlPr>
          </m:dPr>
          <m:e>
            <m:r>
              <w:rPr>
                <w:rFonts w:ascii="Cambria Math" w:eastAsiaTheme="minorEastAsia" w:hAnsi="Cambria Math"/>
              </w:rPr>
              <m:t>t</m:t>
            </m:r>
          </m:e>
        </m:d>
      </m:oMath>
      <w:r w:rsidR="0018304C" w:rsidRPr="00A06D4B">
        <w:rPr>
          <w:rFonts w:eastAsiaTheme="minorEastAsia"/>
        </w:rPr>
        <w:t xml:space="preserve"> und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ω</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φ</m:t>
            </m:r>
          </m:e>
        </m:acc>
        <m:d>
          <m:dPr>
            <m:ctrlPr>
              <w:rPr>
                <w:rFonts w:ascii="Cambria Math" w:hAnsi="Cambria Math"/>
                <w:i/>
              </w:rPr>
            </m:ctrlPr>
          </m:dPr>
          <m:e>
            <m:r>
              <w:rPr>
                <w:rFonts w:ascii="Cambria Math" w:hAnsi="Cambria Math"/>
              </w:rPr>
              <m:t>t</m:t>
            </m:r>
          </m:e>
        </m:d>
      </m:oMath>
      <w:r w:rsidR="0001704D" w:rsidRPr="00A06D4B">
        <w:rPr>
          <w:rFonts w:eastAsiaTheme="minorEastAsia"/>
        </w:rPr>
        <w:t xml:space="preserve"> wie bereits im Grundlagen</w:t>
      </w:r>
      <w:r w:rsidR="00A03FD5" w:rsidRPr="00A06D4B">
        <w:rPr>
          <w:rFonts w:eastAsiaTheme="minorEastAsia"/>
        </w:rPr>
        <w:t>-</w:t>
      </w:r>
      <w:r w:rsidR="0001704D" w:rsidRPr="00A06D4B">
        <w:rPr>
          <w:rFonts w:eastAsiaTheme="minorEastAsia"/>
        </w:rPr>
        <w:t xml:space="preserve">Teil ausgeführt. </w:t>
      </w:r>
    </w:p>
    <w:p w14:paraId="773FE40E" w14:textId="6E7A7E9F" w:rsidR="0056515B" w:rsidRPr="00A06D4B" w:rsidRDefault="0056515B" w:rsidP="00F206B6">
      <w:pPr>
        <w:pStyle w:val="berschrift41"/>
      </w:pPr>
      <w:r w:rsidRPr="00A06D4B">
        <w:t>Form</w:t>
      </w:r>
    </w:p>
    <w:p w14:paraId="4F20B6D0" w14:textId="5F8EB825" w:rsidR="006605A3" w:rsidRDefault="00765504" w:rsidP="006605A3">
      <w:r w:rsidRPr="00A06D4B">
        <w:rPr>
          <w:rFonts w:eastAsiaTheme="minorEastAsia"/>
        </w:rPr>
        <w:t>Außerdem besitzt jeder Körper eine Form deren Massemittelpunkt durch den Ort definiert ist. Diese Form bezieht sich dabei auf das Koordinatensystem, das durch Ort und Winkel gegeben ist.</w:t>
      </w:r>
      <w:r w:rsidR="008A4445" w:rsidRPr="00A06D4B">
        <w:rPr>
          <w:rFonts w:eastAsiaTheme="minorEastAsia"/>
        </w:rPr>
        <w:t xml:space="preserve"> </w:t>
      </w:r>
      <w:r w:rsidR="006605A3" w:rsidRPr="00A06D4B">
        <w:t>Die Form wird über eine eigene abstrakte Form</w:t>
      </w:r>
      <w:r w:rsidR="00586525" w:rsidRPr="00A06D4B">
        <w:t>-</w:t>
      </w:r>
      <w:r w:rsidR="006605A3" w:rsidRPr="00A06D4B">
        <w:t>Klasse dargestellt</w:t>
      </w:r>
      <w:r w:rsidR="00AE0384" w:rsidRPr="00A06D4B">
        <w:t>,</w:t>
      </w:r>
      <w:r w:rsidR="006605A3" w:rsidRPr="00A06D4B">
        <w:t xml:space="preserve"> </w:t>
      </w:r>
      <w:r w:rsidR="00586525" w:rsidRPr="00A06D4B">
        <w:t xml:space="preserve">von </w:t>
      </w:r>
      <w:r w:rsidR="00F52BED" w:rsidRPr="00A06D4B">
        <w:t>welcher</w:t>
      </w:r>
      <w:r w:rsidR="00586525" w:rsidRPr="00A06D4B">
        <w:t xml:space="preserve"> spezielle Formen</w:t>
      </w:r>
      <w:r w:rsidR="006605A3" w:rsidRPr="00A06D4B">
        <w:t xml:space="preserve"> abgeleitet werden können</w:t>
      </w:r>
      <w:r w:rsidR="00586525" w:rsidRPr="00A06D4B">
        <w:t xml:space="preserve">. </w:t>
      </w:r>
      <w:r w:rsidR="002D69F5" w:rsidRPr="00A06D4B">
        <w:t>Im Rahmen der Entwicklung des Projektes wurden Kreisformen und Polygonformen implementiert.</w:t>
      </w:r>
      <w:r w:rsidR="00EA686D" w:rsidRPr="00A06D4B">
        <w:t xml:space="preserve"> Jede </w:t>
      </w:r>
      <w:r w:rsidR="00EA686D" w:rsidRPr="00A06D4B">
        <w:lastRenderedPageBreak/>
        <w:t xml:space="preserve">abgeleitete Klasse muss die Methoden zur Bestimmung des Trägheitsmomentes und die Methode zum Zeichnen der Form anbieten. </w:t>
      </w:r>
    </w:p>
    <w:p w14:paraId="013B3EC8" w14:textId="5D5058D0" w:rsidR="00FE1F65" w:rsidRPr="00A06D4B" w:rsidRDefault="00FE1F65" w:rsidP="006605A3">
      <w:r>
        <w:t xml:space="preserve">Zur Vereinfachung wurde die Festlegung getroffen, dass die Masse </w:t>
      </w:r>
      <w:r w:rsidR="00F36962">
        <w:t>in einer</w:t>
      </w:r>
      <w:r>
        <w:t xml:space="preserve"> Form gleichverteilt ist. Das erleichtert spätere </w:t>
      </w:r>
      <w:r w:rsidR="007E0E08">
        <w:t>Berechnungen</w:t>
      </w:r>
      <w:r>
        <w:t>.</w:t>
      </w:r>
    </w:p>
    <w:p w14:paraId="6A2493A1" w14:textId="033213F0" w:rsidR="003E0FA4" w:rsidRDefault="00435AD2" w:rsidP="00A30047">
      <w:pPr>
        <w:pStyle w:val="Formatvorlage1"/>
      </w:pPr>
      <w:r>
        <w:t>Kreis</w:t>
      </w:r>
    </w:p>
    <w:p w14:paraId="3333957C" w14:textId="4D7DC4DD" w:rsidR="00FE1F65" w:rsidRDefault="00E90129" w:rsidP="00FE1F65">
      <w:r>
        <w:t>Der Schwerpunkt eines Kreises liegt immer in der Mitte, wenn die Masse</w:t>
      </w:r>
      <w:r w:rsidR="00BB5AC2">
        <w:t>,</w:t>
      </w:r>
      <w:r>
        <w:t xml:space="preserve"> wie hier</w:t>
      </w:r>
      <w:r w:rsidR="00BB5AC2">
        <w:t>,</w:t>
      </w:r>
      <w:r>
        <w:t xml:space="preserve"> gleichverteilt ist. </w:t>
      </w:r>
      <w:r w:rsidR="00BB5AC2">
        <w:t>Der Kreis wird definiert über seinen Radius</w:t>
      </w:r>
      <w:r w:rsidR="006C15B7">
        <w:t>.</w:t>
      </w:r>
    </w:p>
    <w:p w14:paraId="6B7A3770" w14:textId="62E5EE3E" w:rsidR="00BA75D3" w:rsidRPr="005F2C35" w:rsidRDefault="006C15B7" w:rsidP="00FE1F65">
      <w:r>
        <w:t xml:space="preserve">Die Methode zum Zeichnen zeichnet einen Kreis mit entsprechendem Radius und außerdem eine </w:t>
      </w:r>
      <w:r w:rsidR="00BA75D3">
        <w:t>Linie,</w:t>
      </w:r>
      <w:r>
        <w:t xml:space="preserve"> durch welche die Drehbewegung des Kreises veranschaulicht wird.</w:t>
      </w:r>
      <w:r w:rsidR="005F2C35">
        <w:t xml:space="preserve"> </w:t>
      </w:r>
      <w:r w:rsidR="00BA75D3">
        <w:t xml:space="preserve">Die Methode zur Bestimmung des Trägheitsmomentes </w:t>
      </w:r>
      <w:r w:rsidR="00E93AFB">
        <w:t>bestimmt</w:t>
      </w:r>
      <w:r w:rsidR="00BA75D3">
        <w:t xml:space="preserve"> nach der Formel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E93AFB">
        <w:rPr>
          <w:rFonts w:eastAsiaTheme="minorEastAsia"/>
        </w:rPr>
        <w:t xml:space="preserve"> das Trägheitsmoment des Kreises.</w:t>
      </w:r>
    </w:p>
    <w:p w14:paraId="63DEADFB" w14:textId="4FFC5EF7" w:rsidR="0084585B" w:rsidRDefault="00435AD2" w:rsidP="00A30047">
      <w:pPr>
        <w:pStyle w:val="Formatvorlage1"/>
      </w:pPr>
      <w:r>
        <w:t>Polygon</w:t>
      </w:r>
    </w:p>
    <w:p w14:paraId="1FD3F988" w14:textId="5B9782C2" w:rsidR="009C019F" w:rsidRDefault="009C019F" w:rsidP="009C019F">
      <w:r>
        <w:t xml:space="preserve">Das Polygon wird definiert über eine Liste an geordneten </w:t>
      </w:r>
      <w:r w:rsidR="004415FB">
        <w:t>Punkten,</w:t>
      </w:r>
      <w:r>
        <w:t xml:space="preserve"> die zusammen eine geschlossene Form ohne Löcher bilde</w:t>
      </w:r>
      <w:r w:rsidR="00987654">
        <w:t>n</w:t>
      </w:r>
      <w:r>
        <w:t>.</w:t>
      </w:r>
      <w:r w:rsidR="007465FB">
        <w:t xml:space="preserve"> </w:t>
      </w:r>
      <w:r w:rsidR="00DD5D54">
        <w:t>Dabei wird der letzte Punkt mit dem ersten verbunden</w:t>
      </w:r>
      <w:r w:rsidR="00783826">
        <w:t>.</w:t>
      </w:r>
    </w:p>
    <w:p w14:paraId="5E8021AB" w14:textId="64772BFA" w:rsidR="008C7199" w:rsidRDefault="008C7199" w:rsidP="009C019F">
      <w:r>
        <w:t xml:space="preserve">Die Methode zum Zeichnen zeichnet dann das Polygon, indem sie alle Punkte </w:t>
      </w:r>
      <w:r w:rsidR="00644A7E">
        <w:t xml:space="preserve">der Reihe nach </w:t>
      </w:r>
      <w:r>
        <w:t xml:space="preserve">durch Linien verbindet. Die Methode zur Bestimmung </w:t>
      </w:r>
      <w:r w:rsidR="005F2C35">
        <w:t>des Trägheitsmomentes</w:t>
      </w:r>
      <w:r w:rsidR="00D67FEC">
        <w:t xml:space="preserve"> ist in diesem Fall komplizierter als beim Kreis.</w:t>
      </w:r>
      <w:r w:rsidR="001A5383">
        <w:t xml:space="preserve"> Zur Bestimmung muss eigentlich über die Fläche integriert werden. Dafür muss zuerst der Massemittelpunkt bestimmt werden.</w:t>
      </w:r>
      <w:r w:rsidR="00A338F5">
        <w:t xml:space="preserve"> Dieser entspricht bei gleichverteilter Masse dem geometrischen Schwerpunkt der Form.</w:t>
      </w:r>
      <w:r w:rsidR="00431F45">
        <w:t xml:space="preserve"> </w:t>
      </w:r>
      <w:r w:rsidR="00A90F5B">
        <w:t>Der geometrische Schwerpunkt einer Menge an Punkten ist definiert als die Summe aller Punkte geteilt durch die Anzahl an Punkten.</w:t>
      </w:r>
      <w:r w:rsidR="003E3F1A">
        <w:t xml:space="preserve"> Somit lässt sich der geometrische Schwerpunkt numerisch </w:t>
      </w:r>
      <w:r w:rsidR="00401543">
        <w:t>annähern,</w:t>
      </w:r>
      <w:r w:rsidR="003E3F1A">
        <w:t xml:space="preserve"> indem man die Form gerastert abtastet und in eine Liste von Punkten überführt, die in der Form liegen. </w:t>
      </w:r>
      <w:r w:rsidR="002D3717">
        <w:t xml:space="preserve">Die </w:t>
      </w:r>
      <w:r w:rsidR="009015DB">
        <w:t>A</w:t>
      </w:r>
      <w:r w:rsidR="002D3717">
        <w:t>btastweite</w:t>
      </w:r>
      <w:r w:rsidR="00401543">
        <w:t xml:space="preserve"> ist </w:t>
      </w:r>
      <w:r w:rsidR="002D3717">
        <w:t>dabei in x und y Richtung gleich klein zu wählen.</w:t>
      </w:r>
      <w:r w:rsidR="007D613A">
        <w:t xml:space="preserve"> Je kleiner man die Abtastweite wählt, desto präziser die Näherung.</w:t>
      </w:r>
      <w:r w:rsidR="00060C5B">
        <w:t xml:space="preserve"> Letztendlich bestimmt man dann einfach den geometrischen Schwerpunkt dieser Punkte.</w:t>
      </w:r>
      <w:r w:rsidR="006427EE">
        <w:t xml:space="preserve"> </w:t>
      </w:r>
    </w:p>
    <w:p w14:paraId="4ADEF128" w14:textId="03CA6E1B" w:rsidR="006427EE" w:rsidRDefault="006427EE" w:rsidP="009C019F">
      <w:pPr>
        <w:rPr>
          <w:rFonts w:eastAsiaTheme="minorEastAsia"/>
        </w:rPr>
      </w:pPr>
      <w:r>
        <w:t xml:space="preserve">Zur Bestimmung des Trägheitsmomentes </w:t>
      </w:r>
      <w:r w:rsidR="00F354D4">
        <w:t>m</w:t>
      </w:r>
      <w:r w:rsidR="006E627E">
        <w:t>uss</w:t>
      </w:r>
      <w:r w:rsidR="00F354D4">
        <w:t xml:space="preserve"> zuerst die Masse der einzelnen Abtastpunkte bestimm</w:t>
      </w:r>
      <w:r w:rsidR="006E627E">
        <w:t>t werden</w:t>
      </w:r>
      <w:r w:rsidR="00F354D4">
        <w:t xml:space="preserve">. Diese entspricht der Masse des Körpers geteilt durch die Anzahl an </w:t>
      </w:r>
      <w:r w:rsidR="00AD5A01">
        <w:t>Abtastp</w:t>
      </w:r>
      <w:r w:rsidR="00F354D4">
        <w:t>unkten.</w:t>
      </w:r>
      <w:r w:rsidR="006E627E">
        <w:t xml:space="preserve"> Wie in den Grundlagen </w:t>
      </w:r>
      <w:r w:rsidR="00EF06DB">
        <w:t>erklärt</w:t>
      </w:r>
      <w:r w:rsidR="006E627E">
        <w:t xml:space="preserve"> gilt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oMath>
      <w:r w:rsidR="00F354D4">
        <w:t xml:space="preserve"> </w:t>
      </w:r>
      <w:r w:rsidR="001C7088">
        <w:t>für einen einzelnen Punkt.</w:t>
      </w:r>
      <w:r w:rsidR="00D27D9A">
        <w:t xml:space="preserve"> Somit lässt sich numerisch integrieren indem für alle Punkte </w:t>
      </w:r>
      <m:oMath>
        <m:r>
          <w:rPr>
            <w:rFonts w:ascii="Cambria Math" w:eastAsiaTheme="minorEastAsia" w:hAnsi="Cambria Math"/>
          </w:rPr>
          <m:t>I=m⋅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7D9A">
        <w:rPr>
          <w:rFonts w:eastAsiaTheme="minorEastAsia"/>
        </w:rPr>
        <w:t xml:space="preserve"> </w:t>
      </w:r>
      <w:r w:rsidR="002B0D4D">
        <w:rPr>
          <w:rFonts w:eastAsiaTheme="minorEastAsia"/>
        </w:rPr>
        <w:lastRenderedPageBreak/>
        <w:t>(</w:t>
      </w:r>
      <w:r w:rsidR="00D27D9A">
        <w:rPr>
          <w:rFonts w:eastAsiaTheme="minorEastAsia"/>
        </w:rPr>
        <w:t>mit m als der Abtastpunktmasse</w:t>
      </w:r>
      <w:r w:rsidR="00D278B6">
        <w:rPr>
          <w:rFonts w:eastAsiaTheme="minorEastAsia"/>
        </w:rPr>
        <w:t>,</w:t>
      </w:r>
      <w:r w:rsidR="00D27D9A">
        <w:rPr>
          <w:rFonts w:eastAsiaTheme="minorEastAsia"/>
        </w:rPr>
        <w:t xml:space="preserve"> und </w:t>
      </w:r>
      <w:r w:rsidR="006B4D1A">
        <w:rPr>
          <w:rFonts w:eastAsiaTheme="minorEastAsia"/>
        </w:rPr>
        <w:t xml:space="preserve">r als dem Abstand </w:t>
      </w:r>
      <w:r w:rsidR="00A3094F">
        <w:rPr>
          <w:rFonts w:eastAsiaTheme="minorEastAsia"/>
        </w:rPr>
        <w:t xml:space="preserve">eines der Abtastpunkte </w:t>
      </w:r>
      <w:r w:rsidR="006B4D1A">
        <w:rPr>
          <w:rFonts w:eastAsiaTheme="minorEastAsia"/>
        </w:rPr>
        <w:t>zum geometrischen Schwerpunkt</w:t>
      </w:r>
      <w:r w:rsidR="002B0D4D">
        <w:rPr>
          <w:rFonts w:eastAsiaTheme="minorEastAsia"/>
        </w:rPr>
        <w:t>)</w:t>
      </w:r>
      <w:r w:rsidR="00D278B6">
        <w:rPr>
          <w:rFonts w:eastAsiaTheme="minorEastAsia"/>
        </w:rPr>
        <w:t xml:space="preserve"> bestimmt wird.</w:t>
      </w:r>
      <w:r w:rsidR="009A2A08">
        <w:rPr>
          <w:rFonts w:eastAsiaTheme="minorEastAsia"/>
        </w:rPr>
        <w:t xml:space="preserve"> Die Summe aller dieser Trägheitsmomente für jeden Abtastpunkt entspricht dann ungefähr dem Trägheitsmoment des </w:t>
      </w:r>
      <w:r w:rsidR="00810C8A">
        <w:rPr>
          <w:rFonts w:eastAsiaTheme="minorEastAsia"/>
        </w:rPr>
        <w:t xml:space="preserve">gesamten </w:t>
      </w:r>
      <w:r w:rsidR="009A2A08">
        <w:rPr>
          <w:rFonts w:eastAsiaTheme="minorEastAsia"/>
        </w:rPr>
        <w:t>Körpers.</w:t>
      </w:r>
      <w:r w:rsidR="002606B9">
        <w:rPr>
          <w:rFonts w:eastAsiaTheme="minorEastAsia"/>
        </w:rPr>
        <w:t xml:space="preserve"> Zuletzt werden die formgebenden Punkte</w:t>
      </w:r>
      <w:r w:rsidR="00ED6E7C">
        <w:rPr>
          <w:rFonts w:eastAsiaTheme="minorEastAsia"/>
        </w:rPr>
        <w:t xml:space="preserve"> noch so </w:t>
      </w:r>
      <w:r w:rsidR="00707766">
        <w:rPr>
          <w:rFonts w:eastAsiaTheme="minorEastAsia"/>
        </w:rPr>
        <w:t>verschoben,</w:t>
      </w:r>
      <w:r w:rsidR="00ED6E7C">
        <w:rPr>
          <w:rFonts w:eastAsiaTheme="minorEastAsia"/>
        </w:rPr>
        <w:t xml:space="preserve"> dass der geometrische Schwerpunkt zugleich der Ursprung des </w:t>
      </w:r>
      <w:r w:rsidR="00D930EC">
        <w:rPr>
          <w:rFonts w:eastAsiaTheme="minorEastAsia"/>
        </w:rPr>
        <w:t>lokalen Koordinatensystems</w:t>
      </w:r>
      <w:r w:rsidR="00ED6E7C">
        <w:rPr>
          <w:rFonts w:eastAsiaTheme="minorEastAsia"/>
        </w:rPr>
        <w:t xml:space="preserve"> </w:t>
      </w:r>
      <w:r w:rsidR="00F22989">
        <w:rPr>
          <w:rFonts w:eastAsiaTheme="minorEastAsia"/>
        </w:rPr>
        <w:t xml:space="preserve">der Form </w:t>
      </w:r>
      <w:r w:rsidR="00746F7C">
        <w:rPr>
          <w:rFonts w:eastAsiaTheme="minorEastAsia"/>
        </w:rPr>
        <w:t>entspricht.</w:t>
      </w:r>
    </w:p>
    <w:p w14:paraId="07EEC3F9" w14:textId="4CA2974D" w:rsidR="00D922BF" w:rsidRDefault="00D922BF" w:rsidP="007C4748">
      <w:pPr>
        <w:pStyle w:val="Formatvorlage1"/>
      </w:pPr>
      <w:r>
        <w:t>Weitere Formen</w:t>
      </w:r>
    </w:p>
    <w:p w14:paraId="1493506C" w14:textId="55C10E65" w:rsidR="00D922BF" w:rsidRPr="00D922BF" w:rsidRDefault="008349CB" w:rsidP="00D922BF">
      <w:r>
        <w:t xml:space="preserve">Weitere Formen sind alle vom Polygon abgeleitet und umfassen Dreiecke, Vierecke, </w:t>
      </w:r>
      <w:r w:rsidR="008C6F11">
        <w:t xml:space="preserve">perfekte </w:t>
      </w:r>
      <w:r>
        <w:t>Pentagone und Hexagone</w:t>
      </w:r>
      <w:r w:rsidR="00041651">
        <w:t xml:space="preserve"> mit entsprechenden Konstruktoren zur einfachen Erstellung dieser Formen</w:t>
      </w:r>
      <w:r w:rsidR="00045DC5">
        <w:t xml:space="preserve">. </w:t>
      </w:r>
      <w:r w:rsidR="00FA3CAF">
        <w:t>Dabei wurden einfache geometrische Gesetze genutzt.</w:t>
      </w:r>
    </w:p>
    <w:p w14:paraId="4261CA88" w14:textId="371DA1CA" w:rsidR="001C6F55" w:rsidRDefault="001C6F55" w:rsidP="00350A27">
      <w:pPr>
        <w:pStyle w:val="berschrift41"/>
      </w:pPr>
      <w:r>
        <w:t>Status</w:t>
      </w:r>
    </w:p>
    <w:p w14:paraId="06D48BD1" w14:textId="5B162A39" w:rsidR="001C6F55" w:rsidRPr="00AD5605" w:rsidRDefault="001C6F55" w:rsidP="001C6F55">
      <w:pPr>
        <w:rPr>
          <w:vanish/>
          <w:specVanish/>
        </w:rPr>
      </w:pPr>
      <w:r>
        <w:t>Die V</w:t>
      </w:r>
      <w:r w:rsidR="00AD5605">
        <w:t xml:space="preserve">ariable </w:t>
      </w:r>
    </w:p>
    <w:p w14:paraId="6C951CE4" w14:textId="1D2358B6" w:rsidR="00AD5605" w:rsidRPr="00AD5605" w:rsidRDefault="00AD5605" w:rsidP="00AD5605">
      <w:pPr>
        <w:pStyle w:val="Quellcode"/>
        <w:rPr>
          <w:vanish/>
          <w:specVanish/>
        </w:rPr>
      </w:pPr>
      <w:r>
        <w:t xml:space="preserve"> state</w:t>
      </w:r>
    </w:p>
    <w:p w14:paraId="42C9013B" w14:textId="17C94D39" w:rsidR="00AD5605" w:rsidRDefault="00AD5605" w:rsidP="00AD5605">
      <w:r>
        <w:t xml:space="preserve"> </w:t>
      </w:r>
      <w:r w:rsidR="00CA2E6F">
        <w:t xml:space="preserve">eines Körpers zeigt </w:t>
      </w:r>
      <w:r w:rsidR="00D20570">
        <w:t>seinen Aktuellen Status an.</w:t>
      </w:r>
    </w:p>
    <w:p w14:paraId="20A45502" w14:textId="62DE946A" w:rsidR="00D20570" w:rsidRDefault="006C6C3F" w:rsidP="00350A27">
      <w:pPr>
        <w:pStyle w:val="Formatvorlage1"/>
      </w:pPr>
      <w:r>
        <w:t>FLYING – Fliegen</w:t>
      </w:r>
    </w:p>
    <w:p w14:paraId="2B5C7B77" w14:textId="0D1E1E6A" w:rsidR="006C6C3F" w:rsidRDefault="003A78AC" w:rsidP="006C6C3F">
      <w:r>
        <w:t>Ist der Status auf FLYING gesetzte, so bewegt sich der Körper durch die Luft</w:t>
      </w:r>
      <w:r w:rsidR="001A09BC">
        <w:t>, ggf. mit Gravitation.</w:t>
      </w:r>
    </w:p>
    <w:p w14:paraId="578189D8" w14:textId="23A64981" w:rsidR="001A09BC" w:rsidRDefault="001A09BC" w:rsidP="00350A27">
      <w:pPr>
        <w:pStyle w:val="Formatvorlage1"/>
      </w:pPr>
      <w:r>
        <w:t xml:space="preserve">STOPPED </w:t>
      </w:r>
      <w:r w:rsidR="00214085">
        <w:t>–</w:t>
      </w:r>
      <w:r>
        <w:t xml:space="preserve"> S</w:t>
      </w:r>
      <w:r w:rsidR="00214085">
        <w:t>toppen</w:t>
      </w:r>
    </w:p>
    <w:p w14:paraId="77882B59" w14:textId="756EFF76" w:rsidR="00214085" w:rsidRDefault="00214085" w:rsidP="00214085">
      <w:pPr>
        <w:rPr>
          <w:rFonts w:eastAsiaTheme="minorEastAsia"/>
        </w:rPr>
      </w:pPr>
      <w:r>
        <w:t>Der Status STOPP</w:t>
      </w:r>
      <w:r w:rsidR="00C13D57">
        <w:t>ED</w:t>
      </w:r>
      <w:r>
        <w:t xml:space="preserve"> zeigt</w:t>
      </w:r>
      <w:r w:rsidR="00803A50">
        <w:t xml:space="preserve"> an</w:t>
      </w:r>
      <w:r>
        <w:t xml:space="preserve">, dass </w:t>
      </w:r>
      <w:r w:rsidR="00803A50">
        <w:t>sich der Körper nicht mehr bewegt. Er steht also still.</w:t>
      </w:r>
      <w:r w:rsidR="00E62274">
        <w:tab/>
      </w:r>
      <w:r w:rsidR="00E62274">
        <w:br/>
        <w:t xml:space="preserve">Dabei werden </w:t>
      </w:r>
      <w:r w:rsidR="007A0AFB">
        <w:t>translatorische Bewegung und Beschleunigung</w:t>
      </w:r>
      <w:r w:rsidR="00D52E68">
        <w:t xml:space="preserve"> sowie Rotationsgeschwindigkeit und -beschleunigung auf </w:t>
      </w:r>
      <m:oMath>
        <m:r>
          <w:rPr>
            <w:rFonts w:ascii="Cambria Math" w:hAnsi="Cambria Math"/>
          </w:rPr>
          <m:t>0</m:t>
        </m:r>
      </m:oMath>
      <w:r w:rsidR="00D52E68">
        <w:rPr>
          <w:rFonts w:eastAsiaTheme="minorEastAsia"/>
        </w:rPr>
        <w:t>-gesetzt.</w:t>
      </w:r>
    </w:p>
    <w:p w14:paraId="34DFE949" w14:textId="28A1EBD4" w:rsidR="00DC3A79" w:rsidRDefault="00DC3A79" w:rsidP="00350A27">
      <w:pPr>
        <w:pStyle w:val="Formatvorlage1"/>
      </w:pPr>
      <w:r>
        <w:t>ROLLING – Rollen</w:t>
      </w:r>
    </w:p>
    <w:p w14:paraId="35A102CE" w14:textId="5099005F" w:rsidR="00DC3A79" w:rsidRDefault="00DC3A79" w:rsidP="00DC3A79">
      <w:r>
        <w:t xml:space="preserve">Das Rollen wird </w:t>
      </w:r>
      <w:r w:rsidR="00BB0348">
        <w:t>durch</w:t>
      </w:r>
      <w:r>
        <w:t xml:space="preserve"> den Status ROLLING signalisiert</w:t>
      </w:r>
      <w:r w:rsidR="00BB0348">
        <w:t>.</w:t>
      </w:r>
    </w:p>
    <w:p w14:paraId="18B01EAC" w14:textId="4137B34D" w:rsidR="00BB0348" w:rsidRDefault="000E2DC9" w:rsidP="00350A27">
      <w:pPr>
        <w:pStyle w:val="Formatvorlage1"/>
      </w:pPr>
      <w:r>
        <w:t>SLID</w:t>
      </w:r>
      <w:r w:rsidR="0046300B">
        <w:t>I</w:t>
      </w:r>
      <w:r>
        <w:t>NG – Trockene Reibung</w:t>
      </w:r>
    </w:p>
    <w:p w14:paraId="08BAC26C" w14:textId="0AF43ED3" w:rsidR="000E2DC9" w:rsidRDefault="000E2DC9" w:rsidP="000E2DC9">
      <w:r>
        <w:t>Erfährt ei</w:t>
      </w:r>
      <w:r w:rsidR="00ED5694">
        <w:t xml:space="preserve">n Körper trockene Reibung so </w:t>
      </w:r>
      <w:r w:rsidR="00415B7F">
        <w:t xml:space="preserve">wird dies durch den Status SLIDUNG dargestellt. </w:t>
      </w:r>
      <w:r w:rsidR="00FF1B9D">
        <w:t>Körper in diesem Status erfahren keine Rotationsgeschwindigkeit und -beschleunigung.</w:t>
      </w:r>
    </w:p>
    <w:p w14:paraId="571ACFE3" w14:textId="0B218905" w:rsidR="004A16F6" w:rsidRDefault="002E65FE" w:rsidP="004A16F6">
      <w:pPr>
        <w:pStyle w:val="berschrift3"/>
      </w:pPr>
      <w:bookmarkStart w:id="61" w:name="_Toc64192835"/>
      <w:r>
        <w:t>Berechnung der Energie</w:t>
      </w:r>
      <w:bookmarkEnd w:id="61"/>
    </w:p>
    <w:p w14:paraId="124916E1" w14:textId="2C2A4CFA" w:rsidR="00A556D0" w:rsidRPr="002E65FE" w:rsidRDefault="005F1F41" w:rsidP="004A58E3">
      <w:r>
        <w:t xml:space="preserve">Ein starrer Körper hat eine kinetische </w:t>
      </w:r>
      <w:r w:rsidR="001C3811">
        <w:t>Energie,</w:t>
      </w:r>
      <w:r>
        <w:t xml:space="preserve"> die sich aus seiner Rotationsenergie und Translationsenergie zusammenfügt.</w:t>
      </w:r>
      <w:r w:rsidR="001C3811">
        <w:t xml:space="preserve"> Es gilt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⋅m⋅ </m:t>
        </m:r>
        <m:sSup>
          <m:sSupPr>
            <m:ctrlPr>
              <w:rPr>
                <w:rFonts w:ascii="Cambria Math" w:hAnsi="Cambria Math"/>
                <w:i/>
              </w:rPr>
            </m:ctrlPr>
          </m:sSupPr>
          <m:e>
            <m:r>
              <w:rPr>
                <w:rFonts w:ascii="Cambria Math" w:hAnsi="Cambria Math"/>
              </w:rPr>
              <m:t>v</m:t>
            </m:r>
          </m:e>
          <m:sup>
            <m:r>
              <w:rPr>
                <w:rFonts w:ascii="Cambria Math" w:hAnsi="Cambria Math"/>
              </w:rPr>
              <m:t>2</m:t>
            </m:r>
          </m:sup>
        </m:sSup>
      </m:oMath>
      <w:r w:rsidR="001C3811" w:rsidRPr="00A06D4B">
        <w:rPr>
          <w:rFonts w:eastAsiaTheme="minorEastAsia"/>
        </w:rPr>
        <w:t xml:space="preserve">. </w:t>
      </w:r>
      <w:r w:rsidR="00A556D0">
        <w:t xml:space="preserve">Die Energie wird daher bei jedem Aufruf der überschriebenen Physolator-Methode f </w:t>
      </w:r>
      <w:r w:rsidR="00A556D0">
        <w:lastRenderedPageBreak/>
        <w:t xml:space="preserve">neu berechnet. Die Methode f wird vom Physolator </w:t>
      </w:r>
      <w:r w:rsidR="002570AA">
        <w:t xml:space="preserve">automatisch </w:t>
      </w:r>
      <w:r w:rsidR="00033579">
        <w:t>aufgerufen,</w:t>
      </w:r>
      <w:r w:rsidR="00A556D0">
        <w:t xml:space="preserve"> </w:t>
      </w:r>
      <w:r w:rsidR="00AB581C">
        <w:t>wenn ein neuer</w:t>
      </w:r>
      <w:r w:rsidR="00A556D0">
        <w:t xml:space="preserve"> physikalischen Zustand berechne</w:t>
      </w:r>
      <w:r w:rsidR="00AB581C">
        <w:t>t wird.</w:t>
      </w:r>
      <w:r w:rsidR="002961BE">
        <w:t xml:space="preserve"> </w:t>
      </w:r>
    </w:p>
    <w:p w14:paraId="1CDA0E4B" w14:textId="7CF56EC4" w:rsidR="005C2DEB" w:rsidRDefault="0087195C" w:rsidP="008152BE">
      <w:pPr>
        <w:pStyle w:val="berschrift2"/>
      </w:pPr>
      <w:bookmarkStart w:id="62" w:name="_Toc64192836"/>
      <w:r>
        <w:t>Mehrere starre Körper</w:t>
      </w:r>
      <w:bookmarkEnd w:id="62"/>
    </w:p>
    <w:p w14:paraId="6EA73EC6" w14:textId="697144F8" w:rsidR="009C6A0E" w:rsidRPr="009C6A0E" w:rsidRDefault="009C6A0E" w:rsidP="009C6A0E">
      <w:r>
        <w:t xml:space="preserve">Die Simulation eines Systems mit mehreren starren Körpern stellt </w:t>
      </w:r>
      <w:r w:rsidR="00526EFC">
        <w:t>Herausforderungen,</w:t>
      </w:r>
      <w:r w:rsidR="00046E76">
        <w:t xml:space="preserve"> die über die eines einzelnen starren Körpers weit hinausgehen</w:t>
      </w:r>
      <w:r>
        <w:t>.</w:t>
      </w:r>
      <w:r w:rsidR="003A01E8">
        <w:t xml:space="preserve"> Zuerst </w:t>
      </w:r>
      <w:r w:rsidR="00C54BB6">
        <w:t xml:space="preserve">wurde dazu im physikalischen System eine Liste an starren Körpern angelegt. </w:t>
      </w:r>
      <w:r w:rsidR="00947E53">
        <w:t xml:space="preserve">Dies ermöglicht es eine beinahe beliebige Zahl an starren Körpern </w:t>
      </w:r>
      <w:r w:rsidR="008D7C7C">
        <w:t xml:space="preserve">zu simulieren. </w:t>
      </w:r>
      <w:r w:rsidR="00943420">
        <w:t>Doch wie interagieren diese miteinander?</w:t>
      </w:r>
      <w:r w:rsidR="002F383F">
        <w:t xml:space="preserve"> Effekte wie Stöße, Rollen und Reibungskräfte erschweren eine einfache </w:t>
      </w:r>
      <w:r w:rsidR="00317E5E">
        <w:t>Implementierung</w:t>
      </w:r>
      <w:r w:rsidR="002F383F">
        <w:t>.</w:t>
      </w:r>
      <w:r w:rsidR="000371AE">
        <w:t xml:space="preserve"> </w:t>
      </w:r>
    </w:p>
    <w:p w14:paraId="7FFD0D8A" w14:textId="1E97D730" w:rsidR="00841EA9" w:rsidRDefault="00696613" w:rsidP="00841EA9">
      <w:pPr>
        <w:pStyle w:val="berschrift3"/>
      </w:pPr>
      <w:bookmarkStart w:id="63" w:name="_Toc64192837"/>
      <w:r>
        <w:t>Stöße</w:t>
      </w:r>
      <w:bookmarkEnd w:id="63"/>
    </w:p>
    <w:p w14:paraId="1235EF72" w14:textId="4078CD40" w:rsidR="00522456" w:rsidRDefault="001A1066" w:rsidP="001A1066">
      <w:r>
        <w:t xml:space="preserve">Den Stoß zwischen zwei Körpern physikalisch korrekt durchzuführen ist eine komplexe </w:t>
      </w:r>
      <w:r w:rsidR="00502819">
        <w:t>Angelegenheit</w:t>
      </w:r>
      <w:r>
        <w:t>.</w:t>
      </w:r>
      <w:r w:rsidR="00502819">
        <w:t xml:space="preserve"> Zuerst wurde dazu im physikalischen System die Methode g überschrieben.</w:t>
      </w:r>
      <w:r w:rsidR="00A24C1B">
        <w:t xml:space="preserve"> Die Methode erwartet </w:t>
      </w:r>
      <w:r w:rsidR="00CF7B27">
        <w:t>das Auslösen</w:t>
      </w:r>
      <w:r w:rsidR="00A24C1B">
        <w:t xml:space="preserve"> eines Events</w:t>
      </w:r>
      <w:r w:rsidR="0003659D">
        <w:t>,</w:t>
      </w:r>
      <w:r w:rsidR="00A24C1B">
        <w:t xml:space="preserve"> woraufhin sie dieses durch Intervallschachtelung in der Zeit genau annähert.</w:t>
      </w:r>
      <w:r>
        <w:t xml:space="preserve"> </w:t>
      </w:r>
      <w:r w:rsidR="00EE5ED8">
        <w:t>Dafür müssen alle Kombinationen aus starren Körpern stets auf Stöße geprüft werden</w:t>
      </w:r>
      <w:r w:rsidR="002929A8">
        <w:t xml:space="preserve">, und im Stoßfall ein Event ausgelöst werden. </w:t>
      </w:r>
      <w:r w:rsidR="00522456">
        <w:t>Im Folgenden Beispiel sieht man wie das Array der starren Körper in der Methode g so durchsucht wird, dass jede Kombination genau einmal geprüft wird und kein Körper einen Stoß mit sich selbst prüft.</w:t>
      </w:r>
    </w:p>
    <w:bookmarkStart w:id="64" w:name="_MON_1674731788"/>
    <w:bookmarkEnd w:id="64"/>
    <w:p w14:paraId="117CB650" w14:textId="5970291D" w:rsidR="00E14E68" w:rsidRDefault="00B67FD7" w:rsidP="001A1066">
      <w:r>
        <w:object w:dxaOrig="9072" w:dyaOrig="1869" w14:anchorId="7A05DEA3">
          <v:shape id="_x0000_i1025" type="#_x0000_t75" style="width:453.75pt;height:93.75pt" o:ole="">
            <v:imagedata r:id="rId25" o:title=""/>
          </v:shape>
          <o:OLEObject Type="Embed" ProgID="Word.OpenDocumentText.12" ShapeID="_x0000_i1025" DrawAspect="Content" ObjectID="_1674805847" r:id="rId26"/>
        </w:object>
      </w:r>
    </w:p>
    <w:p w14:paraId="3EE62922" w14:textId="6AC5127A" w:rsidR="00E05691" w:rsidRDefault="00E05691" w:rsidP="001A1066">
      <w:r>
        <w:t>Beispielsweise für ein Array der Länge 4 kämen folgende Index Kombinationen vor:</w:t>
      </w:r>
    </w:p>
    <w:p w14:paraId="2562C32A" w14:textId="4C7894E5" w:rsidR="00E05691" w:rsidRPr="00E05691" w:rsidRDefault="00E05691" w:rsidP="001A1066">
      <w:pPr>
        <w:rPr>
          <w:i/>
          <w:iCs/>
        </w:rPr>
      </w:pPr>
      <w:r w:rsidRPr="00E05691">
        <w:rPr>
          <w:i/>
          <w:iCs/>
        </w:rPr>
        <w:t>0-3 0-2 0-1</w:t>
      </w:r>
    </w:p>
    <w:p w14:paraId="48F4F5EC" w14:textId="7F76C391" w:rsidR="00E05691" w:rsidRPr="00E05691" w:rsidRDefault="00E05691" w:rsidP="001A1066">
      <w:pPr>
        <w:rPr>
          <w:i/>
          <w:iCs/>
        </w:rPr>
      </w:pPr>
      <w:r w:rsidRPr="00E05691">
        <w:rPr>
          <w:i/>
          <w:iCs/>
        </w:rPr>
        <w:t xml:space="preserve">1-3 1-2 </w:t>
      </w:r>
    </w:p>
    <w:p w14:paraId="0A398A04" w14:textId="7DF21B80" w:rsidR="00E05691" w:rsidRDefault="00E05691" w:rsidP="001A1066">
      <w:pPr>
        <w:rPr>
          <w:i/>
          <w:iCs/>
        </w:rPr>
      </w:pPr>
      <w:r w:rsidRPr="00E05691">
        <w:rPr>
          <w:i/>
          <w:iCs/>
        </w:rPr>
        <w:t>2-3</w:t>
      </w:r>
    </w:p>
    <w:p w14:paraId="4C16027F" w14:textId="6CC5C03D" w:rsidR="00E73426" w:rsidRPr="00CB48B4" w:rsidRDefault="00E73426" w:rsidP="001A1066">
      <w:r w:rsidRPr="00CB48B4">
        <w:t>Alle weiteren Kombinationen wären überflüssige Doppelungen</w:t>
      </w:r>
    </w:p>
    <w:p w14:paraId="6ADCE857" w14:textId="0B5B2AED" w:rsidR="00C76D83" w:rsidRDefault="00D6010E" w:rsidP="00C76D83">
      <w:pPr>
        <w:pStyle w:val="berschrift41"/>
      </w:pPr>
      <w:r>
        <w:lastRenderedPageBreak/>
        <w:t>Stoßerkennung</w:t>
      </w:r>
    </w:p>
    <w:p w14:paraId="438A7A19" w14:textId="53083764" w:rsidR="00837A47" w:rsidRDefault="00837A47" w:rsidP="00837A47">
      <w:r>
        <w:t>Wie im oberen Beispielcode schon ersichtlich hat jeder starre Körper eine Methode zu</w:t>
      </w:r>
      <w:r w:rsidR="00913937">
        <w:t xml:space="preserve"> der </w:t>
      </w:r>
      <w:r>
        <w:t>Überprüfung auf einen Stoß mit einem anderen Körper.</w:t>
      </w:r>
      <w:r w:rsidR="00913937">
        <w:t xml:space="preserve"> Diese Methode</w:t>
      </w:r>
      <w:r w:rsidR="00E00A9B">
        <w:t xml:space="preserve"> überprüft dann, ob Körper A in Körper B eindringt und erzeugt im Falle des Eindringens eine ausführbare „Runnable“ Klasse. Dar</w:t>
      </w:r>
      <w:r w:rsidR="007E7CD7">
        <w:t>aufhin wird ein Event ausgelöst und die „Runnable“ Klasse mit Informationen zur Stoßauflösung wird an das Physolator System übergeben</w:t>
      </w:r>
      <w:r w:rsidR="00402924">
        <w:t>:</w:t>
      </w:r>
    </w:p>
    <w:bookmarkStart w:id="65" w:name="_MON_1674732661"/>
    <w:bookmarkEnd w:id="65"/>
    <w:p w14:paraId="1D0ACB60" w14:textId="2AA59417" w:rsidR="00ED1B0F" w:rsidRDefault="00ED1B0F" w:rsidP="00837A47">
      <w:r>
        <w:object w:dxaOrig="9072" w:dyaOrig="1468" w14:anchorId="2ACA693B">
          <v:shape id="_x0000_i1026" type="#_x0000_t75" style="width:453.75pt;height:73.5pt" o:ole="">
            <v:imagedata r:id="rId27" o:title=""/>
          </v:shape>
          <o:OLEObject Type="Embed" ProgID="Word.OpenDocumentText.12" ShapeID="_x0000_i1026" DrawAspect="Content" ObjectID="_1674805848" r:id="rId28"/>
        </w:object>
      </w:r>
    </w:p>
    <w:p w14:paraId="7AB2D117" w14:textId="38000B59" w:rsidR="001742BE" w:rsidRDefault="003662FA" w:rsidP="00837A47">
      <w:r>
        <w:t>Wie also erkennt die Methode „in“ ob zwei starre Körper ineinander gedrungen sind?</w:t>
      </w:r>
      <w:r w:rsidR="00491A61">
        <w:t xml:space="preserve"> Dafür wurde die Überlegung getroffen, dass zwei starre Körper genau dann Stoßen, wenn sich die Formen schneiden.</w:t>
      </w:r>
      <w:r w:rsidR="004821A4">
        <w:t xml:space="preserve"> Das heißt, wenn sich Kanten mit Kanten oder </w:t>
      </w:r>
      <w:r w:rsidR="00BF187D">
        <w:t>Kreise mit Kreisen oder Kreise mit Kanten schneiden.</w:t>
      </w:r>
      <w:r w:rsidR="00BA101E">
        <w:t xml:space="preserve"> Dafür werden zuerst die Werte aus den Formen entnommen und aus dem lokalen Form-Koordinatensystem ins Koordinatensystem des physikalischen Systems überführt (Transformation mit Rotationswinkel und Translationspunkt des Körpers).</w:t>
      </w:r>
    </w:p>
    <w:p w14:paraId="2D2EF0A7" w14:textId="59F54199" w:rsidR="003662FA" w:rsidRDefault="001742BE" w:rsidP="00837A47">
      <w:r>
        <w:t>Im Fall Polygon trifft auf Polygon muss für jede Kombination von Kanten überprüft werden, ob diese sich schneiden.</w:t>
      </w:r>
      <w:r w:rsidR="00525AB2">
        <w:t xml:space="preserve"> </w:t>
      </w:r>
      <w:r w:rsidR="00024974">
        <w:t>Die Implementierung kann dann so aussehen:</w:t>
      </w:r>
    </w:p>
    <w:bookmarkStart w:id="66" w:name="_MON_1674735068"/>
    <w:bookmarkEnd w:id="66"/>
    <w:p w14:paraId="0391854C" w14:textId="2E203ABB" w:rsidR="00101C7E" w:rsidRDefault="00024974" w:rsidP="00837A47">
      <w:r>
        <w:object w:dxaOrig="9072" w:dyaOrig="1587" w14:anchorId="271F0D85">
          <v:shape id="_x0000_i1027" type="#_x0000_t75" style="width:453.75pt;height:79.5pt" o:ole="">
            <v:imagedata r:id="rId29" o:title=""/>
          </v:shape>
          <o:OLEObject Type="Embed" ProgID="Word.OpenDocumentText.12" ShapeID="_x0000_i1027" DrawAspect="Content" ObjectID="_1674805849" r:id="rId30"/>
        </w:object>
      </w:r>
    </w:p>
    <w:p w14:paraId="3C235579" w14:textId="76A505EF" w:rsidR="007B4CDE" w:rsidRDefault="00F31A13" w:rsidP="00837A47">
      <w:r>
        <w:t>Im Fall Kreis trifft auf Kreis reicht es</w:t>
      </w:r>
      <w:r w:rsidR="00C216AA">
        <w:t xml:space="preserve"> zu prüfen, ob die Distanz zwischen den Kreismittelpunkten größer ist als die Summe der Radien.</w:t>
      </w:r>
    </w:p>
    <w:bookmarkStart w:id="67" w:name="_MON_1674735358"/>
    <w:bookmarkEnd w:id="67"/>
    <w:p w14:paraId="5BC99228" w14:textId="27B7DDCE" w:rsidR="00C216AA" w:rsidRDefault="0018628F" w:rsidP="00837A47">
      <w:r>
        <w:object w:dxaOrig="9072" w:dyaOrig="1463" w14:anchorId="46DCC925">
          <v:shape id="_x0000_i1028" type="#_x0000_t75" style="width:453.75pt;height:72.75pt" o:ole="">
            <v:imagedata r:id="rId31" o:title=""/>
          </v:shape>
          <o:OLEObject Type="Embed" ProgID="Word.OpenDocumentText.12" ShapeID="_x0000_i1028" DrawAspect="Content" ObjectID="_1674805850" r:id="rId32"/>
        </w:object>
      </w:r>
    </w:p>
    <w:p w14:paraId="7DD41F1E" w14:textId="596CEE24" w:rsidR="00E84D52" w:rsidRDefault="00E84D52" w:rsidP="00837A47">
      <w:r>
        <w:lastRenderedPageBreak/>
        <w:t xml:space="preserve">Und im Fall, dass ein Kreis auf ein Polygon trifft </w:t>
      </w:r>
      <w:r w:rsidR="00652DE2">
        <w:t xml:space="preserve">wird </w:t>
      </w:r>
      <w:r w:rsidR="00EB5022">
        <w:t>überprüft,</w:t>
      </w:r>
      <w:r w:rsidR="00652DE2">
        <w:t xml:space="preserve"> ob der Abstand zwischen den Kanten des Polygons und dem Kreis kleiner ist als der Radius des Kreises. In diesem Fall sind sie ineinander eingedrungen.</w:t>
      </w:r>
      <w:r w:rsidR="002C17BB">
        <w:t xml:space="preserve"> Im Folgenden Codebeispiel steht die Methode „ptSeqDist“ für den Abstand zwischen der Kante und dem Punkt.</w:t>
      </w:r>
    </w:p>
    <w:bookmarkStart w:id="68" w:name="_MON_1674735451"/>
    <w:bookmarkEnd w:id="68"/>
    <w:p w14:paraId="4FACBDA6" w14:textId="2B333FA4" w:rsidR="00E84D52" w:rsidRPr="00837A47" w:rsidRDefault="0018628F" w:rsidP="00837A47">
      <w:r>
        <w:object w:dxaOrig="9072" w:dyaOrig="1865" w14:anchorId="5FE33270">
          <v:shape id="_x0000_i1029" type="#_x0000_t75" style="width:453.75pt;height:93.75pt" o:ole="">
            <v:imagedata r:id="rId33" o:title=""/>
          </v:shape>
          <o:OLEObject Type="Embed" ProgID="Word.OpenDocumentText.12" ShapeID="_x0000_i1029" DrawAspect="Content" ObjectID="_1674805851" r:id="rId34"/>
        </w:object>
      </w:r>
    </w:p>
    <w:p w14:paraId="2A2936C2" w14:textId="7457C3E7" w:rsidR="00D6010E" w:rsidRDefault="00D6010E" w:rsidP="00D6010E">
      <w:pPr>
        <w:pStyle w:val="berschrift41"/>
      </w:pPr>
      <w:r>
        <w:t>Stoß</w:t>
      </w:r>
      <w:r w:rsidR="00506347">
        <w:t>koordinatensystem</w:t>
      </w:r>
    </w:p>
    <w:p w14:paraId="4D92D712" w14:textId="1BF6E3FE" w:rsidR="00506347" w:rsidRDefault="00506347" w:rsidP="00506347">
      <w:r>
        <w:t xml:space="preserve">Hat man den Stoß erkannt will man </w:t>
      </w:r>
      <w:r w:rsidR="0061732F">
        <w:t>das Stoßkoordinatensystem aufstellen.</w:t>
      </w:r>
      <w:r w:rsidR="007C7D43">
        <w:t xml:space="preserve"> Man muss sich klar machen, dass </w:t>
      </w:r>
      <w:r w:rsidR="00335A36">
        <w:t>zu diesem Zeitpunkt</w:t>
      </w:r>
      <w:r w:rsidR="00B80AD9">
        <w:t>,</w:t>
      </w:r>
      <w:r w:rsidR="00335A36">
        <w:t xml:space="preserve"> durch die Intervallschachtelung der g-Methode des Physolators</w:t>
      </w:r>
      <w:r w:rsidR="00B80AD9">
        <w:t>,</w:t>
      </w:r>
      <w:r w:rsidR="00335A36">
        <w:t xml:space="preserve"> die Körper nichtmehr ineinander dringen, sondern dieser Moment genau bevorsteht.</w:t>
      </w:r>
      <w:r w:rsidR="00A00836">
        <w:t xml:space="preserve"> Das Stoßkoordinatensystem hat als Ursprung den Stoßpunkt</w:t>
      </w:r>
      <w:r w:rsidR="00393C55">
        <w:t xml:space="preserve"> bzw. Stoßecke</w:t>
      </w:r>
      <w:r w:rsidR="00A00836">
        <w:t xml:space="preserve"> der Körper und die Stoß</w:t>
      </w:r>
      <w:r w:rsidR="00336908">
        <w:t>kante</w:t>
      </w:r>
      <w:r w:rsidR="00A00836">
        <w:t xml:space="preserve"> bzw. Stoßebene als y-Achse.</w:t>
      </w:r>
      <w:r w:rsidR="002A09F6">
        <w:t xml:space="preserve"> Es gilt also diese beiden Werte nun genau zu bestimmen.</w:t>
      </w:r>
    </w:p>
    <w:p w14:paraId="7CE8E1A1" w14:textId="6FA0FDA3" w:rsidR="00D64AEB" w:rsidRDefault="006057CC" w:rsidP="00506347">
      <w:r>
        <w:t xml:space="preserve">Im </w:t>
      </w:r>
      <w:r w:rsidR="00C406BE">
        <w:t>„</w:t>
      </w:r>
      <w:r>
        <w:t>Polygon trifft auf Polygon</w:t>
      </w:r>
      <w:r w:rsidR="00C406BE">
        <w:t>“</w:t>
      </w:r>
      <w:r>
        <w:t xml:space="preserve"> Fall</w:t>
      </w:r>
      <w:r w:rsidR="00336908">
        <w:t xml:space="preserve"> wird ein Algorithmus verwendet, der für jede Kombination von Ecken und Kanten beider Körper den Abstand bestimmt. Wenn dieser Abstand kleiner ist als der bisher kleinste Abstand, so werden Ecke und Kante als Sto</w:t>
      </w:r>
      <w:r w:rsidR="00393C55">
        <w:t xml:space="preserve">ßecke und Stoßkante </w:t>
      </w:r>
      <w:r w:rsidR="00582AB2">
        <w:t>gesetzt.</w:t>
      </w:r>
      <w:r w:rsidR="00D325A6">
        <w:t xml:space="preserve"> </w:t>
      </w:r>
      <w:r w:rsidR="007F4073">
        <w:t xml:space="preserve">Der kleinste Abstand wird mit dem größtmöglichen Wert initialisiert, so dass jeder Abstand kleiner sein muss. </w:t>
      </w:r>
      <w:r w:rsidR="00D325A6">
        <w:t>Am Ende der Schleifendurchläufe bleiben daher die echte Stoßebene und der Stoßpunkt übrig.</w:t>
      </w:r>
      <w:r w:rsidR="00BD10E3">
        <w:t xml:space="preserve"> Es werden zwei Doppel-Forschleifen benötigt, da sowohl die Ecken des ersten Körpers mit den Kanten des zweiten Körpers als auch umgekehrt getestet werden muss.</w:t>
      </w:r>
      <w:r w:rsidR="000C7A38">
        <w:t xml:space="preserve"> Am Ende wird aus der Stoßkante noch ein einzelner Richtungsvektor erzeugt, da für das Stoßkoordinatensystem die Ausrichtung der Y-Achse allein von der Ausrichtung der Stoßkante abhängt und nicht von deren genauer Position.</w:t>
      </w:r>
    </w:p>
    <w:bookmarkStart w:id="69" w:name="_MON_1674736138"/>
    <w:bookmarkEnd w:id="69"/>
    <w:p w14:paraId="5246CA19" w14:textId="22CC2CA1" w:rsidR="00FF5FBA" w:rsidRDefault="0018628F" w:rsidP="00506347">
      <w:r>
        <w:object w:dxaOrig="9072" w:dyaOrig="8227" w14:anchorId="018FD676">
          <v:shape id="_x0000_i1030" type="#_x0000_t75" style="width:453.75pt;height:411pt" o:ole="">
            <v:imagedata r:id="rId35" o:title=""/>
          </v:shape>
          <o:OLEObject Type="Embed" ProgID="Word.OpenDocumentText.12" ShapeID="_x0000_i1030" DrawAspect="Content" ObjectID="_1674805852" r:id="rId36"/>
        </w:object>
      </w:r>
    </w:p>
    <w:p w14:paraId="769AE8F9" w14:textId="03ADE7D1" w:rsidR="002462C7" w:rsidRDefault="00D57282" w:rsidP="00506347">
      <w:r>
        <w:t xml:space="preserve">Im Fall „Kreis trifft auf Kreis“ ist die Bestimmung deutlich einfacher. </w:t>
      </w:r>
      <w:r w:rsidR="00AB490A">
        <w:t>Die Stoßkante steht senkrecht zum Verbindungsvektor der Kreise</w:t>
      </w:r>
      <w:r w:rsidR="00A962F8">
        <w:t xml:space="preserve"> und der Stoßpunkt entspricht dem Punkt, der auf dem Kreisrand liegt und auf dem Verbindungsvektor</w:t>
      </w:r>
      <w:r w:rsidR="0071433E">
        <w:t xml:space="preserve"> der Kreise</w:t>
      </w:r>
      <w:r w:rsidR="00A962F8">
        <w:t>.</w:t>
      </w:r>
    </w:p>
    <w:bookmarkStart w:id="70" w:name="_MON_1674737055"/>
    <w:bookmarkEnd w:id="70"/>
    <w:p w14:paraId="003B1F7C" w14:textId="5B2B7CA7" w:rsidR="00AB490A" w:rsidRDefault="00AB490A" w:rsidP="00506347">
      <w:r>
        <w:object w:dxaOrig="9072" w:dyaOrig="1891" w14:anchorId="4C3DBAD7">
          <v:shape id="_x0000_i1031" type="#_x0000_t75" style="width:453.75pt;height:94.5pt" o:ole="">
            <v:imagedata r:id="rId37" o:title=""/>
          </v:shape>
          <o:OLEObject Type="Embed" ProgID="Word.OpenDocumentText.12" ShapeID="_x0000_i1031" DrawAspect="Content" ObjectID="_1674805853" r:id="rId38"/>
        </w:object>
      </w:r>
    </w:p>
    <w:p w14:paraId="572A9F65" w14:textId="44899536" w:rsidR="00336908" w:rsidRDefault="001611EC" w:rsidP="00506347">
      <w:r>
        <w:t>Der Fall „Kreis trifft auf Polygon“ ist wieder etwas komplizierter. Hier muss man unterscheiden zwischen einem Kreis der Auf eine Kante stößt und einem Kreis, der auf eine Ecke stößt.</w:t>
      </w:r>
      <w:r w:rsidR="00E01CC6">
        <w:t xml:space="preserve"> In ersterem Fall ist </w:t>
      </w:r>
      <w:r w:rsidR="00023F04">
        <w:t>die</w:t>
      </w:r>
      <w:r w:rsidR="00E01CC6">
        <w:t xml:space="preserve"> Kante die Stoßkante und der nächste Kreispunkt </w:t>
      </w:r>
      <w:r w:rsidR="00E01CC6">
        <w:lastRenderedPageBreak/>
        <w:t>der Stoßpunkt</w:t>
      </w:r>
      <w:r w:rsidR="00A45966">
        <w:t xml:space="preserve"> und in letzterem Fall ist die Ecke der Stoßpunkt und die Tangente am Kreis die Stoßebene.</w:t>
      </w:r>
      <w:r w:rsidR="00D645B9">
        <w:t xml:space="preserve"> </w:t>
      </w:r>
    </w:p>
    <w:bookmarkStart w:id="71" w:name="_MON_1674737741"/>
    <w:bookmarkEnd w:id="71"/>
    <w:p w14:paraId="48DBA50C" w14:textId="1F1ED92B" w:rsidR="00F07856" w:rsidRDefault="0018628F" w:rsidP="00506347">
      <w:r>
        <w:object w:dxaOrig="9072" w:dyaOrig="6440" w14:anchorId="00D3422D">
          <v:shape id="_x0000_i1032" type="#_x0000_t75" style="width:453.75pt;height:323.25pt" o:ole="">
            <v:imagedata r:id="rId39" o:title=""/>
          </v:shape>
          <o:OLEObject Type="Embed" ProgID="Word.OpenDocumentText.12" ShapeID="_x0000_i1032" DrawAspect="Content" ObjectID="_1674805854" r:id="rId40"/>
        </w:object>
      </w:r>
    </w:p>
    <w:p w14:paraId="04090557" w14:textId="03B5CCE7" w:rsidR="00D6010E" w:rsidRDefault="00D6010E" w:rsidP="00D6010E">
      <w:pPr>
        <w:pStyle w:val="berschrift41"/>
      </w:pPr>
      <w:r>
        <w:t>Stoßauflösung</w:t>
      </w:r>
    </w:p>
    <w:p w14:paraId="70826C31" w14:textId="6F577864" w:rsidR="004660B6" w:rsidRDefault="004660B6" w:rsidP="004660B6">
      <w:r>
        <w:t>Die Stoßauflösung erfolgt unter Anwendung der Formeln von Herr Wandinger die im Grundlagenteil bereits vorgestellt wurden.</w:t>
      </w:r>
      <w:r w:rsidR="002B5A69">
        <w:t xml:space="preserve"> Bei Aufruf der „run“ Methode der „Runnable“ Klasse zur Auflösung von Stößen werden zuerst alle Geschwindigkeiten und Positionen der zwei Körper in das Stoßkoordinatensystem transformiert.</w:t>
      </w:r>
      <w:r w:rsidR="00407469">
        <w:t xml:space="preserve"> Danach werden aus den neuen Positionen die Werte a1 und a2 entnommen, die deren Abstand zur Y-Achse entsprechen, und somit ihr negativer Y-Wert sind.</w:t>
      </w:r>
      <w:r w:rsidR="00F32221">
        <w:t xml:space="preserve"> Dann wird der Kraftstoß berechnet und damit die neuen Geschwindigkeiten und Winkelgeschwindigkeiten</w:t>
      </w:r>
      <w:r w:rsidR="003737D4">
        <w:t>.</w:t>
      </w:r>
      <w:r w:rsidR="001E450C">
        <w:t xml:space="preserve"> Zuletzt werden die Geschwindigkeiten zurück ins Inertialsystem transformiert.</w:t>
      </w:r>
      <w:r w:rsidR="00FD64CD">
        <w:t xml:space="preserve"> </w:t>
      </w:r>
      <w:r w:rsidR="00C671D4">
        <w:t>Danach ist der Stoß gelöst.</w:t>
      </w:r>
      <w:r w:rsidR="00CD606A">
        <w:t xml:space="preserve"> Der k-Wert ist in dieser Klasse gespeichert.</w:t>
      </w:r>
      <w:r w:rsidR="0098072B">
        <w:t xml:space="preserve"> </w:t>
      </w:r>
    </w:p>
    <w:bookmarkStart w:id="72" w:name="_MON_1674738740"/>
    <w:bookmarkEnd w:id="72"/>
    <w:p w14:paraId="5A950460" w14:textId="2BD9F516" w:rsidR="0098072B" w:rsidRDefault="0018628F" w:rsidP="004660B6">
      <w:r>
        <w:object w:dxaOrig="9072" w:dyaOrig="7507" w14:anchorId="395B9AE7">
          <v:shape id="_x0000_i1033" type="#_x0000_t75" style="width:453.75pt;height:374.25pt" o:ole="">
            <v:imagedata r:id="rId41" o:title=""/>
          </v:shape>
          <o:OLEObject Type="Embed" ProgID="Word.OpenDocumentText.12" ShapeID="_x0000_i1033" DrawAspect="Content" ObjectID="_1674805855" r:id="rId42"/>
        </w:object>
      </w:r>
    </w:p>
    <w:p w14:paraId="67DD27B7" w14:textId="1E455B72" w:rsidR="00DB45B8" w:rsidRDefault="00DB45B8" w:rsidP="00DB45B8">
      <w:pPr>
        <w:pStyle w:val="berschrift41"/>
      </w:pPr>
      <w:r>
        <w:t>Probleme beim Stoß</w:t>
      </w:r>
    </w:p>
    <w:p w14:paraId="65D1DF88" w14:textId="37F74F6D" w:rsidR="00886908" w:rsidRPr="00886908" w:rsidRDefault="00886908" w:rsidP="00886908">
      <w:r>
        <w:t>Während und nach der Implementierung von Stößen sind mehrere Probleme aufgefallen.</w:t>
      </w:r>
      <w:r w:rsidR="008F29BD">
        <w:t xml:space="preserve"> Spezialfälle wie Ecke auf Ecke und Kante auf Kante Stöße führen zu unerwarteten, nicht physikalischen Effekten.</w:t>
      </w:r>
      <w:r w:rsidR="0043027E">
        <w:t xml:space="preserve"> Stößt z.B. eine Kante auf eine Kante mit keinem oder einem nur sehr geringen Winkel</w:t>
      </w:r>
      <w:r w:rsidR="000375B1">
        <w:t xml:space="preserve"> dann kann es </w:t>
      </w:r>
      <w:r w:rsidR="00E72CE6">
        <w:t>zu einem extremen Aufschaukeln</w:t>
      </w:r>
      <w:r w:rsidR="000375B1">
        <w:t xml:space="preserve"> kommen wo die Kanten ständig </w:t>
      </w:r>
      <w:r w:rsidR="00241467">
        <w:t>aneinanderstoßen</w:t>
      </w:r>
      <w:r w:rsidR="000375B1">
        <w:t>.</w:t>
      </w:r>
      <w:r w:rsidR="00E72CE6">
        <w:t xml:space="preserve"> Insbesondere </w:t>
      </w:r>
      <w:r w:rsidR="00763465">
        <w:t>wenn die Stoßzahl k klein ist und das System bei jedem Stoß an Energie verliert oder die Körper sich unter dem Einfluss von Kräften wie z.B. der Gewichtskraft befinden.</w:t>
      </w:r>
      <w:r w:rsidR="000C2C16">
        <w:t xml:space="preserve"> Fallen z.B. starre Körper auf einen unbeweglichen Körper und verlieren dabei ständig an Energie so wird der Abstand zwischen den Stößen logischerweise immer kleiner.</w:t>
      </w:r>
      <w:r w:rsidR="000173D1">
        <w:t xml:space="preserve"> Dabei kommt es zu einer Überlastsituation die den Physolator oder den </w:t>
      </w:r>
      <w:r w:rsidR="002067C4">
        <w:t>Computer,</w:t>
      </w:r>
      <w:r w:rsidR="000173D1">
        <w:t xml:space="preserve"> der ihn ausführt</w:t>
      </w:r>
      <w:r w:rsidR="005F78E2">
        <w:t>,</w:t>
      </w:r>
      <w:r w:rsidR="000173D1">
        <w:t xml:space="preserve"> zu stark beanspruchen.</w:t>
      </w:r>
      <w:r w:rsidR="00C5363D">
        <w:t xml:space="preserve"> Man kann die Körper in so einem Fall in einen anderen Zustand überführen wie z.B. Rollen, Gleitreibung oder </w:t>
      </w:r>
      <w:r w:rsidR="00F971D9">
        <w:t>Stillstand</w:t>
      </w:r>
      <w:r w:rsidR="00C5363D">
        <w:t>.</w:t>
      </w:r>
      <w:r w:rsidR="008D5B32">
        <w:t xml:space="preserve"> </w:t>
      </w:r>
      <w:r w:rsidR="002067C4">
        <w:t xml:space="preserve">Außerdem </w:t>
      </w:r>
      <w:r w:rsidR="00DC6FCE">
        <w:t>besteht die Gefahr von Mehrfachstößen.</w:t>
      </w:r>
      <w:r w:rsidR="00AB5E83">
        <w:t xml:space="preserve"> Mehrfachstöße sind Fälle in denen </w:t>
      </w:r>
      <w:r w:rsidR="000667DF">
        <w:t>zeitgleich</w:t>
      </w:r>
      <w:r w:rsidR="00AB5E83">
        <w:t xml:space="preserve"> mehr</w:t>
      </w:r>
      <w:r w:rsidR="00BD0735">
        <w:t xml:space="preserve"> als zwei</w:t>
      </w:r>
      <w:r w:rsidR="00AB5E83">
        <w:t xml:space="preserve"> Körper aneinander Stoßen.</w:t>
      </w:r>
      <w:r w:rsidR="000667DF">
        <w:t xml:space="preserve"> </w:t>
      </w:r>
      <w:r w:rsidR="00DC00D8">
        <w:t xml:space="preserve">Solche Fälle treten häufiger auf als man das zuerst annehmen </w:t>
      </w:r>
      <w:r w:rsidR="00DC00D8">
        <w:lastRenderedPageBreak/>
        <w:t xml:space="preserve">würde. Ein typischer Fall wäre z.B. ein Trichter </w:t>
      </w:r>
      <w:r w:rsidR="005C391E">
        <w:t>auf den starren Körper</w:t>
      </w:r>
      <w:r w:rsidR="00DC00D8">
        <w:t xml:space="preserve"> fallen.</w:t>
      </w:r>
      <w:r w:rsidR="006F00C9">
        <w:t xml:space="preserve"> Dabei kommt es fast unweigerlich zu solchen </w:t>
      </w:r>
      <w:r w:rsidR="0077205E">
        <w:t>Mehrfachstößen,</w:t>
      </w:r>
      <w:r w:rsidR="006F00C9">
        <w:t xml:space="preserve"> die diese Simulation noch nicht lösen kann.</w:t>
      </w:r>
      <w:r w:rsidR="009C0492">
        <w:t xml:space="preserve"> </w:t>
      </w:r>
    </w:p>
    <w:p w14:paraId="50ADA6CB" w14:textId="5557BDD0" w:rsidR="00F8686B" w:rsidRPr="00A06D4B" w:rsidRDefault="00F8686B" w:rsidP="00D8525E">
      <w:pPr>
        <w:pStyle w:val="berschrift3"/>
      </w:pPr>
      <w:bookmarkStart w:id="73" w:name="_Ref61860292"/>
      <w:bookmarkStart w:id="74" w:name="_Toc64192838"/>
      <w:r w:rsidRPr="00A06D4B">
        <w:t>Rollen</w:t>
      </w:r>
      <w:bookmarkEnd w:id="73"/>
      <w:bookmarkEnd w:id="74"/>
    </w:p>
    <w:p w14:paraId="2219C1F6" w14:textId="095346B8" w:rsidR="008C0043" w:rsidRPr="00A06D4B" w:rsidRDefault="00F13C60" w:rsidP="008C0043">
      <w:r w:rsidRPr="00A06D4B">
        <w:t xml:space="preserve">Rollen ist </w:t>
      </w:r>
      <w:r w:rsidR="00152F4F" w:rsidRPr="00A06D4B">
        <w:t xml:space="preserve">eine Kombination aus </w:t>
      </w:r>
      <w:r w:rsidR="005E7870" w:rsidRPr="00A06D4B">
        <w:t>translatorischer und Rotationsbewegung</w:t>
      </w:r>
      <w:r w:rsidR="008E00C1" w:rsidRPr="00A06D4B">
        <w:t xml:space="preserve">, welche auf </w:t>
      </w:r>
      <w:r w:rsidR="00112FE7" w:rsidRPr="00A06D4B">
        <w:t>r</w:t>
      </w:r>
      <w:r w:rsidR="008E00C1" w:rsidRPr="00A06D4B">
        <w:t>unde K</w:t>
      </w:r>
      <w:r w:rsidR="00CB0F2B" w:rsidRPr="00A06D4B">
        <w:t>örper</w:t>
      </w:r>
      <w:r w:rsidR="00E35917" w:rsidRPr="00A06D4B">
        <w:t xml:space="preserve"> gleichzeitig angewendet werden. </w:t>
      </w:r>
      <w:r w:rsidR="00FB7B72" w:rsidRPr="00A06D4B">
        <w:t>Dies betrifft bei uns Kreise.</w:t>
      </w:r>
    </w:p>
    <w:p w14:paraId="7D79B076" w14:textId="11E3D132" w:rsidR="009A41DC" w:rsidRPr="00A06D4B" w:rsidRDefault="009A41DC" w:rsidP="00D8525E">
      <w:pPr>
        <w:pStyle w:val="berschrift41"/>
      </w:pPr>
      <w:bookmarkStart w:id="75" w:name="_Ref61872014"/>
      <w:r w:rsidRPr="00A06D4B">
        <w:t>Zustand</w:t>
      </w:r>
      <w:r w:rsidR="00595089" w:rsidRPr="00A06D4B">
        <w:t xml:space="preserve">sübergang </w:t>
      </w:r>
      <w:r w:rsidR="00E82234" w:rsidRPr="00A06D4B">
        <w:t xml:space="preserve">Fliegen zu </w:t>
      </w:r>
      <w:r w:rsidRPr="00A06D4B">
        <w:t>Rollen</w:t>
      </w:r>
      <w:bookmarkEnd w:id="75"/>
    </w:p>
    <w:p w14:paraId="2C5874A0" w14:textId="44B1827E" w:rsidR="00220AC4" w:rsidRPr="00A06D4B" w:rsidRDefault="00220AC4" w:rsidP="00220AC4">
      <w:r w:rsidRPr="00A06D4B">
        <w:t xml:space="preserve">Ein runder Körper </w:t>
      </w:r>
      <w:r w:rsidR="00E82234" w:rsidRPr="00A06D4B">
        <w:t>wechselt seinen Zustand von fliegen zu rollen</w:t>
      </w:r>
      <w:r w:rsidRPr="00A06D4B">
        <w:t xml:space="preserve">, wenn </w:t>
      </w:r>
      <w:r w:rsidR="00E82234" w:rsidRPr="00A06D4B">
        <w:t xml:space="preserve">die vertikale </w:t>
      </w:r>
      <w:r w:rsidR="00753591" w:rsidRPr="00A06D4B">
        <w:t xml:space="preserve">Geschwindigkeit nach einem Stoß gleich </w:t>
      </w:r>
      <m:oMath>
        <m:r>
          <w:rPr>
            <w:rFonts w:ascii="Cambria Math" w:hAnsi="Cambria Math"/>
          </w:rPr>
          <m:t>0</m:t>
        </m:r>
      </m:oMath>
      <w:r w:rsidR="00753591" w:rsidRPr="00A06D4B">
        <w:t xml:space="preserve"> ist. </w:t>
      </w:r>
    </w:p>
    <w:p w14:paraId="1419A171" w14:textId="5BE488BD" w:rsidR="00367F07" w:rsidRPr="00A06D4B" w:rsidRDefault="00A17405" w:rsidP="00220AC4">
      <w:pPr>
        <w:rPr>
          <w:rFonts w:eastAsiaTheme="minorEastAsia"/>
        </w:rPr>
      </w:pPr>
      <w:r w:rsidRPr="00A06D4B">
        <w:t>Da der Stoß in einem Stoßkoordinatensystem berechnet wird, betrachten wir hierfür stattdessen die darin berechnete horizontale Geschwindigkeit.</w:t>
      </w:r>
      <w:r w:rsidR="006C1202" w:rsidRPr="00A06D4B">
        <w:t xml:space="preserve"> Diese entspricht der vertikalen Geschwindigkeit im Inertialsystem</w:t>
      </w:r>
      <w:r w:rsidR="000F0E46" w:rsidRPr="00A06D4B">
        <w:t>.</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m:t>
        </m:r>
      </m:oMath>
      <w:r w:rsidRPr="00A06D4B">
        <w:t xml:space="preserve"> </w:t>
      </w:r>
      <w:r w:rsidR="000F0E46" w:rsidRPr="00A06D4B">
        <w:t>entschieden</w:t>
      </w:r>
      <w:r w:rsidRPr="00A06D4B">
        <w:t>. Wenn die neu</w:t>
      </w:r>
      <w:r w:rsidR="000F0E46" w:rsidRPr="00A06D4B">
        <w:t>berechnete</w:t>
      </w:r>
      <w:r w:rsidRPr="00A06D4B">
        <w:t xml:space="preserve"> horizontale Geschwindigkeit</w:t>
      </w:r>
      <w:r w:rsidR="005C06F0" w:rsidRPr="00A06D4B">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m:t>
            </m:r>
          </m:sup>
        </m:sSubSup>
      </m:oMath>
      <w:r w:rsidRPr="00A06D4B">
        <w:t xml:space="preserve"> kleiner als </w:t>
      </w:r>
      <m:oMath>
        <m:r>
          <w:rPr>
            <w:rFonts w:ascii="Cambria Math" w:hAnsi="Cambria Math"/>
          </w:rPr>
          <m:t>0,1 </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Pr="00A06D4B">
        <w:rPr>
          <w:rFonts w:eastAsiaTheme="minorEastAsia"/>
        </w:rPr>
        <w:t xml:space="preserve"> ist, wechselt der runde Körper in den Zustand Rollen. Dadurch erfährt er neune physikalische Zusammenhänge</w:t>
      </w:r>
      <w:r w:rsidR="00BF1FD3" w:rsidRPr="00A06D4B">
        <w:rPr>
          <w:rFonts w:eastAsiaTheme="minorEastAsia"/>
        </w:rPr>
        <w:t xml:space="preserve">, welche sich auf das </w:t>
      </w:r>
      <w:r w:rsidR="00EC6A84" w:rsidRPr="00A06D4B">
        <w:t xml:space="preserve">Inertialsystem </w:t>
      </w:r>
      <w:r w:rsidR="00BF1FD3" w:rsidRPr="00A06D4B">
        <w:rPr>
          <w:rFonts w:eastAsiaTheme="minorEastAsia"/>
        </w:rPr>
        <w:t>beziehen.</w:t>
      </w:r>
    </w:p>
    <w:p w14:paraId="617242B6" w14:textId="4E102252" w:rsidR="00367F07" w:rsidRPr="00A06D4B" w:rsidRDefault="00367F07" w:rsidP="00220AC4">
      <w:pPr>
        <w:rPr>
          <w:rFonts w:eastAsiaTheme="minorEastAsia"/>
        </w:rPr>
      </w:pPr>
      <w:r w:rsidRPr="00A06D4B">
        <w:rPr>
          <w:rFonts w:eastAsiaTheme="minorEastAsia"/>
        </w:rPr>
        <w:t xml:space="preserve">Zunächst wird unabhängig von der Art der Ebene </w:t>
      </w:r>
      <w:r w:rsidR="00D43558" w:rsidRPr="00A06D4B">
        <w:rPr>
          <w:rFonts w:eastAsiaTheme="minorEastAsia"/>
        </w:rPr>
        <w:t xml:space="preserve">der Körper um </w:t>
      </w:r>
      <m:oMath>
        <m:r>
          <w:rPr>
            <w:rFonts w:ascii="Cambria Math" w:eastAsiaTheme="minorEastAsia" w:hAnsi="Cambria Math"/>
          </w:rPr>
          <m:t>0,1 mm</m:t>
        </m:r>
      </m:oMath>
      <w:r w:rsidR="00D43558" w:rsidRPr="00A06D4B">
        <w:rPr>
          <w:rFonts w:eastAsiaTheme="minorEastAsia"/>
        </w:rPr>
        <w:t xml:space="preserve"> </w:t>
      </w:r>
      <w:r w:rsidR="00083BEF" w:rsidRPr="00A06D4B">
        <w:rPr>
          <w:rFonts w:eastAsiaTheme="minorEastAsia"/>
        </w:rPr>
        <w:t>nach oben gesetzt</w:t>
      </w:r>
      <w:r w:rsidR="00716951" w:rsidRPr="00A06D4B">
        <w:rPr>
          <w:rFonts w:eastAsiaTheme="minorEastAsia"/>
        </w:rPr>
        <w:t xml:space="preserve">. Somit ist gewährleistet, dass der Körper keine </w:t>
      </w:r>
      <w:r w:rsidR="00A40CFE" w:rsidRPr="00A06D4B">
        <w:rPr>
          <w:rFonts w:eastAsiaTheme="minorEastAsia"/>
        </w:rPr>
        <w:t>weiteren</w:t>
      </w:r>
      <w:r w:rsidR="00716951" w:rsidRPr="00A06D4B">
        <w:rPr>
          <w:rFonts w:eastAsiaTheme="minorEastAsia"/>
        </w:rPr>
        <w:t xml:space="preserve"> Stöße mit der Ebene ein</w:t>
      </w:r>
      <w:r w:rsidR="009E7169" w:rsidRPr="00A06D4B">
        <w:rPr>
          <w:rFonts w:eastAsiaTheme="minorEastAsia"/>
        </w:rPr>
        <w:t>geht.</w:t>
      </w:r>
    </w:p>
    <w:p w14:paraId="4EEC2A17" w14:textId="50E4FD32" w:rsidR="004D1D7C" w:rsidRPr="00A06D4B" w:rsidRDefault="003C0606" w:rsidP="008A4D9E">
      <w:pPr>
        <w:rPr>
          <w:rFonts w:eastAsiaTheme="minorEastAsia"/>
        </w:rPr>
      </w:pPr>
      <w:r w:rsidRPr="00A06D4B">
        <w:rPr>
          <w:rFonts w:eastAsiaTheme="minorEastAsia"/>
        </w:rPr>
        <w:t xml:space="preserve">Tritt dieser Fall ein, so unterscheiden wir, ob der Stoß </w:t>
      </w:r>
      <w:r w:rsidR="00A463CD" w:rsidRPr="00A06D4B">
        <w:rPr>
          <w:rFonts w:eastAsiaTheme="minorEastAsia"/>
        </w:rPr>
        <w:t>mit</w:t>
      </w:r>
      <w:r w:rsidRPr="00A06D4B">
        <w:rPr>
          <w:rFonts w:eastAsiaTheme="minorEastAsia"/>
        </w:rPr>
        <w:t xml:space="preserve"> einer horizontalen oder einer schi</w:t>
      </w:r>
      <w:r w:rsidR="00A463CD" w:rsidRPr="00A06D4B">
        <w:rPr>
          <w:rFonts w:eastAsiaTheme="minorEastAsia"/>
        </w:rPr>
        <w:t>efen Ebene durchgeführt wurde.</w:t>
      </w:r>
    </w:p>
    <w:p w14:paraId="497FE000" w14:textId="66B0E5DC" w:rsidR="0069548D" w:rsidRPr="00A06D4B" w:rsidRDefault="0069548D" w:rsidP="00D8525E">
      <w:pPr>
        <w:pStyle w:val="Formatvorlage1"/>
      </w:pPr>
      <w:bookmarkStart w:id="76" w:name="_Ref63409901"/>
      <w:r w:rsidRPr="00A06D4B">
        <w:t>Horizontale Ebene</w:t>
      </w:r>
      <w:bookmarkEnd w:id="76"/>
    </w:p>
    <w:p w14:paraId="542588BF" w14:textId="1340CE6A" w:rsidR="00362ADE" w:rsidRPr="00A06D4B" w:rsidRDefault="00A55251" w:rsidP="0069548D">
      <w:pPr>
        <w:rPr>
          <w:rFonts w:eastAsiaTheme="minorEastAsia"/>
        </w:rPr>
      </w:pPr>
      <w:r w:rsidRPr="00A06D4B">
        <w:rPr>
          <w:rFonts w:eastAsiaTheme="minorEastAsia"/>
        </w:rPr>
        <w:t xml:space="preserve">Findet dieser Zustandswechsel auf einer </w:t>
      </w:r>
      <w:r w:rsidR="00E90B6F" w:rsidRPr="00A06D4B">
        <w:rPr>
          <w:rFonts w:eastAsiaTheme="minorEastAsia"/>
        </w:rPr>
        <w:t>horizontalen Ebene statt, so</w:t>
      </w:r>
      <w:r w:rsidR="006932CE" w:rsidRPr="00A06D4B">
        <w:rPr>
          <w:rFonts w:eastAsiaTheme="minorEastAsia"/>
        </w:rPr>
        <w:t xml:space="preserve"> wird</w:t>
      </w:r>
      <w:r w:rsidR="009124F1" w:rsidRPr="00A06D4B">
        <w:rPr>
          <w:rFonts w:eastAsiaTheme="minorEastAsia"/>
        </w:rPr>
        <w:t xml:space="preserve"> der horizontale Anteil</w:t>
      </w:r>
      <w:r w:rsidR="00385F08" w:rsidRPr="00A06D4B">
        <w:rPr>
          <w:rFonts w:eastAsiaTheme="minorEastAsia"/>
        </w:rPr>
        <w:t xml:space="preserve"> der</w:t>
      </w:r>
      <w:r w:rsidR="0096185A" w:rsidRPr="00A06D4B">
        <w:rPr>
          <w:rFonts w:eastAsiaTheme="minorEastAsia"/>
        </w:rPr>
        <w:t xml:space="preserve"> </w:t>
      </w:r>
      <w:r w:rsidR="00182545" w:rsidRPr="00A06D4B">
        <w:t>Rollreibung</w:t>
      </w:r>
      <w:r w:rsidR="0096185A" w:rsidRPr="00A06D4B">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x</m:t>
            </m:r>
          </m:sub>
        </m:sSub>
      </m:oMath>
      <w:r w:rsidR="0096185A" w:rsidRPr="00A06D4B">
        <w:rPr>
          <w:rFonts w:eastAsiaTheme="minorEastAsia"/>
        </w:rPr>
        <w:t xml:space="preserve"> </w:t>
      </w:r>
      <w:r w:rsidR="00385F08" w:rsidRPr="00A06D4B">
        <w:rPr>
          <w:rFonts w:eastAsiaTheme="minorEastAsia"/>
        </w:rPr>
        <w:t>bestimmt. Der vertikale Anteil</w:t>
      </w:r>
      <w:r w:rsidR="006547F3" w:rsidRPr="00A06D4B">
        <w:rPr>
          <w:rFonts w:eastAsiaTheme="minorEastAsia"/>
        </w:rPr>
        <w:t xml:space="preserve"> davon</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e>
          <m:sub>
            <m:r>
              <w:rPr>
                <w:rFonts w:ascii="Cambria Math" w:hAnsi="Cambria Math"/>
              </w:rPr>
              <m:t>y</m:t>
            </m:r>
          </m:sub>
        </m:sSub>
      </m:oMath>
      <w:r w:rsidR="002B381B" w:rsidRPr="00A06D4B">
        <w:rPr>
          <w:rFonts w:eastAsiaTheme="minorEastAsia"/>
        </w:rPr>
        <w:t>,</w:t>
      </w:r>
      <w:r w:rsidR="00385F08" w:rsidRPr="00A06D4B">
        <w:rPr>
          <w:rFonts w:eastAsiaTheme="minorEastAsia"/>
        </w:rPr>
        <w:t xml:space="preserve"> </w:t>
      </w:r>
      <w:r w:rsidR="003D0483" w:rsidRPr="00A06D4B">
        <w:rPr>
          <w:rFonts w:eastAsiaTheme="minorEastAsia"/>
        </w:rPr>
        <w:t>sowie von der Geschwindigkeit</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v</m:t>
                </m:r>
              </m:e>
            </m:acc>
          </m:e>
          <m:sub>
            <m:r>
              <w:rPr>
                <w:rFonts w:ascii="Cambria Math" w:hAnsi="Cambria Math"/>
              </w:rPr>
              <m:t>x</m:t>
            </m:r>
          </m:sub>
        </m:sSub>
      </m:oMath>
      <w:r w:rsidR="003D0483" w:rsidRPr="00A06D4B">
        <w:rPr>
          <w:rFonts w:eastAsiaTheme="minorEastAsia"/>
        </w:rPr>
        <w:t xml:space="preserve"> </w:t>
      </w:r>
      <w:r w:rsidR="00DF52D2" w:rsidRPr="00A06D4B">
        <w:rPr>
          <w:rFonts w:eastAsiaTheme="minorEastAsia"/>
        </w:rPr>
        <w:t>und Beschleunigung</w:t>
      </w:r>
      <w:r w:rsidR="00E6781E" w:rsidRPr="00A06D4B">
        <w:rPr>
          <w:rFonts w:eastAsiaTheme="minorEastAsia"/>
        </w:rPr>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a</m:t>
                </m:r>
              </m:e>
            </m:acc>
          </m:e>
          <m:sub>
            <m:r>
              <w:rPr>
                <w:rFonts w:ascii="Cambria Math" w:hAnsi="Cambria Math"/>
              </w:rPr>
              <m:t>x</m:t>
            </m:r>
          </m:sub>
        </m:sSub>
      </m:oMath>
      <w:r w:rsidR="00DF52D2" w:rsidRPr="00A06D4B">
        <w:rPr>
          <w:rFonts w:eastAsiaTheme="minorEastAsia"/>
        </w:rPr>
        <w:t xml:space="preserve"> </w:t>
      </w:r>
      <w:r w:rsidR="00385F08" w:rsidRPr="00A06D4B">
        <w:rPr>
          <w:rFonts w:eastAsiaTheme="minorEastAsia"/>
        </w:rPr>
        <w:t xml:space="preserve">ist </w:t>
      </w:r>
      <w:r w:rsidR="006547F3" w:rsidRPr="00A06D4B">
        <w:rPr>
          <w:rFonts w:eastAsiaTheme="minorEastAsia"/>
        </w:rPr>
        <w:t>0, d</w:t>
      </w:r>
      <w:r w:rsidR="002D7F6D" w:rsidRPr="00A06D4B">
        <w:rPr>
          <w:rFonts w:eastAsiaTheme="minorEastAsia"/>
        </w:rPr>
        <w:t xml:space="preserve">a </w:t>
      </w:r>
      <w:r w:rsidR="004B0A27" w:rsidRPr="00A06D4B">
        <w:rPr>
          <w:rFonts w:eastAsiaTheme="minorEastAsia"/>
        </w:rPr>
        <w:t xml:space="preserve">sich </w:t>
      </w:r>
      <w:r w:rsidR="00050878" w:rsidRPr="00A06D4B">
        <w:rPr>
          <w:rFonts w:eastAsiaTheme="minorEastAsia"/>
        </w:rPr>
        <w:t>bei einem rollenden Körper</w:t>
      </w:r>
      <w:r w:rsidR="002D7F6D" w:rsidRPr="00A06D4B">
        <w:rPr>
          <w:rFonts w:eastAsiaTheme="minorEastAsia"/>
        </w:rPr>
        <w:t xml:space="preserve"> auf einer horizontalen Ebene</w:t>
      </w:r>
      <w:r w:rsidR="004B0A27" w:rsidRPr="00A06D4B">
        <w:rPr>
          <w:rFonts w:eastAsiaTheme="minorEastAsia"/>
        </w:rPr>
        <w:t xml:space="preserve"> die </w:t>
      </w:r>
      <w:r w:rsidR="009C0F96" w:rsidRPr="00A06D4B">
        <w:rPr>
          <w:rFonts w:eastAsiaTheme="minorEastAsia"/>
        </w:rPr>
        <w:t>Geschwindigkeit</w:t>
      </w:r>
      <w:r w:rsidR="004B0A27" w:rsidRPr="00A06D4B">
        <w:rPr>
          <w:rFonts w:eastAsiaTheme="minorEastAsia"/>
        </w:rPr>
        <w:t xml:space="preserve"> nur in </w:t>
      </w:r>
      <w:r w:rsidR="009C0F96" w:rsidRPr="00A06D4B">
        <w:rPr>
          <w:rFonts w:eastAsiaTheme="minorEastAsia"/>
        </w:rPr>
        <w:t>horizontaler Richtung ändert.</w:t>
      </w:r>
    </w:p>
    <w:p w14:paraId="206C6AF1" w14:textId="0CB1EACF" w:rsidR="00C5681B" w:rsidRPr="00A06D4B" w:rsidRDefault="00DF52D2" w:rsidP="0069548D">
      <w:pPr>
        <w:rPr>
          <w:rFonts w:eastAsiaTheme="minorEastAsia"/>
        </w:rPr>
      </w:pPr>
      <w:r w:rsidRPr="00A06D4B">
        <w:rPr>
          <w:rFonts w:eastAsiaTheme="minorEastAsia"/>
        </w:rPr>
        <w:t xml:space="preserve">Nun wenden wir </w:t>
      </w:r>
      <w:r w:rsidR="00DD5B55" w:rsidRPr="00A06D4B">
        <w:rPr>
          <w:rFonts w:eastAsiaTheme="minorEastAsia"/>
        </w:rPr>
        <w:t xml:space="preserve">das </w:t>
      </w:r>
      <w:r w:rsidR="00632E90" w:rsidRPr="00A06D4B">
        <w:rPr>
          <w:rFonts w:eastAsiaTheme="minorEastAsia"/>
        </w:rPr>
        <w:t xml:space="preserve">zweite </w:t>
      </w:r>
      <w:r w:rsidR="00DD5B55" w:rsidRPr="00A06D4B">
        <w:rPr>
          <w:rFonts w:eastAsiaTheme="minorEastAsia"/>
        </w:rPr>
        <w:t>Newt</w:t>
      </w:r>
      <w:r w:rsidR="00F83280" w:rsidRPr="00A06D4B">
        <w:rPr>
          <w:rFonts w:eastAsiaTheme="minorEastAsia"/>
        </w:rPr>
        <w:t>o</w:t>
      </w:r>
      <w:r w:rsidR="00051D8A" w:rsidRPr="00A06D4B">
        <w:rPr>
          <w:rFonts w:eastAsiaTheme="minorEastAsia"/>
        </w:rPr>
        <w:t>n</w:t>
      </w:r>
      <w:r w:rsidR="00DD5B55" w:rsidRPr="00A06D4B">
        <w:rPr>
          <w:rFonts w:eastAsiaTheme="minorEastAsia"/>
        </w:rPr>
        <w:t xml:space="preserve">sche Axiom </w:t>
      </w:r>
      <m:oMath>
        <m:acc>
          <m:accPr>
            <m:chr m:val="⃗"/>
            <m:ctrlPr>
              <w:rPr>
                <w:rFonts w:ascii="Cambria Math" w:eastAsiaTheme="minorEastAsia" w:hAnsi="Cambria Math"/>
              </w:rPr>
            </m:ctrlPr>
          </m:accPr>
          <m:e>
            <m:r>
              <w:rPr>
                <w:rFonts w:ascii="Cambria Math" w:eastAsiaTheme="minorEastAsia" w:hAnsi="Cambria Math"/>
              </w:rPr>
              <m:t>F</m:t>
            </m:r>
          </m:e>
        </m:acc>
        <m:r>
          <w:rPr>
            <w:rFonts w:ascii="Cambria Math" w:eastAsiaTheme="minorEastAsia" w:hAnsi="Cambria Math"/>
          </w:rPr>
          <m:t> = m </m:t>
        </m:r>
        <m:r>
          <m:rPr>
            <m:sty m:val="p"/>
          </m:rPr>
          <w:rPr>
            <w:rFonts w:ascii="Cambria Math" w:eastAsiaTheme="minorEastAsia" w:hAnsi="Cambria Math"/>
          </w:rPr>
          <m:t>⋅</m:t>
        </m:r>
        <m:r>
          <w:rPr>
            <w:rFonts w:ascii="Cambria Math" w:eastAsiaTheme="minorEastAsia" w:hAnsi="Cambria Math"/>
          </w:rPr>
          <m:t> </m:t>
        </m:r>
        <m:acc>
          <m:accPr>
            <m:chr m:val="⃗"/>
            <m:ctrlPr>
              <w:rPr>
                <w:rFonts w:ascii="Cambria Math" w:eastAsiaTheme="minorEastAsia" w:hAnsi="Cambria Math"/>
              </w:rPr>
            </m:ctrlPr>
          </m:accPr>
          <m:e>
            <m:r>
              <w:rPr>
                <w:rFonts w:ascii="Cambria Math" w:eastAsiaTheme="minorEastAsia" w:hAnsi="Cambria Math"/>
              </w:rPr>
              <m:t>a</m:t>
            </m:r>
          </m:e>
        </m:acc>
      </m:oMath>
      <w:r w:rsidR="00CC457C" w:rsidRPr="00A06D4B">
        <w:rPr>
          <w:rFonts w:eastAsiaTheme="minorEastAsia"/>
        </w:rPr>
        <w:t xml:space="preserve"> auf die soeben </w:t>
      </w:r>
      <w:r w:rsidR="00F31792" w:rsidRPr="00A06D4B">
        <w:rPr>
          <w:rFonts w:eastAsiaTheme="minorEastAsia"/>
        </w:rPr>
        <w:t>berechnete</w:t>
      </w:r>
      <w:r w:rsidR="00CC457C" w:rsidRPr="00A06D4B">
        <w:rPr>
          <w:rFonts w:eastAsiaTheme="minorEastAsia"/>
        </w:rPr>
        <w:t xml:space="preserve"> x-Komponente der </w:t>
      </w:r>
      <w:r w:rsidR="00182545" w:rsidRPr="00A06D4B">
        <w:rPr>
          <w:rFonts w:eastAsiaTheme="minorEastAsia"/>
        </w:rPr>
        <w:t>Rollreibung</w:t>
      </w:r>
      <w:r w:rsidR="00CC457C" w:rsidRPr="00A06D4B">
        <w:rPr>
          <w:rFonts w:eastAsiaTheme="minorEastAsia"/>
        </w:rPr>
        <w:t xml:space="preserve"> </w:t>
      </w:r>
      <w:r w:rsidR="0085395A" w:rsidRPr="00A06D4B">
        <w:rPr>
          <w:rFonts w:eastAsiaTheme="minorEastAsia"/>
        </w:rPr>
        <w:t xml:space="preserve">an und formen diese </w:t>
      </w:r>
      <w:r w:rsidR="00F31792" w:rsidRPr="00A06D4B">
        <w:rPr>
          <w:rFonts w:eastAsiaTheme="minorEastAsia"/>
        </w:rPr>
        <w:t>n</w:t>
      </w:r>
      <w:r w:rsidR="0085395A" w:rsidRPr="00A06D4B">
        <w:rPr>
          <w:rFonts w:eastAsiaTheme="minorEastAsia"/>
        </w:rPr>
        <w:t xml:space="preserve">ach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oMath>
      <w:r w:rsidR="00F3652B" w:rsidRPr="00A06D4B">
        <w:rPr>
          <w:rFonts w:eastAsiaTheme="minorEastAsia"/>
        </w:rPr>
        <w:t xml:space="preserve"> um. Somit haben wir die </w:t>
      </w:r>
      <w:r w:rsidR="00F3652B" w:rsidRPr="00A06D4B">
        <w:rPr>
          <w:rFonts w:eastAsiaTheme="minorEastAsia"/>
        </w:rPr>
        <w:lastRenderedPageBreak/>
        <w:t xml:space="preserve">letzte benötige </w:t>
      </w:r>
      <w:r w:rsidR="00F31792" w:rsidRPr="00A06D4B">
        <w:rPr>
          <w:rFonts w:eastAsiaTheme="minorEastAsia"/>
        </w:rPr>
        <w:t xml:space="preserve">Komponente für die translatorische Bewegung des rollenden Körpers bestimmt. </w:t>
      </w:r>
      <w:r w:rsidR="00F31407" w:rsidRPr="00A06D4B">
        <w:rPr>
          <w:rFonts w:eastAsiaTheme="minorEastAsia"/>
        </w:rPr>
        <w:t xml:space="preserve">Geschwindigkeit </w:t>
      </w:r>
      <m:oMath>
        <m:acc>
          <m:accPr>
            <m:chr m:val="⃗"/>
            <m:ctrlPr>
              <w:rPr>
                <w:rFonts w:ascii="Cambria Math" w:eastAsiaTheme="minorEastAsia" w:hAnsi="Cambria Math"/>
              </w:rPr>
            </m:ctrlPr>
          </m:accPr>
          <m:e>
            <m:r>
              <w:rPr>
                <w:rFonts w:ascii="Cambria Math" w:eastAsiaTheme="minorEastAsia" w:hAnsi="Cambria Math"/>
              </w:rPr>
              <m:t>v</m:t>
            </m:r>
          </m:e>
        </m:acc>
      </m:oMath>
      <w:r w:rsidR="00F31407" w:rsidRPr="00A06D4B">
        <w:rPr>
          <w:rFonts w:eastAsiaTheme="minorEastAsia"/>
        </w:rPr>
        <w:t xml:space="preserve"> und Position</w:t>
      </w:r>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bestimmt der Physolator du</w:t>
      </w:r>
      <w:r w:rsidR="00A406A7" w:rsidRPr="00A06D4B">
        <w:rPr>
          <w:rFonts w:eastAsiaTheme="minorEastAsia"/>
        </w:rPr>
        <w:t>r</w:t>
      </w:r>
      <w:r w:rsidR="00C5681B" w:rsidRPr="00A06D4B">
        <w:rPr>
          <w:rFonts w:eastAsiaTheme="minorEastAsia"/>
        </w:rPr>
        <w:t>ch die Ableitungsb</w:t>
      </w:r>
      <w:r w:rsidR="00A406A7" w:rsidRPr="00A06D4B">
        <w:rPr>
          <w:rFonts w:eastAsiaTheme="minorEastAsia"/>
        </w:rPr>
        <w:t>e</w:t>
      </w:r>
      <w:r w:rsidR="00C5681B" w:rsidRPr="00A06D4B">
        <w:rPr>
          <w:rFonts w:eastAsiaTheme="minorEastAsia"/>
        </w:rPr>
        <w:t xml:space="preserve">ziehungen zwischen </w:t>
      </w:r>
      <m:oMath>
        <m:acc>
          <m:accPr>
            <m:chr m:val="⃗"/>
            <m:ctrlPr>
              <w:rPr>
                <w:rFonts w:ascii="Cambria Math" w:eastAsiaTheme="minorEastAsia" w:hAnsi="Cambria Math"/>
              </w:rPr>
            </m:ctrlPr>
          </m:accPr>
          <m:e>
            <m:r>
              <w:rPr>
                <w:rFonts w:ascii="Cambria Math" w:eastAsiaTheme="minorEastAsia" w:hAnsi="Cambria Math"/>
              </w:rPr>
              <m:t>r</m:t>
            </m:r>
          </m:e>
        </m:acc>
      </m:oMath>
      <w:r w:rsidR="00C5681B" w:rsidRPr="00A06D4B">
        <w:rPr>
          <w:rFonts w:eastAsiaTheme="minorEastAsia"/>
        </w:rPr>
        <w:t xml:space="preserve">, </w:t>
      </w:r>
      <m:oMath>
        <m:acc>
          <m:accPr>
            <m:chr m:val="⃗"/>
            <m:ctrlPr>
              <w:rPr>
                <w:rFonts w:ascii="Cambria Math" w:eastAsiaTheme="minorEastAsia" w:hAnsi="Cambria Math"/>
              </w:rPr>
            </m:ctrlPr>
          </m:accPr>
          <m:e>
            <m:r>
              <w:rPr>
                <w:rFonts w:ascii="Cambria Math" w:eastAsiaTheme="minorEastAsia" w:hAnsi="Cambria Math"/>
              </w:rPr>
              <m:t>v</m:t>
            </m:r>
          </m:e>
        </m:acc>
        <m:r>
          <w:rPr>
            <w:rFonts w:ascii="Cambria Math" w:eastAsiaTheme="minorEastAsia" w:hAnsi="Cambria Math"/>
          </w:rPr>
          <m:t xml:space="preserve"> </m:t>
        </m:r>
      </m:oMath>
      <w:r w:rsidR="00A406A7" w:rsidRPr="00A06D4B">
        <w:rPr>
          <w:rFonts w:eastAsiaTheme="minorEastAsia"/>
        </w:rPr>
        <w:t xml:space="preserve">und </w:t>
      </w:r>
      <m:oMath>
        <m:acc>
          <m:accPr>
            <m:chr m:val="⃗"/>
            <m:ctrlPr>
              <w:rPr>
                <w:rFonts w:ascii="Cambria Math" w:eastAsiaTheme="minorEastAsia" w:hAnsi="Cambria Math"/>
              </w:rPr>
            </m:ctrlPr>
          </m:accPr>
          <m:e>
            <m:r>
              <w:rPr>
                <w:rFonts w:ascii="Cambria Math" w:eastAsiaTheme="minorEastAsia" w:hAnsi="Cambria Math"/>
              </w:rPr>
              <m:t>a</m:t>
            </m:r>
          </m:e>
        </m:acc>
      </m:oMath>
      <w:r w:rsidR="00A406A7" w:rsidRPr="00A06D4B">
        <w:rPr>
          <w:rFonts w:eastAsiaTheme="minorEastAsia"/>
        </w:rPr>
        <w:t xml:space="preserve"> selbstständig.</w:t>
      </w:r>
    </w:p>
    <w:p w14:paraId="2089CADD" w14:textId="371D61C7" w:rsidR="00864364" w:rsidRPr="00A06D4B" w:rsidRDefault="006B6BEF" w:rsidP="0069548D">
      <w:pPr>
        <w:rPr>
          <w:rFonts w:eastAsiaTheme="minorEastAsia"/>
        </w:rPr>
      </w:pPr>
      <w:r w:rsidRPr="00A06D4B">
        <w:rPr>
          <w:rFonts w:eastAsiaTheme="minorEastAsia"/>
        </w:rPr>
        <w:t>Der Code hierfür:</w:t>
      </w:r>
    </w:p>
    <w:p w14:paraId="40769DE6" w14:textId="0EABC237" w:rsidR="00826C30" w:rsidRPr="00A06D4B" w:rsidRDefault="00826C30" w:rsidP="00826C30">
      <w:pPr>
        <w:pStyle w:val="Quellcode"/>
        <w:rPr>
          <w:lang w:eastAsia="de-DE"/>
        </w:rPr>
      </w:pPr>
      <w:r w:rsidRPr="00A06D4B">
        <w:rPr>
          <w:lang w:eastAsia="de-DE"/>
        </w:rPr>
        <w:t>rb.Fr.x = -9.81 * rb.m * friction * (</w:t>
      </w:r>
      <w:r w:rsidR="000E5B8A" w:rsidRPr="00A06D4B">
        <w:rPr>
          <w:lang w:eastAsia="de-DE"/>
        </w:rPr>
        <w:t>-</w:t>
      </w:r>
      <w:r w:rsidRPr="00A06D4B">
        <w:rPr>
          <w:lang w:eastAsia="de-DE"/>
        </w:rPr>
        <w:t>signum(rb.v.x));</w:t>
      </w:r>
    </w:p>
    <w:p w14:paraId="21946316" w14:textId="00C951E6" w:rsidR="00826C30" w:rsidRPr="00A06D4B" w:rsidRDefault="00826C30" w:rsidP="00826C30">
      <w:pPr>
        <w:pStyle w:val="Quellcode"/>
        <w:rPr>
          <w:lang w:eastAsia="de-DE"/>
        </w:rPr>
      </w:pPr>
      <w:r w:rsidRPr="00A06D4B">
        <w:rPr>
          <w:lang w:eastAsia="de-DE"/>
        </w:rPr>
        <w:tab/>
        <w:t>rb.v.y = 0;</w:t>
      </w:r>
    </w:p>
    <w:p w14:paraId="54AA175C" w14:textId="1B13EE2D" w:rsidR="00826C30" w:rsidRPr="00A06D4B" w:rsidRDefault="00826C30" w:rsidP="00826C30">
      <w:pPr>
        <w:pStyle w:val="Quellcode"/>
        <w:rPr>
          <w:lang w:eastAsia="de-DE"/>
        </w:rPr>
      </w:pPr>
      <w:r w:rsidRPr="00A06D4B">
        <w:rPr>
          <w:lang w:eastAsia="de-DE"/>
        </w:rPr>
        <w:tab/>
        <w:t>rb.a.set(rb.Fr.x / rb.m, 0);</w:t>
      </w:r>
    </w:p>
    <w:p w14:paraId="2E60A66D" w14:textId="6424718C" w:rsidR="00EC6A84" w:rsidRPr="00A06D4B" w:rsidRDefault="00670E63" w:rsidP="0069548D">
      <w:pPr>
        <w:rPr>
          <w:rFonts w:eastAsiaTheme="minorEastAsia"/>
        </w:rPr>
      </w:pPr>
      <w:r w:rsidRPr="00A06D4B">
        <w:rPr>
          <w:rFonts w:eastAsiaTheme="minorEastAsia"/>
        </w:rPr>
        <w:t xml:space="preserve">Um nun die Rotationsbewegung korrekt bestimmen zu können, </w:t>
      </w:r>
      <w:r w:rsidR="00D43100" w:rsidRPr="00A06D4B">
        <w:rPr>
          <w:rFonts w:eastAsiaTheme="minorEastAsia"/>
        </w:rPr>
        <w:t>genügt</w:t>
      </w:r>
      <w:r w:rsidR="001C0481" w:rsidRPr="00A06D4B">
        <w:rPr>
          <w:rFonts w:eastAsiaTheme="minorEastAsia"/>
        </w:rPr>
        <w:t xml:space="preserve"> es uns</w:t>
      </w:r>
      <w:r w:rsidR="00E91CAE" w:rsidRPr="00A06D4B">
        <w:rPr>
          <w:rFonts w:eastAsiaTheme="minorEastAsia"/>
        </w:rPr>
        <w:t xml:space="preserve">, die </w:t>
      </w:r>
      <w:r w:rsidR="00471438" w:rsidRPr="00A06D4B">
        <w:rPr>
          <w:rFonts w:eastAsiaTheme="minorEastAsia"/>
        </w:rPr>
        <w:t>Winkelbeschleunigung</w:t>
      </w:r>
      <w:r w:rsidR="00E91CAE" w:rsidRPr="00A06D4B">
        <w:rPr>
          <w:rFonts w:eastAsiaTheme="minorEastAsia"/>
        </w:rPr>
        <w:t xml:space="preserve"> </w:t>
      </w:r>
      <m:oMath>
        <m:r>
          <m:rPr>
            <m:sty m:val="p"/>
          </m:rPr>
          <w:rPr>
            <w:rFonts w:ascii="Cambria Math" w:eastAsiaTheme="minorEastAsia" w:hAnsi="Cambria Math"/>
          </w:rPr>
          <m:t>α</m:t>
        </m:r>
      </m:oMath>
      <w:r w:rsidR="00E91CAE" w:rsidRPr="00A06D4B">
        <w:rPr>
          <w:rFonts w:eastAsiaTheme="minorEastAsia"/>
        </w:rPr>
        <w:t xml:space="preserve"> zu b</w:t>
      </w:r>
      <w:r w:rsidR="00CD1538" w:rsidRPr="00A06D4B">
        <w:rPr>
          <w:rFonts w:eastAsiaTheme="minorEastAsia"/>
        </w:rPr>
        <w:t xml:space="preserve">erechnen. </w:t>
      </w:r>
      <w:r w:rsidR="001D47A0" w:rsidRPr="00A06D4B">
        <w:rPr>
          <w:rFonts w:eastAsiaTheme="minorEastAsia"/>
        </w:rPr>
        <w:t xml:space="preserve">Hierzu </w:t>
      </w:r>
      <w:r w:rsidR="00D43100" w:rsidRPr="00A06D4B">
        <w:rPr>
          <w:rFonts w:eastAsiaTheme="minorEastAsia"/>
        </w:rPr>
        <w:t xml:space="preserve">nutzen wir den physikalischen Zusammenhang aus </w:t>
      </w:r>
      <w:r w:rsidR="00F47FC3" w:rsidRPr="00A06D4B">
        <w:rPr>
          <w:rFonts w:eastAsiaTheme="minorEastAsia"/>
        </w:rPr>
        <w:t xml:space="preserve">der Winkelbeschleunigung </w:t>
      </w:r>
      <m:oMath>
        <m:r>
          <w:rPr>
            <w:rFonts w:ascii="Cambria Math" w:eastAsiaTheme="minorEastAsia" w:hAnsi="Cambria Math"/>
          </w:rPr>
          <m:t>α</m:t>
        </m:r>
      </m:oMath>
      <w:r w:rsidR="00F47FC3" w:rsidRPr="00A06D4B">
        <w:rPr>
          <w:rFonts w:eastAsiaTheme="minorEastAsia"/>
        </w:rPr>
        <w:t xml:space="preserve">, </w:t>
      </w:r>
      <w:r w:rsidR="00E75E24" w:rsidRPr="00A06D4B">
        <w:rPr>
          <w:rFonts w:eastAsiaTheme="minorEastAsia"/>
        </w:rPr>
        <w:t xml:space="preserve">der Beschleunigung </w:t>
      </w:r>
      <m:oMath>
        <m:r>
          <w:rPr>
            <w:rFonts w:ascii="Cambria Math" w:eastAsiaTheme="minorEastAsia" w:hAnsi="Cambria Math"/>
          </w:rPr>
          <m:t>a</m:t>
        </m:r>
      </m:oMath>
      <w:r w:rsidR="00633DA1" w:rsidRPr="00A06D4B">
        <w:rPr>
          <w:rFonts w:eastAsiaTheme="minorEastAsia"/>
        </w:rPr>
        <w:t xml:space="preserve"> und dem </w:t>
      </w:r>
      <w:r w:rsidR="001B1830" w:rsidRPr="00A06D4B">
        <w:rPr>
          <w:rFonts w:eastAsiaTheme="minorEastAsia"/>
        </w:rPr>
        <w:t>Kr</w:t>
      </w:r>
      <w:r w:rsidR="00633DA1" w:rsidRPr="00A06D4B">
        <w:rPr>
          <w:rFonts w:eastAsiaTheme="minorEastAsia"/>
        </w:rPr>
        <w:t xml:space="preserve">eisradius </w:t>
      </w:r>
      <m:oMath>
        <m:r>
          <w:rPr>
            <w:rFonts w:ascii="Cambria Math" w:eastAsiaTheme="minorEastAsia" w:hAnsi="Cambria Math"/>
          </w:rPr>
          <m:t>r</m:t>
        </m:r>
      </m:oMath>
      <w:r w:rsidR="00633DA1" w:rsidRPr="00A06D4B">
        <w:rPr>
          <w:rFonts w:eastAsiaTheme="minorEastAsia"/>
        </w:rPr>
        <w:t xml:space="preserve">. </w:t>
      </w:r>
    </w:p>
    <w:p w14:paraId="23A800C5" w14:textId="376C336F" w:rsidR="00AD457E" w:rsidRPr="00A06D4B" w:rsidRDefault="00D43100" w:rsidP="00AD457E">
      <w:pPr>
        <w:rPr>
          <w:rFonts w:eastAsiaTheme="minorEastAsia"/>
        </w:rPr>
      </w:pPr>
      <m:oMathPara>
        <m:oMath>
          <m:r>
            <m:rPr>
              <m:sty m:val="p"/>
            </m:rPr>
            <w:rPr>
              <w:rFonts w:ascii="Cambria Math" w:eastAsiaTheme="minorEastAsia" w:hAnsi="Cambria Math"/>
            </w:rPr>
            <m:t>α</m:t>
          </m:r>
          <m:r>
            <w:rPr>
              <w:rFonts w:ascii="Cambria Math" w:eastAsiaTheme="minorEastAsia" w:hAnsi="Cambria Math"/>
            </w:rPr>
            <m:t> = </m:t>
          </m:r>
          <m:f>
            <m:fPr>
              <m:ctrlPr>
                <w:rPr>
                  <w:rFonts w:ascii="Cambria Math" w:eastAsiaTheme="minorEastAsia" w:hAnsi="Cambria Math"/>
                </w:rPr>
              </m:ctrlPr>
            </m:fPr>
            <m:num>
              <m:d>
                <m:dPr>
                  <m:begChr m:val="|"/>
                  <m:endChr m:val="|"/>
                  <m:ctrlPr>
                    <w:rPr>
                      <w:rFonts w:ascii="Cambria Math" w:eastAsiaTheme="minorEastAsia" w:hAnsi="Cambria Math"/>
                      <w:i/>
                    </w:rPr>
                  </m:ctrlPr>
                </m:dPr>
                <m:e>
                  <m:acc>
                    <m:accPr>
                      <m:chr m:val="⃗"/>
                      <m:ctrlPr>
                        <w:rPr>
                          <w:rFonts w:ascii="Cambria Math" w:eastAsiaTheme="minorEastAsia" w:hAnsi="Cambria Math"/>
                        </w:rPr>
                      </m:ctrlPr>
                    </m:accPr>
                    <m:e>
                      <m:r>
                        <w:rPr>
                          <w:rFonts w:ascii="Cambria Math" w:eastAsiaTheme="minorEastAsia" w:hAnsi="Cambria Math"/>
                        </w:rPr>
                        <m:t>a</m:t>
                      </m:r>
                    </m:e>
                  </m:acc>
                </m:e>
              </m:d>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4CFDEA70" w14:textId="143E4881" w:rsidR="00D43100" w:rsidRPr="00A06D4B" w:rsidRDefault="001B1830" w:rsidP="00AD457E">
      <w:pPr>
        <w:rPr>
          <w:rFonts w:eastAsiaTheme="minorEastAsia"/>
        </w:rPr>
      </w:pPr>
      <w:r w:rsidRPr="00A06D4B">
        <w:rPr>
          <w:rFonts w:eastAsiaTheme="minorEastAsia"/>
        </w:rPr>
        <w:t xml:space="preserve">Die Rotationsgeschwindigkeit </w:t>
      </w:r>
      <m:oMath>
        <m:r>
          <m:rPr>
            <m:sty m:val="p"/>
          </m:rPr>
          <w:rPr>
            <w:rFonts w:ascii="Cambria Math" w:eastAsiaTheme="minorEastAsia" w:hAnsi="Cambria Math"/>
          </w:rPr>
          <m:t>ω</m:t>
        </m:r>
      </m:oMath>
      <w:r w:rsidRPr="00A06D4B">
        <w:rPr>
          <w:rFonts w:eastAsiaTheme="minorEastAsia"/>
        </w:rPr>
        <w:t xml:space="preserve"> sowie der Drehwinkel </w:t>
      </w:r>
      <m:oMath>
        <m:r>
          <w:rPr>
            <w:rFonts w:ascii="Cambria Math" w:eastAsiaTheme="minorEastAsia" w:hAnsi="Cambria Math"/>
          </w:rPr>
          <m:t>φ</m:t>
        </m:r>
      </m:oMath>
      <w:r w:rsidRPr="00A06D4B">
        <w:rPr>
          <w:rFonts w:eastAsiaTheme="minorEastAsia"/>
        </w:rPr>
        <w:t xml:space="preserve"> werden aus den Ableitungsbeziehungen zu </w:t>
      </w:r>
      <m:oMath>
        <m:r>
          <m:rPr>
            <m:sty m:val="p"/>
          </m:rPr>
          <w:rPr>
            <w:rFonts w:ascii="Cambria Math" w:eastAsiaTheme="minorEastAsia" w:hAnsi="Cambria Math"/>
          </w:rPr>
          <m:t>α</m:t>
        </m:r>
      </m:oMath>
      <w:r w:rsidRPr="00A06D4B">
        <w:rPr>
          <w:rFonts w:eastAsiaTheme="minorEastAsia"/>
        </w:rPr>
        <w:t xml:space="preserve"> bestimmt.</w:t>
      </w:r>
    </w:p>
    <w:p w14:paraId="34703E0D" w14:textId="490672EC" w:rsidR="00816C98" w:rsidRPr="00D8525E" w:rsidRDefault="00816C98" w:rsidP="00D8525E">
      <w:pPr>
        <w:pStyle w:val="Formatvorlage1"/>
      </w:pPr>
      <w:r w:rsidRPr="00D8525E">
        <w:t>Stoppen</w:t>
      </w:r>
    </w:p>
    <w:p w14:paraId="1773925E" w14:textId="6B269461" w:rsidR="00816C98" w:rsidRPr="00315097" w:rsidRDefault="00816C98" w:rsidP="00816C98">
      <w:pPr>
        <w:rPr>
          <w:rFonts w:eastAsiaTheme="minorEastAsia"/>
          <w:vanish/>
          <w:lang w:val="en-US"/>
          <w:specVanish/>
        </w:rPr>
      </w:pPr>
      <w:r w:rsidRPr="00A06D4B">
        <w:t xml:space="preserve">Ein Körper kann </w:t>
      </w:r>
      <w:r w:rsidR="0034613C">
        <w:t>in seiner Rollbewegung zum Stoppen kommen. Dies passiert, wenn er auf einer Horizontalen die Ge</w:t>
      </w:r>
      <w:r w:rsidR="002E37BC">
        <w:t xml:space="preserve">schwindigkeit </w:t>
      </w:r>
      <m:oMath>
        <m:r>
          <w:rPr>
            <w:rFonts w:ascii="Cambria Math" w:hAnsi="Cambria Math"/>
          </w:rPr>
          <m:t>0</m:t>
        </m:r>
      </m:oMath>
      <w:r w:rsidR="002E37BC">
        <w:rPr>
          <w:rFonts w:eastAsiaTheme="minorEastAsia"/>
        </w:rPr>
        <w:t xml:space="preserve"> erlangt.</w:t>
      </w:r>
      <w:r w:rsidR="006B309F">
        <w:rPr>
          <w:rFonts w:eastAsiaTheme="minorEastAsia"/>
        </w:rPr>
        <w:t xml:space="preserve"> </w:t>
      </w:r>
      <w:r w:rsidR="006B309F" w:rsidRPr="00B82B0E">
        <w:rPr>
          <w:rFonts w:eastAsiaTheme="minorEastAsia"/>
          <w:lang w:val="en-US"/>
        </w:rPr>
        <w:t>In diese</w:t>
      </w:r>
      <w:r w:rsidR="00B82B0E">
        <w:rPr>
          <w:rFonts w:eastAsiaTheme="minorEastAsia"/>
          <w:lang w:val="en-US"/>
        </w:rPr>
        <w:t xml:space="preserve">m Fall erlangt er den Status </w:t>
      </w:r>
    </w:p>
    <w:p w14:paraId="42173BAF" w14:textId="2F45EF24" w:rsidR="00315097" w:rsidRPr="00315097" w:rsidRDefault="00315097" w:rsidP="00315097">
      <w:pPr>
        <w:pStyle w:val="Quellcode"/>
        <w:rPr>
          <w:vanish/>
          <w:lang w:val="en-US"/>
          <w:specVanish/>
        </w:rPr>
      </w:pPr>
      <w:r>
        <w:rPr>
          <w:lang w:val="en-US"/>
        </w:rPr>
        <w:t>STOPPED</w:t>
      </w:r>
    </w:p>
    <w:p w14:paraId="79A8927A" w14:textId="69800F0C" w:rsidR="00315097" w:rsidRPr="00B82B0E" w:rsidRDefault="00315097" w:rsidP="00816C98">
      <w:pPr>
        <w:rPr>
          <w:lang w:val="en-US"/>
        </w:rPr>
      </w:pPr>
      <w:r>
        <w:rPr>
          <w:lang w:val="en-US"/>
        </w:rPr>
        <w:t xml:space="preserve">. </w:t>
      </w:r>
    </w:p>
    <w:p w14:paraId="1D58DB24" w14:textId="3FE5CC55" w:rsidR="001D301E" w:rsidRPr="00B42782" w:rsidRDefault="001D301E" w:rsidP="001D301E">
      <w:pPr>
        <w:pStyle w:val="Quellcode"/>
        <w:rPr>
          <w:lang w:val="en-US"/>
        </w:rPr>
      </w:pPr>
      <w:r w:rsidRPr="001D301E">
        <w:rPr>
          <w:lang w:val="en-US"/>
        </w:rPr>
        <w:t>if (direction == BodyDirection.LEFT &amp;&amp; v.x &gt; 0 || direction == BodyDirection.RIGHT &amp;&amp; v.x &lt; 0) {</w:t>
      </w:r>
      <w:r w:rsidR="00B42782">
        <w:rPr>
          <w:lang w:val="en-US"/>
        </w:rPr>
        <w:br/>
      </w:r>
      <w:r w:rsidRPr="001D301E">
        <w:rPr>
          <w:lang w:val="en-US"/>
        </w:rPr>
        <w:tab/>
        <w:t>state = BodyState.STOPPED;</w:t>
      </w:r>
    </w:p>
    <w:p w14:paraId="7BBD7D2B" w14:textId="46D568C7" w:rsidR="001D301E" w:rsidRPr="00A06D4B" w:rsidRDefault="001D301E" w:rsidP="001D301E">
      <w:pPr>
        <w:pStyle w:val="Quellcode"/>
      </w:pPr>
      <w:r>
        <w:t>}</w:t>
      </w:r>
    </w:p>
    <w:p w14:paraId="235732BA" w14:textId="66A33685" w:rsidR="004B1976" w:rsidRPr="00A06D4B" w:rsidRDefault="001B1830" w:rsidP="00D8525E">
      <w:pPr>
        <w:pStyle w:val="Formatvorlage1"/>
      </w:pPr>
      <w:bookmarkStart w:id="77" w:name="_Ref63409978"/>
      <w:r w:rsidRPr="00A06D4B">
        <w:t>Schiefe Ebene</w:t>
      </w:r>
      <w:bookmarkEnd w:id="77"/>
    </w:p>
    <w:p w14:paraId="615FB8D7" w14:textId="67253BE3" w:rsidR="00F70D89" w:rsidRPr="00A06D4B" w:rsidRDefault="007A49C8" w:rsidP="00463E83">
      <w:pPr>
        <w:rPr>
          <w:rFonts w:eastAsiaTheme="minorEastAsia"/>
        </w:rPr>
      </w:pPr>
      <w:r w:rsidRPr="00A06D4B">
        <w:t xml:space="preserve">Findet der Zustandswechsel von Fliegen zu Rollen stattdessen auf einer schiefen Ebene statt, so betrachten wir </w:t>
      </w:r>
      <w:r w:rsidR="009D73F9" w:rsidRPr="00A06D4B">
        <w:t>die</w:t>
      </w:r>
      <w:r w:rsidR="00E33F0A" w:rsidRPr="00A06D4B">
        <w:t xml:space="preserve"> Differenz</w:t>
      </w:r>
      <w:r w:rsidR="000D3EA6" w:rsidRPr="00A06D4B">
        <w:t xml:space="preserve"> auf</w:t>
      </w:r>
      <w:r w:rsidR="009D73F9" w:rsidRPr="00A06D4B">
        <w:t xml:space="preserve"> Hangabtriebskraft</w:t>
      </w:r>
      <w:r w:rsidR="00E33F0A" w:rsidRPr="00A06D4B">
        <w:t xml:space="preserve"> </w:t>
      </w:r>
      <m:oMath>
        <m:acc>
          <m:accPr>
            <m:chr m:val="⃗"/>
            <m:ctrlPr>
              <w:rPr>
                <w:rFonts w:ascii="Cambria Math" w:hAnsi="Cambria Math"/>
              </w:rPr>
            </m:ctrlPr>
          </m:accPr>
          <m:e>
            <m:sSub>
              <m:sSubPr>
                <m:ctrlPr>
                  <w:rPr>
                    <w:rFonts w:ascii="Cambria Math" w:eastAsiaTheme="minorEastAsia" w:hAnsi="Cambria Math"/>
                    <w:i/>
                  </w:rPr>
                </m:ctrlPr>
              </m:sSubPr>
              <m:e>
                <m:r>
                  <w:rPr>
                    <w:rFonts w:ascii="Cambria Math" w:hAnsi="Cambria Math"/>
                  </w:rPr>
                  <m:t>F</m:t>
                </m:r>
                <m:ctrlPr>
                  <w:rPr>
                    <w:rFonts w:ascii="Cambria Math" w:hAnsi="Cambria Math"/>
                  </w:rPr>
                </m:ctrlPr>
              </m:e>
              <m:sub>
                <m:r>
                  <w:rPr>
                    <w:rFonts w:ascii="Cambria Math" w:eastAsiaTheme="minorEastAsia" w:hAnsi="Cambria Math"/>
                  </w:rPr>
                  <m:t>h</m:t>
                </m:r>
              </m:sub>
            </m:sSub>
          </m:e>
        </m:acc>
      </m:oMath>
      <w:r w:rsidR="00E33F0A" w:rsidRPr="00A06D4B">
        <w:rPr>
          <w:rFonts w:eastAsiaTheme="minorEastAsia"/>
        </w:rPr>
        <w:t xml:space="preserve"> und </w:t>
      </w:r>
      <w:r w:rsidR="00F70D89" w:rsidRPr="00A06D4B">
        <w:rPr>
          <w:rFonts w:eastAsiaTheme="minorEastAsia"/>
        </w:rPr>
        <w:t>d</w:t>
      </w:r>
      <w:r w:rsidR="000D3EA6" w:rsidRPr="00A06D4B">
        <w:rPr>
          <w:rFonts w:eastAsiaTheme="minorEastAsia"/>
        </w:rPr>
        <w:t xml:space="preserve">er </w:t>
      </w:r>
      <w:r w:rsidR="00F70D89" w:rsidRPr="00A06D4B">
        <w:rPr>
          <w:rFonts w:eastAsiaTheme="minorEastAsia"/>
        </w:rPr>
        <w:t xml:space="preserve">Rollreibung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w:r w:rsidR="00F70D89" w:rsidRPr="00A06D4B">
        <w:rPr>
          <w:rFonts w:eastAsiaTheme="minorEastAsia"/>
        </w:rPr>
        <w:t xml:space="preserve">, welche die </w:t>
      </w:r>
      <w:r w:rsidR="00D46932" w:rsidRPr="00A06D4B">
        <w:rPr>
          <w:rFonts w:eastAsiaTheme="minorEastAsia"/>
        </w:rPr>
        <w:t>r</w:t>
      </w:r>
      <w:r w:rsidR="000430CE" w:rsidRPr="00A06D4B">
        <w:rPr>
          <w:rFonts w:eastAsiaTheme="minorEastAsia"/>
        </w:rPr>
        <w:t xml:space="preserve">esultierende Kraft </w:t>
      </w:r>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oMath>
      <w:r w:rsidR="000430CE" w:rsidRPr="00A06D4B">
        <w:rPr>
          <w:rFonts w:eastAsiaTheme="minorEastAsia"/>
        </w:rPr>
        <w:t xml:space="preserve"> ergibt.</w:t>
      </w:r>
    </w:p>
    <w:p w14:paraId="76E328BE" w14:textId="332E75FD" w:rsidR="00E33F0A" w:rsidRPr="00A06D4B" w:rsidRDefault="00F71722" w:rsidP="00463E83">
      <w:pPr>
        <w:rPr>
          <w:rFonts w:eastAsiaTheme="minorEastAsia"/>
        </w:rPr>
      </w:pPr>
      <m:oMathPara>
        <m:oMath>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res</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h</m:t>
                  </m:r>
                </m:sub>
              </m:sSub>
            </m:e>
          </m:acc>
          <m:r>
            <w:rPr>
              <w:rFonts w:ascii="Cambria Math" w:eastAsiaTheme="minorEastAsia" w:hAnsi="Cambria Math"/>
            </w:rPr>
            <m:t> - </m:t>
          </m:r>
          <m:acc>
            <m:accPr>
              <m:chr m:val="⃗"/>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F</m:t>
                  </m:r>
                  <m:ctrlPr>
                    <w:rPr>
                      <w:rFonts w:ascii="Cambria Math" w:eastAsiaTheme="minorEastAsia" w:hAnsi="Cambria Math"/>
                    </w:rPr>
                  </m:ctrlPr>
                </m:e>
                <m:sub>
                  <m:r>
                    <w:rPr>
                      <w:rFonts w:ascii="Cambria Math" w:eastAsiaTheme="minorEastAsia" w:hAnsi="Cambria Math"/>
                    </w:rPr>
                    <m:t>r</m:t>
                  </m:r>
                </m:sub>
              </m:sSub>
            </m:e>
          </m:acc>
        </m:oMath>
      </m:oMathPara>
    </w:p>
    <w:p w14:paraId="187148DF" w14:textId="35CE1C1C" w:rsidR="00202521" w:rsidRPr="00A06D4B" w:rsidRDefault="00D46932" w:rsidP="00463E83">
      <w:pPr>
        <w:rPr>
          <w:rFonts w:eastAsiaTheme="minorEastAsia"/>
        </w:rPr>
      </w:pPr>
      <w:r w:rsidRPr="00A06D4B">
        <w:rPr>
          <w:rFonts w:eastAsiaTheme="minorEastAsia"/>
        </w:rPr>
        <w:lastRenderedPageBreak/>
        <w:t xml:space="preserve">Diese zeigt an, mit welcher Kraft </w:t>
      </w:r>
      <w:r w:rsidR="00D16C70" w:rsidRPr="00A06D4B">
        <w:rPr>
          <w:rFonts w:eastAsiaTheme="minorEastAsia"/>
        </w:rPr>
        <w:t>der Kreis die schiefe Ebene nach unten rollt.</w:t>
      </w:r>
    </w:p>
    <w:p w14:paraId="3F19365D" w14:textId="1D52B7A3" w:rsidR="001F0D22" w:rsidRPr="00D8525E" w:rsidRDefault="001F0D22" w:rsidP="00D8525E">
      <w:pPr>
        <w:pStyle w:val="Formatvorlage1"/>
      </w:pPr>
      <w:r w:rsidRPr="00D8525E">
        <w:t>Bestimmung der Hangabtriebskraft</w:t>
      </w:r>
    </w:p>
    <w:p w14:paraId="6DD5B026" w14:textId="77777777" w:rsidR="00400805" w:rsidRPr="00A06D4B" w:rsidRDefault="00AF2711" w:rsidP="00463E83">
      <w:pPr>
        <w:rPr>
          <w:rFonts w:eastAsiaTheme="minorEastAsia"/>
          <w:vanish/>
          <w:specVanish/>
        </w:rPr>
      </w:pPr>
      <w:r w:rsidRPr="00A06D4B">
        <w:rPr>
          <w:rFonts w:eastAsiaTheme="minorEastAsia"/>
        </w:rPr>
        <w:t xml:space="preserve">Um diese </w:t>
      </w:r>
      <w:r w:rsidR="00976191" w:rsidRPr="00A06D4B">
        <w:rPr>
          <w:rFonts w:eastAsiaTheme="minorEastAsia"/>
        </w:rPr>
        <w:t>durchzuführen wird zunächst</w:t>
      </w:r>
      <w:r w:rsidR="00B95AB1" w:rsidRPr="00A06D4B">
        <w:rPr>
          <w:rFonts w:eastAsiaTheme="minorEastAsia"/>
        </w:rPr>
        <w:t xml:space="preserve"> </w:t>
      </w:r>
      <w:r w:rsidR="004279CE" w:rsidRPr="00A06D4B">
        <w:rPr>
          <w:rFonts w:eastAsiaTheme="minorEastAsia"/>
        </w:rPr>
        <w:t xml:space="preserve">die Hangabtriebskraft nach </w:t>
      </w:r>
      <w:r w:rsidR="004279CE" w:rsidRPr="00A06D4B">
        <w:rPr>
          <w:rFonts w:eastAsiaTheme="minorEastAsia"/>
        </w:rPr>
        <w:fldChar w:fldCharType="begin"/>
      </w:r>
      <w:r w:rsidR="004279CE" w:rsidRPr="00A06D4B">
        <w:rPr>
          <w:rFonts w:eastAsiaTheme="minorEastAsia"/>
        </w:rPr>
        <w:instrText xml:space="preserve"> REF _Ref63153993 \r \h </w:instrText>
      </w:r>
      <w:r w:rsidR="004279CE" w:rsidRPr="00A06D4B">
        <w:rPr>
          <w:rFonts w:eastAsiaTheme="minorEastAsia"/>
        </w:rPr>
      </w:r>
      <w:r w:rsidR="004279CE" w:rsidRPr="00A06D4B">
        <w:rPr>
          <w:rFonts w:eastAsiaTheme="minorEastAsia"/>
        </w:rPr>
        <w:fldChar w:fldCharType="separate"/>
      </w:r>
      <w:r w:rsidR="004279CE" w:rsidRPr="00A06D4B">
        <w:rPr>
          <w:rFonts w:eastAsiaTheme="minorEastAsia"/>
        </w:rPr>
        <w:t>2.7.2</w:t>
      </w:r>
      <w:r w:rsidR="004279CE" w:rsidRPr="00A06D4B">
        <w:rPr>
          <w:rFonts w:eastAsiaTheme="minorEastAsia"/>
        </w:rPr>
        <w:fldChar w:fldCharType="end"/>
      </w:r>
      <w:r w:rsidR="00DD14CB" w:rsidRPr="00A06D4B">
        <w:rPr>
          <w:rFonts w:eastAsiaTheme="minorEastAsia"/>
        </w:rPr>
        <w:t xml:space="preserve"> bestimmt</w:t>
      </w:r>
      <w:r w:rsidR="006B4EDA" w:rsidRPr="00A06D4B">
        <w:rPr>
          <w:rFonts w:eastAsiaTheme="minorEastAsia"/>
        </w:rPr>
        <w:t xml:space="preserve">. </w:t>
      </w:r>
      <w:r w:rsidR="00537699" w:rsidRPr="00A06D4B">
        <w:rPr>
          <w:rFonts w:eastAsiaTheme="minorEastAsia"/>
        </w:rPr>
        <w:t>Zuvor</w:t>
      </w:r>
      <w:r w:rsidR="006B4EDA" w:rsidRPr="00A06D4B">
        <w:rPr>
          <w:rFonts w:eastAsiaTheme="minorEastAsia"/>
        </w:rPr>
        <w:t xml:space="preserve"> ist eine Fallunterscheidung notwendig</w:t>
      </w:r>
      <w:r w:rsidR="00905B54" w:rsidRPr="00A06D4B">
        <w:rPr>
          <w:rFonts w:eastAsiaTheme="minorEastAsia"/>
        </w:rPr>
        <w:t xml:space="preserve">. Je nach Neigungsrichtung der der </w:t>
      </w:r>
      <w:r w:rsidR="00BF2A9C" w:rsidRPr="00A06D4B">
        <w:rPr>
          <w:rFonts w:eastAsiaTheme="minorEastAsia"/>
        </w:rPr>
        <w:t xml:space="preserve">schiefen Ebene, </w:t>
      </w:r>
      <w:r w:rsidR="002B4F31" w:rsidRPr="00A06D4B">
        <w:rPr>
          <w:rFonts w:eastAsiaTheme="minorEastAsia"/>
        </w:rPr>
        <w:t xml:space="preserve">muss </w:t>
      </w:r>
      <w:r w:rsidR="00961428" w:rsidRPr="00A06D4B">
        <w:rPr>
          <w:rFonts w:eastAsiaTheme="minorEastAsia"/>
        </w:rPr>
        <w:t>al erstes</w:t>
      </w:r>
      <w:r w:rsidR="002B4F31" w:rsidRPr="00A06D4B">
        <w:rPr>
          <w:rFonts w:eastAsiaTheme="minorEastAsia"/>
        </w:rPr>
        <w:t xml:space="preserve"> die </w:t>
      </w:r>
      <w:r w:rsidR="00961428" w:rsidRPr="00A06D4B">
        <w:rPr>
          <w:rFonts w:eastAsiaTheme="minorEastAsia"/>
        </w:rPr>
        <w:t>Gewichtskraft entweder</w:t>
      </w:r>
      <w:r w:rsidR="00CD3DB8" w:rsidRPr="00A06D4B">
        <w:rPr>
          <w:rFonts w:eastAsiaTheme="minorEastAsia"/>
        </w:rPr>
        <w:t xml:space="preserve"> im oder gegen den </w:t>
      </w:r>
      <w:r w:rsidR="00961428" w:rsidRPr="00A06D4B">
        <w:rPr>
          <w:rFonts w:eastAsiaTheme="minorEastAsia"/>
        </w:rPr>
        <w:t>Uhrzeigersinn</w:t>
      </w:r>
      <w:r w:rsidR="00CD3DB8" w:rsidRPr="00A06D4B">
        <w:rPr>
          <w:rFonts w:eastAsiaTheme="minorEastAsia"/>
        </w:rPr>
        <w:t xml:space="preserve"> gedreht werden. Dies</w:t>
      </w:r>
      <w:r w:rsidR="00961428" w:rsidRPr="00A06D4B">
        <w:rPr>
          <w:rFonts w:eastAsiaTheme="minorEastAsia"/>
        </w:rPr>
        <w:t xml:space="preserve">er Vektor </w:t>
      </w:r>
      <w:r w:rsidR="00787C7B" w:rsidRPr="00A06D4B">
        <w:rPr>
          <w:rFonts w:eastAsiaTheme="minorEastAsia"/>
        </w:rPr>
        <w:t xml:space="preserve">ist nun parallel zur Schiefen Ebene </w:t>
      </w:r>
      <w:r w:rsidR="005843E1" w:rsidRPr="00A06D4B">
        <w:rPr>
          <w:rFonts w:eastAsiaTheme="minorEastAsia"/>
        </w:rPr>
        <w:t>abwärtsgerichtet</w:t>
      </w:r>
      <w:r w:rsidR="00787C7B" w:rsidRPr="00A06D4B">
        <w:rPr>
          <w:rFonts w:eastAsiaTheme="minorEastAsia"/>
        </w:rPr>
        <w:t>.</w:t>
      </w:r>
      <w:r w:rsidR="00961428" w:rsidRPr="00A06D4B">
        <w:rPr>
          <w:rFonts w:eastAsiaTheme="minorEastAsia"/>
        </w:rPr>
        <w:t xml:space="preserve"> </w:t>
      </w:r>
    </w:p>
    <w:p w14:paraId="4F316F98" w14:textId="005621E1" w:rsidR="00400805" w:rsidRPr="00A06D4B" w:rsidRDefault="00400805" w:rsidP="00400805">
      <w:pPr>
        <w:pStyle w:val="Quellcode"/>
        <w:rPr>
          <w:vanish/>
          <w:specVanish/>
        </w:rPr>
      </w:pPr>
      <w:r w:rsidRPr="00A06D4B">
        <w:t>a</w:t>
      </w:r>
      <w:r w:rsidR="005843E1" w:rsidRPr="00A06D4B">
        <w:t>ngle</w:t>
      </w:r>
    </w:p>
    <w:p w14:paraId="69CAD723" w14:textId="5F1D912F" w:rsidR="00503090" w:rsidRPr="00A06D4B" w:rsidRDefault="00400805" w:rsidP="00463E83">
      <w:pPr>
        <w:rPr>
          <w:rFonts w:eastAsiaTheme="minorEastAsia"/>
        </w:rPr>
      </w:pPr>
      <w:r w:rsidRPr="00A06D4B">
        <w:rPr>
          <w:rFonts w:eastAsiaTheme="minorEastAsia"/>
        </w:rPr>
        <w:t xml:space="preserve"> </w:t>
      </w:r>
      <w:r w:rsidR="005843E1" w:rsidRPr="00A06D4B">
        <w:rPr>
          <w:rFonts w:eastAsiaTheme="minorEastAsia"/>
        </w:rPr>
        <w:t xml:space="preserve">beschreibt den </w:t>
      </w:r>
      <w:r w:rsidRPr="00A06D4B">
        <w:rPr>
          <w:rFonts w:eastAsiaTheme="minorEastAsia"/>
        </w:rPr>
        <w:t>Winkel</w:t>
      </w:r>
      <w:r w:rsidR="005843E1" w:rsidRPr="00A06D4B">
        <w:rPr>
          <w:rFonts w:eastAsiaTheme="minorEastAsia"/>
        </w:rPr>
        <w:t xml:space="preserve"> der schiefen Ebne zur </w:t>
      </w:r>
      <w:r w:rsidRPr="00A06D4B">
        <w:rPr>
          <w:rFonts w:eastAsiaTheme="minorEastAsia"/>
        </w:rPr>
        <w:t>horizontalen.</w:t>
      </w:r>
    </w:p>
    <w:p w14:paraId="05D6409A" w14:textId="6C97D2CD" w:rsidR="000F40A2" w:rsidRPr="00CA2E6F" w:rsidRDefault="00DD14CB" w:rsidP="004277A2">
      <w:pPr>
        <w:pStyle w:val="Quellcode"/>
        <w:rPr>
          <w:sz w:val="20"/>
          <w:lang w:val="en-US"/>
        </w:rPr>
      </w:pPr>
      <w:r w:rsidRPr="00CA2E6F">
        <w:rPr>
          <w:lang w:val="en-US"/>
        </w:rPr>
        <w:t>if (collisionEdge.x &gt; 0 &amp;&amp; collisionEdge.y &gt; 0)</w:t>
      </w:r>
      <w:r w:rsidR="00D90982" w:rsidRPr="00CA2E6F">
        <w:rPr>
          <w:lang w:val="en-US"/>
        </w:rPr>
        <w:br/>
      </w:r>
      <w:r w:rsidRPr="00CA2E6F">
        <w:rPr>
          <w:lang w:val="en-US"/>
        </w:rPr>
        <w:t>rb.Fh.set(rotateVector2D(rb.Fg, toRadians(-90) + angle));</w:t>
      </w:r>
      <w:r w:rsidR="00D90982" w:rsidRPr="00CA2E6F">
        <w:rPr>
          <w:lang w:val="en-US"/>
        </w:rPr>
        <w:br/>
      </w:r>
      <w:r w:rsidRPr="00CA2E6F">
        <w:rPr>
          <w:lang w:val="en-US"/>
        </w:rPr>
        <w:t>else if (collisionEdge.x &gt; 0 &amp;&amp; collisionEdge.y &lt; 0)</w:t>
      </w:r>
      <w:r w:rsidR="00D90982" w:rsidRPr="00CA2E6F">
        <w:rPr>
          <w:lang w:val="en-US"/>
        </w:rPr>
        <w:br/>
      </w:r>
      <w:r w:rsidRPr="00CA2E6F">
        <w:rPr>
          <w:lang w:val="en-US"/>
        </w:rPr>
        <w:t>rb.Fh.set(rotateVector2D(rb.Fg, toRadians(-90) - angle));</w:t>
      </w:r>
    </w:p>
    <w:p w14:paraId="05B02D0C" w14:textId="40A8D842" w:rsidR="00D46886" w:rsidRPr="00A06D4B" w:rsidRDefault="00D46886" w:rsidP="00D46886">
      <w:pPr>
        <w:rPr>
          <w:vanish/>
          <w:specVanish/>
        </w:rPr>
      </w:pPr>
      <w:r w:rsidRPr="00A06D4B">
        <w:t xml:space="preserve">Im Folgenden wird dieser Vektor </w:t>
      </w:r>
      <w:r w:rsidR="004F0DF0" w:rsidRPr="00A06D4B">
        <w:t>normiert und der Variable</w:t>
      </w:r>
    </w:p>
    <w:p w14:paraId="287D3E5C" w14:textId="3C106845" w:rsidR="00D76EC6" w:rsidRPr="00A06D4B" w:rsidRDefault="00D76EC6" w:rsidP="00D76EC6">
      <w:pPr>
        <w:pStyle w:val="Quellcode"/>
        <w:rPr>
          <w:vanish/>
          <w:specVanish/>
        </w:rPr>
      </w:pPr>
      <w:r w:rsidRPr="00A06D4B">
        <w:t>FhN</w:t>
      </w:r>
    </w:p>
    <w:p w14:paraId="2B6E465F" w14:textId="773C8BE4" w:rsidR="00D76EC6" w:rsidRPr="00A06D4B" w:rsidRDefault="00D5151C" w:rsidP="00D46886">
      <w:r w:rsidRPr="00A06D4B">
        <w:t xml:space="preserve"> z</w:t>
      </w:r>
      <w:r w:rsidR="00A071B7" w:rsidRPr="00A06D4B">
        <w:t>ugewiesen.</w:t>
      </w:r>
    </w:p>
    <w:p w14:paraId="4E1E8BE4" w14:textId="1E117973" w:rsidR="000F40A2" w:rsidRPr="00A06D4B" w:rsidRDefault="00287D5E" w:rsidP="000F40A2">
      <w:pPr>
        <w:pStyle w:val="Quellcode"/>
      </w:pPr>
      <w:r w:rsidRPr="00A06D4B">
        <w:t>Vector2D FhN = VectorMath.normalize(rb.Fh);</w:t>
      </w:r>
    </w:p>
    <w:p w14:paraId="0228A7BC" w14:textId="77777777" w:rsidR="006409F4" w:rsidRPr="00A06D4B" w:rsidRDefault="00486467" w:rsidP="009650EA">
      <w:pPr>
        <w:rPr>
          <w:vanish/>
          <w:specVanish/>
        </w:rPr>
      </w:pPr>
      <w:r w:rsidRPr="00A06D4B">
        <w:t>Nun wird mit Hilfe der Länge des Vektors Fg</w:t>
      </w:r>
      <w:r w:rsidR="007D6C16" w:rsidRPr="00A06D4B">
        <w:t xml:space="preserve">A und </w:t>
      </w:r>
      <w:r w:rsidR="004D2849" w:rsidRPr="00A06D4B">
        <w:t>Definition der Han</w:t>
      </w:r>
      <w:r w:rsidR="00007230" w:rsidRPr="00A06D4B">
        <w:t>gabtriebskraft die Länge deren Vektors</w:t>
      </w:r>
      <w:r w:rsidR="006409F4" w:rsidRPr="00A06D4B">
        <w:t xml:space="preserve"> </w:t>
      </w:r>
    </w:p>
    <w:p w14:paraId="1C32E7C1" w14:textId="03F5AA35" w:rsidR="006409F4" w:rsidRPr="009D71CC" w:rsidRDefault="00D04BDA" w:rsidP="006409F4">
      <w:pPr>
        <w:pStyle w:val="Quellcode"/>
        <w:rPr>
          <w:vanish/>
          <w:lang w:val="en-US"/>
          <w:specVanish/>
        </w:rPr>
      </w:pPr>
      <w:r w:rsidRPr="009D71CC">
        <w:rPr>
          <w:lang w:val="en-US"/>
        </w:rPr>
        <w:t>FgAsin</w:t>
      </w:r>
    </w:p>
    <w:p w14:paraId="1F6CF9E9" w14:textId="1CF964F9" w:rsidR="009650EA" w:rsidRPr="009D71CC" w:rsidRDefault="006409F4" w:rsidP="009650EA">
      <w:pPr>
        <w:rPr>
          <w:lang w:val="en-US"/>
        </w:rPr>
      </w:pPr>
      <w:r w:rsidRPr="009D71CC">
        <w:rPr>
          <w:lang w:val="en-US"/>
        </w:rPr>
        <w:t xml:space="preserve"> </w:t>
      </w:r>
      <w:r w:rsidR="00007230" w:rsidRPr="009D71CC">
        <w:rPr>
          <w:lang w:val="en-US"/>
        </w:rPr>
        <w:t xml:space="preserve">bestimmt. </w:t>
      </w:r>
    </w:p>
    <w:p w14:paraId="21D828BC" w14:textId="18FB0CE7" w:rsidR="00007230" w:rsidRPr="00CA2E6F" w:rsidRDefault="00287D5E" w:rsidP="000F40A2">
      <w:pPr>
        <w:pStyle w:val="Quellcode"/>
        <w:rPr>
          <w:lang w:val="en-US"/>
        </w:rPr>
      </w:pPr>
      <w:r w:rsidRPr="00CA2E6F">
        <w:rPr>
          <w:lang w:val="en-US"/>
        </w:rPr>
        <w:t>double FgA = VectorMath.abs(rb.Fg);</w:t>
      </w:r>
      <w:r w:rsidR="00D90982" w:rsidRPr="00CA2E6F">
        <w:rPr>
          <w:lang w:val="en-US"/>
        </w:rPr>
        <w:br/>
      </w:r>
      <w:r w:rsidRPr="00CA2E6F">
        <w:rPr>
          <w:lang w:val="en-US"/>
        </w:rPr>
        <w:t>double FgAsin = FgA * sin(angle);</w:t>
      </w:r>
    </w:p>
    <w:p w14:paraId="722AAB98" w14:textId="359B627D" w:rsidR="00007230" w:rsidRPr="00A06D4B" w:rsidRDefault="00D04BDA" w:rsidP="00007230">
      <w:r w:rsidRPr="00A06D4B">
        <w:t xml:space="preserve">Diese wird </w:t>
      </w:r>
      <w:r w:rsidR="004277A2" w:rsidRPr="00A06D4B">
        <w:t xml:space="preserve">nun mit Hinzunahme </w:t>
      </w:r>
      <w:r w:rsidR="007D032D" w:rsidRPr="00A06D4B">
        <w:t>des normierten Vek</w:t>
      </w:r>
      <w:r w:rsidR="00340C73" w:rsidRPr="00A06D4B">
        <w:t>tors der Hangabtriebskraft multiplizi</w:t>
      </w:r>
      <w:r w:rsidR="003F2F4B" w:rsidRPr="00A06D4B">
        <w:t>ert. Daraus erhält man die Hangabtriebskraft de</w:t>
      </w:r>
      <w:r w:rsidR="00391AEF" w:rsidRPr="00A06D4B">
        <w:t>s rollenden Körpers.</w:t>
      </w:r>
    </w:p>
    <w:p w14:paraId="36AB7BE7" w14:textId="64CCDA1B" w:rsidR="00792AF8" w:rsidRPr="00622757" w:rsidRDefault="00287D5E" w:rsidP="000F40A2">
      <w:pPr>
        <w:pStyle w:val="Quellcode"/>
      </w:pPr>
      <w:r w:rsidRPr="00622757">
        <w:t>rb.Fh.set(VectorMath.mult(FgAsin, FhN));</w:t>
      </w:r>
    </w:p>
    <w:p w14:paraId="429D77E9" w14:textId="2A11B070" w:rsidR="007E6E7D" w:rsidRPr="00D8525E" w:rsidRDefault="001F0D22" w:rsidP="00D8525E">
      <w:pPr>
        <w:pStyle w:val="Formatvorlage1"/>
      </w:pPr>
      <w:bookmarkStart w:id="78" w:name="_Ref63241548"/>
      <w:r w:rsidRPr="00D8525E">
        <w:t>Bestimmung der Normalkraftkomponente</w:t>
      </w:r>
      <w:bookmarkEnd w:id="78"/>
    </w:p>
    <w:p w14:paraId="03AA8E56" w14:textId="466D7E66" w:rsidR="007E6E7D" w:rsidRPr="00A06D4B" w:rsidRDefault="00C900D0" w:rsidP="007E6E7D">
      <w:r w:rsidRPr="00A06D4B">
        <w:t>Im folgenden Schritt wird die</w:t>
      </w:r>
      <w:r w:rsidR="00021139" w:rsidRPr="00A06D4B">
        <w:t xml:space="preserve"> in </w:t>
      </w:r>
      <w:r w:rsidR="00021139" w:rsidRPr="00A06D4B">
        <w:fldChar w:fldCharType="begin"/>
      </w:r>
      <w:r w:rsidR="00021139" w:rsidRPr="00A06D4B">
        <w:instrText xml:space="preserve"> REF _Ref63241022 \r \h </w:instrText>
      </w:r>
      <w:r w:rsidR="00021139" w:rsidRPr="00A06D4B">
        <w:fldChar w:fldCharType="separate"/>
      </w:r>
      <w:r w:rsidR="00021139" w:rsidRPr="00A06D4B">
        <w:t>2.7.3</w:t>
      </w:r>
      <w:r w:rsidR="00021139" w:rsidRPr="00A06D4B">
        <w:fldChar w:fldCharType="end"/>
      </w:r>
      <w:r w:rsidR="00021139" w:rsidRPr="00A06D4B">
        <w:t xml:space="preserve"> definierte</w:t>
      </w:r>
      <w:r w:rsidRPr="00A06D4B">
        <w:t xml:space="preserve"> Normalkraftkomponente </w:t>
      </w:r>
      <w:r w:rsidR="00021139" w:rsidRPr="00A06D4B">
        <w:t xml:space="preserve">bestimmt. </w:t>
      </w:r>
      <w:r w:rsidR="00483B00" w:rsidRPr="00A06D4B">
        <w:t>Hi</w:t>
      </w:r>
      <w:r w:rsidR="00811ECB" w:rsidRPr="00A06D4B">
        <w:t>erzu wird zun</w:t>
      </w:r>
      <w:r w:rsidR="00226C76" w:rsidRPr="00A06D4B">
        <w:t>ächst d</w:t>
      </w:r>
      <w:r w:rsidR="00065A4D" w:rsidRPr="00A06D4B">
        <w:t xml:space="preserve">er orthogonale Vektor zur schiefen Ebene bestimmt. Dazu </w:t>
      </w:r>
      <w:r w:rsidR="00AC69C9" w:rsidRPr="00A06D4B">
        <w:t xml:space="preserve">wird der Vektor der Gewichtskraft </w:t>
      </w:r>
      <w:r w:rsidR="00295D98" w:rsidRPr="00A06D4B">
        <w:t>um den zu</w:t>
      </w:r>
      <w:r w:rsidR="002F172F" w:rsidRPr="00A06D4B">
        <w:t xml:space="preserve">vor bestimmten Winkel -angle gedreht. Das Ergebnis wird </w:t>
      </w:r>
      <w:r w:rsidR="007B1939" w:rsidRPr="00A06D4B">
        <w:t xml:space="preserve">bereits der Variable der Gewichtskraft zugewiesen und sogleich </w:t>
      </w:r>
      <w:r w:rsidR="00E90E18" w:rsidRPr="00A06D4B">
        <w:t>normiert.</w:t>
      </w:r>
    </w:p>
    <w:p w14:paraId="395DDAE6" w14:textId="185CA5E0" w:rsidR="00287D5E" w:rsidRPr="00CA2E6F" w:rsidRDefault="00287D5E" w:rsidP="00287D5E">
      <w:pPr>
        <w:pStyle w:val="Quellcode"/>
        <w:rPr>
          <w:lang w:val="en-US"/>
        </w:rPr>
      </w:pPr>
      <w:r w:rsidRPr="00CA2E6F">
        <w:rPr>
          <w:lang w:val="en-US"/>
        </w:rPr>
        <w:t>rb.Fn.set(rotateVector2D(rb.Fg, -angle));</w:t>
      </w:r>
      <w:r w:rsidR="00D90982" w:rsidRPr="00CA2E6F">
        <w:rPr>
          <w:lang w:val="en-US"/>
        </w:rPr>
        <w:br/>
      </w:r>
      <w:r w:rsidRPr="00CA2E6F">
        <w:rPr>
          <w:lang w:val="en-US"/>
        </w:rPr>
        <w:t>Vector2D FnN = VectorMath.normalize(rb.Fn);</w:t>
      </w:r>
    </w:p>
    <w:p w14:paraId="35543627" w14:textId="5007E5A2" w:rsidR="00E90E18" w:rsidRPr="00A06D4B" w:rsidRDefault="00E90E18" w:rsidP="00E90E18">
      <w:r w:rsidRPr="00A06D4B">
        <w:lastRenderedPageBreak/>
        <w:t xml:space="preserve">Nun </w:t>
      </w:r>
      <w:r w:rsidR="002D066B" w:rsidRPr="00A06D4B">
        <w:t xml:space="preserve">wird, </w:t>
      </w:r>
      <w:r w:rsidR="002F650A" w:rsidRPr="00A06D4B">
        <w:t>der</w:t>
      </w:r>
      <w:r w:rsidR="002D066B" w:rsidRPr="00A06D4B">
        <w:t xml:space="preserve"> in </w:t>
      </w:r>
      <w:r w:rsidR="002D066B" w:rsidRPr="00A06D4B">
        <w:fldChar w:fldCharType="begin"/>
      </w:r>
      <w:r w:rsidR="002D066B" w:rsidRPr="00A06D4B">
        <w:instrText xml:space="preserve"> REF _Ref63241548 \r \h </w:instrText>
      </w:r>
      <w:r w:rsidR="002D066B" w:rsidRPr="00A06D4B">
        <w:fldChar w:fldCharType="separate"/>
      </w:r>
      <w:r w:rsidR="002D066B" w:rsidRPr="00A06D4B">
        <w:t>5.4.3.2</w:t>
      </w:r>
      <w:r w:rsidR="002D066B" w:rsidRPr="00A06D4B">
        <w:fldChar w:fldCharType="end"/>
      </w:r>
      <w:r w:rsidR="002D066B" w:rsidRPr="00A06D4B">
        <w:t xml:space="preserve"> bestimmte</w:t>
      </w:r>
      <w:r w:rsidR="002F650A" w:rsidRPr="00A06D4B">
        <w:t xml:space="preserve"> betrag der Gewichts</w:t>
      </w:r>
      <w:r w:rsidR="003A537F" w:rsidRPr="00A06D4B">
        <w:t xml:space="preserve">kraft </w:t>
      </w:r>
      <w:r w:rsidR="00C00ADF" w:rsidRPr="00A06D4B">
        <w:t xml:space="preserve">FgA </w:t>
      </w:r>
      <w:r w:rsidR="002F650A" w:rsidRPr="00A06D4B">
        <w:t xml:space="preserve">erneut verwendet, um </w:t>
      </w:r>
      <w:r w:rsidR="00C00ADF" w:rsidRPr="00A06D4B">
        <w:t>die L</w:t>
      </w:r>
      <w:r w:rsidR="003A537F" w:rsidRPr="00A06D4B">
        <w:t>änge des Vektors der Normalkraftkomponente</w:t>
      </w:r>
      <w:r w:rsidR="00C00ADF" w:rsidRPr="00A06D4B">
        <w:t xml:space="preserve">. Hierzu </w:t>
      </w:r>
      <w:r w:rsidR="00A96844" w:rsidRPr="00A06D4B">
        <w:t xml:space="preserve">wird die Definition aus </w:t>
      </w:r>
      <w:r w:rsidR="00A96844" w:rsidRPr="00A06D4B">
        <w:fldChar w:fldCharType="begin"/>
      </w:r>
      <w:r w:rsidR="00A96844" w:rsidRPr="00A06D4B">
        <w:instrText xml:space="preserve"> REF _Ref63241731 \r \h </w:instrText>
      </w:r>
      <w:r w:rsidR="00A96844" w:rsidRPr="00A06D4B">
        <w:fldChar w:fldCharType="separate"/>
      </w:r>
      <w:r w:rsidR="00A96844" w:rsidRPr="00A06D4B">
        <w:t>2.7.3</w:t>
      </w:r>
      <w:r w:rsidR="00A96844" w:rsidRPr="00A06D4B">
        <w:fldChar w:fldCharType="end"/>
      </w:r>
      <w:r w:rsidR="00A96844" w:rsidRPr="00A06D4B">
        <w:t xml:space="preserve"> verwendet.</w:t>
      </w:r>
    </w:p>
    <w:p w14:paraId="1361B790" w14:textId="5CFB77B4" w:rsidR="007F7A3A" w:rsidRPr="00A06D4B" w:rsidRDefault="00287D5E" w:rsidP="00272016">
      <w:pPr>
        <w:pStyle w:val="Quellcode"/>
      </w:pPr>
      <w:r w:rsidRPr="00A06D4B">
        <w:t>double FgAcos = FgA * cos(angle);</w:t>
      </w:r>
      <w:r w:rsidR="00D90982" w:rsidRPr="00A06D4B">
        <w:br/>
      </w:r>
      <w:r w:rsidRPr="00A06D4B">
        <w:t>rb.Fn.set(VectorMath.mult(FgAcos, FnN));</w:t>
      </w:r>
    </w:p>
    <w:p w14:paraId="1552ED8F" w14:textId="70BE61CC" w:rsidR="00902485" w:rsidRPr="00D8525E" w:rsidRDefault="00902485" w:rsidP="00D8525E">
      <w:pPr>
        <w:pStyle w:val="Formatvorlage1"/>
      </w:pPr>
      <w:r w:rsidRPr="00D8525E">
        <w:t>Bestimmung der Rollreibung</w:t>
      </w:r>
    </w:p>
    <w:p w14:paraId="52BABD1A" w14:textId="131E386E" w:rsidR="008F21E5" w:rsidRPr="00A06D4B" w:rsidRDefault="003D7B6C" w:rsidP="008F21E5">
      <w:r w:rsidRPr="00A06D4B">
        <w:t xml:space="preserve">Für die Bestimmung der Rollreibung wird </w:t>
      </w:r>
      <w:r w:rsidR="008152BE" w:rsidRPr="00A06D4B">
        <w:t xml:space="preserve">nun die </w:t>
      </w:r>
      <w:r w:rsidR="00B67271" w:rsidRPr="00A06D4B">
        <w:t>die Länge FnA, also der Betrag,</w:t>
      </w:r>
      <w:r w:rsidR="00BF0F9F" w:rsidRPr="00A06D4B">
        <w:t xml:space="preserve"> der Normalkraftkomponente ermittelt. </w:t>
      </w:r>
      <w:r w:rsidR="00627173" w:rsidRPr="00A06D4B">
        <w:t xml:space="preserve">Nun müssen die </w:t>
      </w:r>
      <w:r w:rsidR="00DC4A2B" w:rsidRPr="00A06D4B">
        <w:t>die x- und y-Komponente (</w:t>
      </w:r>
      <w:r w:rsidR="0007178F" w:rsidRPr="00A06D4B">
        <w:t>Frx und Fry) separat bestimmt werden.</w:t>
      </w:r>
      <w:r w:rsidR="009D5D24" w:rsidRPr="00A06D4B">
        <w:t xml:space="preserve"> Dies </w:t>
      </w:r>
      <w:r w:rsidR="00DE6905" w:rsidRPr="00A06D4B">
        <w:t>geschieht durch</w:t>
      </w:r>
      <w:r w:rsidR="002F5A48" w:rsidRPr="00A06D4B">
        <w:t>,</w:t>
      </w:r>
      <w:r w:rsidR="00DE6905" w:rsidRPr="00A06D4B">
        <w:t xml:space="preserve"> die in der Kräfte</w:t>
      </w:r>
      <w:r w:rsidR="002F5A48" w:rsidRPr="00A06D4B">
        <w:t>zerlegung erkennbaren, t</w:t>
      </w:r>
      <w:r w:rsidR="00F23155" w:rsidRPr="00A06D4B">
        <w:t xml:space="preserve">rigonometrischen Funktionen. </w:t>
      </w:r>
      <w:r w:rsidR="00861515" w:rsidRPr="00A06D4B">
        <w:t xml:space="preserve">Da die </w:t>
      </w:r>
      <w:r w:rsidR="0064631D" w:rsidRPr="00A06D4B">
        <w:t>Reibung</w:t>
      </w:r>
      <w:r w:rsidR="00861515" w:rsidRPr="00A06D4B">
        <w:t xml:space="preserve"> </w:t>
      </w:r>
      <w:r w:rsidR="00933BEF" w:rsidRPr="00A06D4B">
        <w:t xml:space="preserve">zu Beginn des Status ROLLING </w:t>
      </w:r>
      <w:r w:rsidR="0064631D" w:rsidRPr="00A06D4B">
        <w:t>in die entgegengesetzte Richtung der Hangabtriebs</w:t>
      </w:r>
      <w:r w:rsidR="00DB05C1" w:rsidRPr="00A06D4B">
        <w:t>kraft zeigt, werde die soeben ermittelten Komponenten mit</w:t>
      </w:r>
      <w:r w:rsidR="00D31718" w:rsidRPr="00A06D4B">
        <w:t xml:space="preserve"> Hilfe der </w:t>
      </w:r>
      <w:r w:rsidR="000F62E7" w:rsidRPr="00A06D4B">
        <w:t>-</w:t>
      </w:r>
      <w:r w:rsidR="00D31718" w:rsidRPr="00A06D4B">
        <w:t xml:space="preserve">signum()-Funktion und der </w:t>
      </w:r>
      <w:r w:rsidR="004F1DD1" w:rsidRPr="00A06D4B">
        <w:t>entsprechenden</w:t>
      </w:r>
      <w:r w:rsidR="00D31718" w:rsidRPr="00A06D4B">
        <w:t xml:space="preserve"> Komponente der Hangabtriebskraft </w:t>
      </w:r>
      <w:r w:rsidR="004F1DD1" w:rsidRPr="00A06D4B">
        <w:t>multipliziert.</w:t>
      </w:r>
      <w:r w:rsidR="004F1DD1" w:rsidRPr="00A06D4B">
        <w:tab/>
      </w:r>
      <w:r w:rsidR="004F1DD1" w:rsidRPr="00A06D4B">
        <w:br/>
        <w:t xml:space="preserve">Frx und Fry können nun dem Vektor </w:t>
      </w:r>
      <w:r w:rsidR="000F62E7" w:rsidRPr="00A06D4B">
        <w:t>Fr des Körpers zugewiesen werden.</w:t>
      </w:r>
    </w:p>
    <w:p w14:paraId="7D2252BA" w14:textId="1BD7F574" w:rsidR="00287D5E" w:rsidRPr="00CA2E6F" w:rsidRDefault="00272016" w:rsidP="00287D5E">
      <w:pPr>
        <w:pStyle w:val="Quellcode"/>
        <w:rPr>
          <w:lang w:val="en-US"/>
        </w:rPr>
      </w:pPr>
      <w:r w:rsidRPr="00CA2E6F">
        <w:rPr>
          <w:lang w:val="en-US"/>
        </w:rPr>
        <w:t>double FnA = VectorMath.abs(rb.Fn);</w:t>
      </w:r>
      <w:r w:rsidR="003D7B6C" w:rsidRPr="00CA2E6F">
        <w:rPr>
          <w:lang w:val="en-US"/>
        </w:rPr>
        <w:br/>
      </w:r>
      <w:r w:rsidR="00287D5E" w:rsidRPr="00CA2E6F">
        <w:rPr>
          <w:lang w:val="en-US"/>
        </w:rPr>
        <w:t>double Frx = FnA * cos(angle) * friction * (-signum(rb.Fh.x));</w:t>
      </w:r>
      <w:r w:rsidR="00D90982" w:rsidRPr="00CA2E6F">
        <w:rPr>
          <w:lang w:val="en-US"/>
        </w:rPr>
        <w:br/>
      </w:r>
      <w:r w:rsidR="00287D5E" w:rsidRPr="00CA2E6F">
        <w:rPr>
          <w:lang w:val="en-US"/>
        </w:rPr>
        <w:t>double Fry = FnA * sin(angle) * friction * (-signum(rb.Fh.y));</w:t>
      </w:r>
    </w:p>
    <w:p w14:paraId="506B8DBA" w14:textId="2E3B4E20" w:rsidR="00287D5E" w:rsidRPr="00CA2E6F" w:rsidRDefault="00287D5E" w:rsidP="00287D5E">
      <w:pPr>
        <w:pStyle w:val="Quellcode"/>
        <w:rPr>
          <w:lang w:val="en-US"/>
        </w:rPr>
      </w:pPr>
      <w:r w:rsidRPr="00CA2E6F">
        <w:rPr>
          <w:lang w:val="en-US"/>
        </w:rPr>
        <w:t>rb.Fr.set(Frx, Fry);</w:t>
      </w:r>
    </w:p>
    <w:p w14:paraId="61B45F4C" w14:textId="6C5628DE" w:rsidR="00693654" w:rsidRPr="00D8525E" w:rsidRDefault="00902485" w:rsidP="00D8525E">
      <w:pPr>
        <w:pStyle w:val="Formatvorlage1"/>
      </w:pPr>
      <w:r w:rsidRPr="00D8525E">
        <w:t>Bestimmung der resultierenden Kraft</w:t>
      </w:r>
    </w:p>
    <w:p w14:paraId="406ABB9E" w14:textId="086F010F" w:rsidR="00693654" w:rsidRPr="00A06D4B" w:rsidRDefault="00373C77" w:rsidP="00693654">
      <w:r w:rsidRPr="00A06D4B">
        <w:t xml:space="preserve">Die resultierende Kraft </w:t>
      </w:r>
      <w:r w:rsidR="00715230" w:rsidRPr="00A06D4B">
        <w:t xml:space="preserve">wird nach der Definition in </w:t>
      </w:r>
      <w:r w:rsidR="00715230" w:rsidRPr="00A06D4B">
        <w:fldChar w:fldCharType="begin"/>
      </w:r>
      <w:r w:rsidR="00715230" w:rsidRPr="00A06D4B">
        <w:instrText xml:space="preserve"> REF _Ref63249726 \r \h </w:instrText>
      </w:r>
      <w:r w:rsidR="00715230" w:rsidRPr="00A06D4B">
        <w:fldChar w:fldCharType="separate"/>
      </w:r>
      <w:r w:rsidR="00715230" w:rsidRPr="00A06D4B">
        <w:t>2.7.7</w:t>
      </w:r>
      <w:r w:rsidR="00715230" w:rsidRPr="00A06D4B">
        <w:fldChar w:fldCharType="end"/>
      </w:r>
      <w:r w:rsidR="00715230" w:rsidRPr="00A06D4B">
        <w:t xml:space="preserve"> errechnet.</w:t>
      </w:r>
    </w:p>
    <w:p w14:paraId="7FDB8773" w14:textId="4D22913F" w:rsidR="00DD6CD2" w:rsidRPr="00A06D4B" w:rsidRDefault="00715230" w:rsidP="00693654">
      <w:r w:rsidRPr="00A06D4B">
        <w:t>Die als Kräfte in Beweg</w:t>
      </w:r>
      <w:r w:rsidR="00686B04" w:rsidRPr="00A06D4B">
        <w:t xml:space="preserve">ungsrichtung gilt </w:t>
      </w:r>
      <w:r w:rsidR="00DD6CD2" w:rsidRPr="00A06D4B">
        <w:t xml:space="preserve">ausschließlich </w:t>
      </w:r>
      <w:r w:rsidR="00686B04" w:rsidRPr="00A06D4B">
        <w:t>die Hangabtriebskraft.</w:t>
      </w:r>
      <w:r w:rsidR="00686B04" w:rsidRPr="00A06D4B">
        <w:tab/>
      </w:r>
      <w:r w:rsidR="00686B04" w:rsidRPr="00A06D4B">
        <w:br/>
      </w:r>
      <w:r w:rsidR="00DD6CD2" w:rsidRPr="00A06D4B">
        <w:t>In entgegengesetzte Richtung wirkt stattdessen nur die Rollreibung.</w:t>
      </w:r>
    </w:p>
    <w:p w14:paraId="74F54072" w14:textId="578B1E93" w:rsidR="00287D5E" w:rsidRPr="00A06D4B" w:rsidRDefault="00287D5E" w:rsidP="00287D5E">
      <w:pPr>
        <w:pStyle w:val="Quellcode"/>
        <w:rPr>
          <w:sz w:val="20"/>
        </w:rPr>
      </w:pPr>
      <w:r w:rsidRPr="00A06D4B">
        <w:t>rb.Fres.set(VectorMath.sub(rb.Fh, rb.Fr));</w:t>
      </w:r>
    </w:p>
    <w:p w14:paraId="3F1CA5AF" w14:textId="44AFA83B" w:rsidR="00CC2022" w:rsidRPr="00D8525E" w:rsidRDefault="00AF3BF9" w:rsidP="00D8525E">
      <w:pPr>
        <w:pStyle w:val="Formatvorlage1"/>
      </w:pPr>
      <w:r w:rsidRPr="00D8525E">
        <w:t>Bestimmung der Rota</w:t>
      </w:r>
      <w:r w:rsidR="0034600E" w:rsidRPr="00D8525E">
        <w:t>t</w:t>
      </w:r>
      <w:r w:rsidRPr="00D8525E">
        <w:t>ionsbewegung</w:t>
      </w:r>
    </w:p>
    <w:p w14:paraId="4FEAF129" w14:textId="5F2C7E0D" w:rsidR="00052C27" w:rsidRPr="00A06D4B" w:rsidRDefault="00965B6E" w:rsidP="00965B6E">
      <w:pPr>
        <w:rPr>
          <w:rFonts w:eastAsiaTheme="minorEastAsia"/>
        </w:rPr>
      </w:pPr>
      <w:r w:rsidRPr="00A06D4B">
        <w:t xml:space="preserve">Um die Rotationsbewegung zu bestimmen, muss ausschließlich die </w:t>
      </w:r>
      <w:r w:rsidRPr="00A06D4B">
        <w:rPr>
          <w:rFonts w:eastAsiaTheme="minorEastAsia"/>
        </w:rPr>
        <w:t xml:space="preserve">Winkelbeschleunigung </w:t>
      </w:r>
      <m:oMath>
        <m:r>
          <m:rPr>
            <m:sty m:val="p"/>
          </m:rPr>
          <w:rPr>
            <w:rFonts w:ascii="Cambria Math" w:eastAsiaTheme="minorEastAsia" w:hAnsi="Cambria Math"/>
          </w:rPr>
          <m:t>α</m:t>
        </m:r>
      </m:oMath>
      <w:r w:rsidR="00D167F9" w:rsidRPr="00A06D4B">
        <w:rPr>
          <w:rFonts w:eastAsiaTheme="minorEastAsia"/>
        </w:rPr>
        <w:t xml:space="preserve"> errechnet werden. </w:t>
      </w:r>
      <w:r w:rsidR="004E5DAF" w:rsidRPr="00A06D4B">
        <w:rPr>
          <w:rFonts w:eastAsiaTheme="minorEastAsia"/>
        </w:rPr>
        <w:t>Hier</w:t>
      </w:r>
      <w:r w:rsidR="00516086" w:rsidRPr="00A06D4B">
        <w:rPr>
          <w:rFonts w:eastAsiaTheme="minorEastAsia"/>
        </w:rPr>
        <w:t xml:space="preserve">für </w:t>
      </w:r>
      <w:r w:rsidR="000A093D" w:rsidRPr="00A06D4B">
        <w:rPr>
          <w:rFonts w:eastAsiaTheme="minorEastAsia"/>
        </w:rPr>
        <w:t xml:space="preserve">wird </w:t>
      </w:r>
      <w:r w:rsidR="00250E76" w:rsidRPr="00A06D4B">
        <w:rPr>
          <w:rFonts w:eastAsiaTheme="minorEastAsia"/>
        </w:rPr>
        <w:t xml:space="preserve">der Betrag der </w:t>
      </w:r>
      <w:r w:rsidR="00EA618A" w:rsidRPr="00A06D4B">
        <w:rPr>
          <w:rFonts w:eastAsiaTheme="minorEastAsia"/>
        </w:rPr>
        <w:t>der Beschleunigung durch den Radius de</w:t>
      </w:r>
      <w:r w:rsidR="00023407" w:rsidRPr="00A06D4B">
        <w:rPr>
          <w:rFonts w:eastAsiaTheme="minorEastAsia"/>
        </w:rPr>
        <w:t>s Kreises geteilt.</w:t>
      </w:r>
    </w:p>
    <w:p w14:paraId="7AB78FEF" w14:textId="5ECA322E" w:rsidR="00F45D51" w:rsidRPr="00A06D4B" w:rsidRDefault="00250E76" w:rsidP="00250E76">
      <w:pPr>
        <w:pStyle w:val="Quellcode"/>
      </w:pPr>
      <w:r w:rsidRPr="00A06D4B">
        <w:lastRenderedPageBreak/>
        <w:t>rb.alpha = rb.a.abs() / rb.shape.getRadius();</w:t>
      </w:r>
    </w:p>
    <w:p w14:paraId="0DF3EB8D" w14:textId="2A99363E" w:rsidR="00F70B17" w:rsidRPr="00A06D4B" w:rsidRDefault="00F70B17" w:rsidP="00F70B17">
      <w:r w:rsidRPr="00A06D4B">
        <w:t>Rot</w:t>
      </w:r>
      <w:r w:rsidR="002E4462" w:rsidRPr="00A06D4B">
        <w:t>ationsbeschleunigung und Drehwinkel werden durch die Ableitungsbeziehungen selbstständig bestimmt.</w:t>
      </w:r>
    </w:p>
    <w:p w14:paraId="0E829EB3" w14:textId="5458BC87" w:rsidR="0027098F" w:rsidRPr="00D8525E" w:rsidRDefault="0027098F" w:rsidP="00D8525E">
      <w:pPr>
        <w:pStyle w:val="Formatvorlage1"/>
      </w:pPr>
      <w:r w:rsidRPr="00D8525E">
        <w:t>Bestimmung der translatorischen Bewegung</w:t>
      </w:r>
    </w:p>
    <w:p w14:paraId="6B456AD8" w14:textId="5D0FCD05" w:rsidR="00D55825" w:rsidRPr="00A06D4B" w:rsidRDefault="00D55825" w:rsidP="00D55825">
      <w:r w:rsidRPr="00A06D4B">
        <w:t xml:space="preserve">Zum Schluss wird nun die Translation </w:t>
      </w:r>
      <w:r w:rsidR="00934E8E" w:rsidRPr="00A06D4B">
        <w:t>bestimmt. Dafür wird das weite Newtonsche Axiom verwendet und nach der Beschleunigung umgeformt</w:t>
      </w:r>
      <w:r w:rsidR="007C3061" w:rsidRPr="00A06D4B">
        <w:t>.</w:t>
      </w:r>
    </w:p>
    <w:p w14:paraId="4239308D" w14:textId="7FA2C818" w:rsidR="007C3061" w:rsidRPr="00A06D4B" w:rsidRDefault="00D03EF7" w:rsidP="00D55825">
      <w:pPr>
        <w:rPr>
          <w:rFonts w:eastAsiaTheme="minorEastAsia"/>
        </w:rPr>
      </w:pPr>
      <m:oMathPara>
        <m:oMath>
          <m:r>
            <w:rPr>
              <w:rFonts w:ascii="Cambria Math" w:hAnsi="Cambria Math"/>
            </w:rPr>
            <m:t>a=</m:t>
          </m:r>
          <m:f>
            <m:fPr>
              <m:ctrlPr>
                <w:rPr>
                  <w:rFonts w:ascii="Cambria Math" w:hAnsi="Cambria Math"/>
                </w:rPr>
              </m:ctrlPr>
            </m:fPr>
            <m:num>
              <m:r>
                <w:rPr>
                  <w:rFonts w:ascii="Cambria Math" w:hAnsi="Cambria Math"/>
                </w:rPr>
                <m:t>F</m:t>
              </m:r>
              <m:ctrlPr>
                <w:rPr>
                  <w:rFonts w:ascii="Cambria Math" w:hAnsi="Cambria Math"/>
                  <w:i/>
                </w:rPr>
              </m:ctrlPr>
            </m:num>
            <m:den>
              <m:r>
                <w:rPr>
                  <w:rFonts w:ascii="Cambria Math" w:hAnsi="Cambria Math"/>
                </w:rPr>
                <m:t>m</m:t>
              </m:r>
              <m:ctrlPr>
                <w:rPr>
                  <w:rFonts w:ascii="Cambria Math" w:hAnsi="Cambria Math"/>
                  <w:i/>
                </w:rPr>
              </m:ctrlPr>
            </m:den>
          </m:f>
        </m:oMath>
      </m:oMathPara>
    </w:p>
    <w:p w14:paraId="3A67089A" w14:textId="0B651F0B" w:rsidR="00860178" w:rsidRPr="00A06D4B" w:rsidRDefault="00D03EF7" w:rsidP="00860178">
      <w:pPr>
        <w:rPr>
          <w:rFonts w:eastAsiaTheme="minorEastAsia"/>
        </w:rPr>
      </w:pPr>
      <w:r w:rsidRPr="00A06D4B">
        <w:rPr>
          <w:rFonts w:eastAsiaTheme="minorEastAsia"/>
        </w:rPr>
        <w:t xml:space="preserve">Für die Kraft F wird die </w:t>
      </w:r>
      <w:r w:rsidR="000E35CB" w:rsidRPr="00A06D4B">
        <w:rPr>
          <w:rFonts w:eastAsiaTheme="minorEastAsia"/>
        </w:rPr>
        <w:t>resultierende Kraft Fr</w:t>
      </w:r>
      <w:r w:rsidR="00E83500" w:rsidRPr="00A06D4B">
        <w:rPr>
          <w:rFonts w:eastAsiaTheme="minorEastAsia"/>
        </w:rPr>
        <w:t>es</w:t>
      </w:r>
      <w:r w:rsidR="000E35CB" w:rsidRPr="00A06D4B">
        <w:rPr>
          <w:rFonts w:eastAsiaTheme="minorEastAsia"/>
        </w:rPr>
        <w:t xml:space="preserve"> eingesetzt. </w:t>
      </w:r>
      <w:r w:rsidR="000B1D90" w:rsidRPr="00A06D4B">
        <w:rPr>
          <w:rFonts w:eastAsiaTheme="minorEastAsia"/>
        </w:rPr>
        <w:t>m ist die Masse des rollenden Körpers.</w:t>
      </w:r>
      <w:r w:rsidR="00860178" w:rsidRPr="00A06D4B">
        <w:rPr>
          <w:rFonts w:eastAsiaTheme="minorEastAsia"/>
        </w:rPr>
        <w:t xml:space="preserve"> Dies muss für diese Rechnung </w:t>
      </w:r>
      <w:r w:rsidR="00406DEC" w:rsidRPr="00A06D4B">
        <w:rPr>
          <w:rFonts w:eastAsiaTheme="minorEastAsia"/>
        </w:rPr>
        <w:t>wird</w:t>
      </w:r>
      <w:r w:rsidR="00860178" w:rsidRPr="00A06D4B">
        <w:rPr>
          <w:rFonts w:eastAsiaTheme="minorEastAsia"/>
        </w:rPr>
        <w:t xml:space="preserve"> für die x- und y-Komponente separat durchgeführt werden. Somit erhält man den Code:</w:t>
      </w:r>
    </w:p>
    <w:p w14:paraId="6264C14B" w14:textId="56952A17" w:rsidR="00860178" w:rsidRPr="00A06D4B" w:rsidRDefault="00406DEC" w:rsidP="00406DEC">
      <w:pPr>
        <w:pStyle w:val="Quellcode"/>
      </w:pPr>
      <w:r w:rsidRPr="00A06D4B">
        <w:t>rb.a.x = rb.Fh.x / rb.m;</w:t>
      </w:r>
      <w:r w:rsidRPr="00A06D4B">
        <w:tab/>
      </w:r>
      <w:r w:rsidRPr="00A06D4B">
        <w:br/>
        <w:t>rb.a.y = rb.Fh.y / rb.m;</w:t>
      </w:r>
    </w:p>
    <w:p w14:paraId="6FE6F1DE" w14:textId="1465842D" w:rsidR="000B1D90" w:rsidRPr="00A06D4B" w:rsidRDefault="00406DEC" w:rsidP="00D55825">
      <w:pPr>
        <w:rPr>
          <w:rFonts w:eastAsiaTheme="minorEastAsia"/>
        </w:rPr>
      </w:pPr>
      <w:r w:rsidRPr="00A06D4B">
        <w:rPr>
          <w:rFonts w:eastAsiaTheme="minorEastAsia"/>
        </w:rPr>
        <w:t xml:space="preserve">Beschleunigung und Position werden wiederum durch </w:t>
      </w:r>
      <w:r w:rsidR="00954434" w:rsidRPr="00A06D4B">
        <w:rPr>
          <w:rFonts w:eastAsiaTheme="minorEastAsia"/>
        </w:rPr>
        <w:t>die</w:t>
      </w:r>
      <w:r w:rsidRPr="00A06D4B">
        <w:rPr>
          <w:rFonts w:eastAsiaTheme="minorEastAsia"/>
        </w:rPr>
        <w:t xml:space="preserve"> Ableitungsbeziehungen selbstständig ermittelt.</w:t>
      </w:r>
    </w:p>
    <w:p w14:paraId="0E0389B3" w14:textId="3D490AFF" w:rsidR="004807A9" w:rsidRPr="00A06D4B" w:rsidRDefault="004807A9" w:rsidP="00D8525E">
      <w:pPr>
        <w:pStyle w:val="berschrift41"/>
      </w:pPr>
      <w:r w:rsidRPr="00A06D4B">
        <w:t>Richtungswechsel</w:t>
      </w:r>
    </w:p>
    <w:p w14:paraId="2813E98E" w14:textId="2E024389" w:rsidR="003A738D" w:rsidRPr="00A06D4B" w:rsidRDefault="00954434" w:rsidP="00954434">
      <w:pPr>
        <w:rPr>
          <w:rFonts w:eastAsiaTheme="minorEastAsia"/>
        </w:rPr>
      </w:pPr>
      <w:r w:rsidRPr="00A06D4B">
        <w:t xml:space="preserve">Rollt der Körper eine </w:t>
      </w:r>
      <w:r w:rsidR="003A738D" w:rsidRPr="00A06D4B">
        <w:t>schiefe</w:t>
      </w:r>
      <w:r w:rsidRPr="00A06D4B">
        <w:t xml:space="preserve"> Ebene nach oben, </w:t>
      </w:r>
      <w:r w:rsidR="007B5F49" w:rsidRPr="00A06D4B">
        <w:t>so wird er durch die Hangabtriebskraft aus</w:t>
      </w:r>
      <w:r w:rsidR="00897A43" w:rsidRPr="00A06D4B">
        <w:t xml:space="preserve">gebremst und ändert seine Bewegungsrichtung, wenn die x-Komponente der </w:t>
      </w:r>
      <w:r w:rsidR="003418DF" w:rsidRPr="00A06D4B">
        <w:t xml:space="preserve">der der Geschwindigkeit </w:t>
      </w:r>
      <m:oMath>
        <m:r>
          <w:rPr>
            <w:rFonts w:ascii="Cambria Math" w:hAnsi="Cambria Math"/>
          </w:rPr>
          <m:t>v</m:t>
        </m:r>
      </m:oMath>
      <w:r w:rsidR="003A738D" w:rsidRPr="00A06D4B">
        <w:rPr>
          <w:rFonts w:eastAsiaTheme="minorEastAsia"/>
        </w:rPr>
        <w:t xml:space="preserve"> ihr Vorzeichen ändert.</w:t>
      </w:r>
      <w:r w:rsidR="001F1F18" w:rsidRPr="00A06D4B">
        <w:rPr>
          <w:rFonts w:eastAsiaTheme="minorEastAsia"/>
        </w:rPr>
        <w:tab/>
      </w:r>
      <w:r w:rsidR="001F1F18" w:rsidRPr="00A06D4B">
        <w:rPr>
          <w:rFonts w:eastAsiaTheme="minorEastAsia"/>
        </w:rPr>
        <w:br/>
      </w:r>
      <w:r w:rsidR="003A738D" w:rsidRPr="00A06D4B">
        <w:rPr>
          <w:rFonts w:eastAsiaTheme="minorEastAsia"/>
        </w:rPr>
        <w:t>Dieses Verhalten wurde innerhalb der f</w:t>
      </w:r>
      <w:r w:rsidR="00776029" w:rsidRPr="00A06D4B">
        <w:rPr>
          <w:rFonts w:eastAsiaTheme="minorEastAsia"/>
        </w:rPr>
        <w:t>()-Methode des RigidBodies imple</w:t>
      </w:r>
      <w:r w:rsidR="00BB707D" w:rsidRPr="00A06D4B">
        <w:rPr>
          <w:rFonts w:eastAsiaTheme="minorEastAsia"/>
        </w:rPr>
        <w:t>mentiert.</w:t>
      </w:r>
    </w:p>
    <w:p w14:paraId="715DCB86" w14:textId="7BB6CB67" w:rsidR="00DD3CB9" w:rsidRPr="00AF57D5" w:rsidRDefault="004C3E26" w:rsidP="00DD3CB9">
      <w:pPr>
        <w:rPr>
          <w:rFonts w:eastAsiaTheme="minorEastAsia"/>
        </w:rPr>
      </w:pPr>
      <w:r w:rsidRPr="00A06D4B">
        <w:rPr>
          <w:rFonts w:eastAsiaTheme="minorEastAsia"/>
        </w:rPr>
        <w:t xml:space="preserve">Hierbei </w:t>
      </w:r>
      <w:r w:rsidR="00B933CE" w:rsidRPr="00A06D4B">
        <w:rPr>
          <w:rFonts w:eastAsiaTheme="minorEastAsia"/>
        </w:rPr>
        <w:t>wechseln</w:t>
      </w:r>
      <w:r w:rsidR="00616025" w:rsidRPr="00A06D4B">
        <w:rPr>
          <w:rFonts w:eastAsiaTheme="minorEastAsia"/>
        </w:rPr>
        <w:t xml:space="preserve"> die x-Komponente der Hangabtriebs</w:t>
      </w:r>
      <w:r w:rsidR="00723BA8" w:rsidRPr="00A06D4B">
        <w:rPr>
          <w:rFonts w:eastAsiaTheme="minorEastAsia"/>
        </w:rPr>
        <w:t xml:space="preserve"> </w:t>
      </w:r>
      <w:r w:rsidR="00232E41" w:rsidRPr="00A06D4B">
        <w:rPr>
          <w:rFonts w:eastAsiaTheme="minorEastAsia"/>
        </w:rPr>
        <w:t xml:space="preserve">und die x-Komponente der Rollreibung ihre </w:t>
      </w:r>
      <w:r w:rsidR="00B933CE" w:rsidRPr="00A06D4B">
        <w:rPr>
          <w:rFonts w:eastAsiaTheme="minorEastAsia"/>
        </w:rPr>
        <w:t>Vorzeichen.</w:t>
      </w:r>
    </w:p>
    <w:p w14:paraId="0E449934" w14:textId="6E5A9638" w:rsidR="00F8686B" w:rsidRPr="00A06D4B" w:rsidRDefault="00336D4D" w:rsidP="00D8525E">
      <w:pPr>
        <w:pStyle w:val="berschrift3"/>
      </w:pPr>
      <w:bookmarkStart w:id="79" w:name="_Toc64192839"/>
      <w:r w:rsidRPr="00A06D4B">
        <w:t>Trockene Reibung</w:t>
      </w:r>
      <w:bookmarkEnd w:id="79"/>
    </w:p>
    <w:p w14:paraId="63716B4D" w14:textId="006FA27A" w:rsidR="006A3FA8" w:rsidRPr="00A06D4B" w:rsidRDefault="006B6BCA" w:rsidP="006B6BCA">
      <w:pPr>
        <w:rPr>
          <w:rFonts w:eastAsiaTheme="minorEastAsia"/>
        </w:rPr>
      </w:pPr>
      <w:r w:rsidRPr="00A06D4B">
        <w:t>Grundsätzlich gilt, dass nur K</w:t>
      </w:r>
      <w:r w:rsidR="00ED3C3A" w:rsidRPr="00A06D4B">
        <w:t>örper mit Kanten trockene Reibung erfahren können.</w:t>
      </w:r>
      <w:r w:rsidR="004D08A3" w:rsidRPr="00A06D4B">
        <w:t xml:space="preserve"> </w:t>
      </w:r>
      <w:r w:rsidR="006A3FA8" w:rsidRPr="00A06D4B">
        <w:rPr>
          <w:rFonts w:eastAsiaTheme="minorEastAsia"/>
        </w:rPr>
        <w:t xml:space="preserve">Im </w:t>
      </w:r>
      <w:r w:rsidR="00E73F77" w:rsidRPr="00A06D4B">
        <w:rPr>
          <w:rFonts w:eastAsiaTheme="minorEastAsia"/>
        </w:rPr>
        <w:t>Zustand</w:t>
      </w:r>
      <w:r w:rsidR="006A3FA8" w:rsidRPr="00A06D4B">
        <w:rPr>
          <w:rFonts w:eastAsiaTheme="minorEastAsia"/>
        </w:rPr>
        <w:t xml:space="preserve"> der trockenen Reibung </w:t>
      </w:r>
      <w:r w:rsidR="001B317C" w:rsidRPr="00A06D4B">
        <w:rPr>
          <w:rFonts w:eastAsiaTheme="minorEastAsia"/>
        </w:rPr>
        <w:t>gewinnt</w:t>
      </w:r>
      <w:r w:rsidR="006A3FA8" w:rsidRPr="00A06D4B">
        <w:rPr>
          <w:rFonts w:eastAsiaTheme="minorEastAsia"/>
        </w:rPr>
        <w:t xml:space="preserve"> </w:t>
      </w:r>
      <w:r w:rsidR="00E73F77" w:rsidRPr="00A06D4B">
        <w:rPr>
          <w:rFonts w:eastAsiaTheme="minorEastAsia"/>
        </w:rPr>
        <w:t>ein Körper</w:t>
      </w:r>
      <w:r w:rsidR="006A3FA8" w:rsidRPr="00A06D4B">
        <w:rPr>
          <w:rFonts w:eastAsiaTheme="minorEastAsia"/>
        </w:rPr>
        <w:t xml:space="preserve"> </w:t>
      </w:r>
      <w:r w:rsidR="00E73F77" w:rsidRPr="00A06D4B">
        <w:rPr>
          <w:rFonts w:eastAsiaTheme="minorEastAsia"/>
        </w:rPr>
        <w:t>keine Rotation</w:t>
      </w:r>
      <w:r w:rsidR="00B515D6" w:rsidRPr="00A06D4B">
        <w:rPr>
          <w:rFonts w:eastAsiaTheme="minorEastAsia"/>
        </w:rPr>
        <w:t>. Höchstens kann er eine Translatorische Bewegung parallel zu</w:t>
      </w:r>
      <w:r w:rsidR="00DE7BA2" w:rsidRPr="00A06D4B">
        <w:rPr>
          <w:rFonts w:eastAsiaTheme="minorEastAsia"/>
        </w:rPr>
        <w:t xml:space="preserve">m Untergrund </w:t>
      </w:r>
      <w:r w:rsidR="001B317C" w:rsidRPr="00A06D4B">
        <w:rPr>
          <w:rFonts w:eastAsiaTheme="minorEastAsia"/>
        </w:rPr>
        <w:t>erfahren</w:t>
      </w:r>
      <w:r w:rsidR="00DE7BA2" w:rsidRPr="00A06D4B">
        <w:rPr>
          <w:rFonts w:eastAsiaTheme="minorEastAsia"/>
        </w:rPr>
        <w:t>.</w:t>
      </w:r>
    </w:p>
    <w:p w14:paraId="526AD1B5" w14:textId="7753E678" w:rsidR="009E3611" w:rsidRPr="00A06D4B" w:rsidRDefault="006C3AFA" w:rsidP="006B6BCA">
      <w:pPr>
        <w:rPr>
          <w:rFonts w:eastAsiaTheme="minorEastAsia"/>
        </w:rPr>
      </w:pPr>
      <w:r w:rsidRPr="00A06D4B">
        <w:rPr>
          <w:rFonts w:eastAsiaTheme="minorEastAsia"/>
        </w:rPr>
        <w:t xml:space="preserve">Analog zur Rollbewegung wirken auf den </w:t>
      </w:r>
      <w:r w:rsidR="00022E36" w:rsidRPr="00A06D4B">
        <w:rPr>
          <w:rFonts w:eastAsiaTheme="minorEastAsia"/>
        </w:rPr>
        <w:t xml:space="preserve">Körper mit trockener Reibung ebenso die Gewichtskraft, </w:t>
      </w:r>
      <w:r w:rsidR="000110C1" w:rsidRPr="00A06D4B">
        <w:rPr>
          <w:rFonts w:eastAsiaTheme="minorEastAsia"/>
        </w:rPr>
        <w:t>Normalkraft und Ha</w:t>
      </w:r>
      <w:r w:rsidR="00607C86" w:rsidRPr="00A06D4B">
        <w:rPr>
          <w:rFonts w:eastAsiaTheme="minorEastAsia"/>
        </w:rPr>
        <w:t>ngabtriebskraft.</w:t>
      </w:r>
      <w:r w:rsidR="006C73B2" w:rsidRPr="00A06D4B">
        <w:rPr>
          <w:rFonts w:eastAsiaTheme="minorEastAsia"/>
        </w:rPr>
        <w:t xml:space="preserve"> </w:t>
      </w:r>
      <w:r w:rsidR="00564955" w:rsidRPr="00A06D4B">
        <w:rPr>
          <w:rFonts w:eastAsiaTheme="minorEastAsia"/>
        </w:rPr>
        <w:t xml:space="preserve">Statt der Rollreibung wirkt </w:t>
      </w:r>
      <w:r w:rsidR="00C95B3F" w:rsidRPr="00A06D4B">
        <w:rPr>
          <w:rFonts w:eastAsiaTheme="minorEastAsia"/>
        </w:rPr>
        <w:t>hingegen</w:t>
      </w:r>
      <w:r w:rsidR="00564955" w:rsidRPr="00A06D4B">
        <w:rPr>
          <w:rFonts w:eastAsiaTheme="minorEastAsia"/>
        </w:rPr>
        <w:t xml:space="preserve"> die in </w:t>
      </w:r>
      <w:r w:rsidR="00703A52" w:rsidRPr="00A06D4B">
        <w:rPr>
          <w:rFonts w:eastAsiaTheme="minorEastAsia"/>
        </w:rPr>
        <w:fldChar w:fldCharType="begin"/>
      </w:r>
      <w:r w:rsidR="00703A52" w:rsidRPr="00A06D4B">
        <w:rPr>
          <w:rFonts w:eastAsiaTheme="minorEastAsia"/>
        </w:rPr>
        <w:instrText xml:space="preserve"> REF _Ref63152435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2.7.5</w:t>
      </w:r>
      <w:r w:rsidR="00703A52" w:rsidRPr="00A06D4B">
        <w:rPr>
          <w:rFonts w:eastAsiaTheme="minorEastAsia"/>
        </w:rPr>
        <w:fldChar w:fldCharType="end"/>
      </w:r>
      <w:r w:rsidR="00703A52" w:rsidRPr="00A06D4B">
        <w:rPr>
          <w:rFonts w:eastAsiaTheme="minorEastAsia"/>
        </w:rPr>
        <w:t xml:space="preserve"> beschriebene Haftreibung oder d</w:t>
      </w:r>
      <w:r w:rsidR="00B64C7F" w:rsidRPr="00A06D4B">
        <w:rPr>
          <w:rFonts w:eastAsiaTheme="minorEastAsia"/>
        </w:rPr>
        <w:t>ie in</w:t>
      </w:r>
      <w:r w:rsidR="00703A52" w:rsidRPr="00A06D4B">
        <w:rPr>
          <w:rFonts w:eastAsiaTheme="minorEastAsia"/>
        </w:rPr>
        <w:t xml:space="preserve"> </w:t>
      </w:r>
      <w:r w:rsidR="00703A52" w:rsidRPr="00A06D4B">
        <w:rPr>
          <w:rFonts w:eastAsiaTheme="minorEastAsia"/>
        </w:rPr>
        <w:fldChar w:fldCharType="begin"/>
      </w:r>
      <w:r w:rsidR="00703A52" w:rsidRPr="00A06D4B">
        <w:rPr>
          <w:rFonts w:eastAsiaTheme="minorEastAsia"/>
        </w:rPr>
        <w:instrText xml:space="preserve"> REF _Ref63152451 \r \h </w:instrText>
      </w:r>
      <w:r w:rsidR="00703A52" w:rsidRPr="00A06D4B">
        <w:rPr>
          <w:rFonts w:eastAsiaTheme="minorEastAsia"/>
        </w:rPr>
      </w:r>
      <w:r w:rsidR="00703A52" w:rsidRPr="00A06D4B">
        <w:rPr>
          <w:rFonts w:eastAsiaTheme="minorEastAsia"/>
        </w:rPr>
        <w:fldChar w:fldCharType="separate"/>
      </w:r>
      <w:r w:rsidR="000C3C5D" w:rsidRPr="00A06D4B">
        <w:rPr>
          <w:rFonts w:eastAsiaTheme="minorEastAsia"/>
        </w:rPr>
        <w:t>2.7.6</w:t>
      </w:r>
      <w:r w:rsidR="00703A52" w:rsidRPr="00A06D4B">
        <w:rPr>
          <w:rFonts w:eastAsiaTheme="minorEastAsia"/>
        </w:rPr>
        <w:fldChar w:fldCharType="end"/>
      </w:r>
      <w:r w:rsidR="00B64C7F" w:rsidRPr="00A06D4B">
        <w:rPr>
          <w:rFonts w:eastAsiaTheme="minorEastAsia"/>
        </w:rPr>
        <w:t xml:space="preserve"> definierte Gleitreibung.</w:t>
      </w:r>
    </w:p>
    <w:p w14:paraId="7003760C" w14:textId="4B3D7272" w:rsidR="003D5ADD" w:rsidRPr="00A06D4B" w:rsidRDefault="00606B5F" w:rsidP="00D8525E">
      <w:pPr>
        <w:pStyle w:val="berschrift41"/>
      </w:pPr>
      <w:r w:rsidRPr="00A06D4B">
        <w:lastRenderedPageBreak/>
        <w:t xml:space="preserve">Zustandsbestimmung Fliegen zu </w:t>
      </w:r>
      <w:r w:rsidR="004D08A3" w:rsidRPr="00A06D4B">
        <w:t>trockener Reibung</w:t>
      </w:r>
    </w:p>
    <w:p w14:paraId="730C878B" w14:textId="5BB24B62" w:rsidR="00DC66EA" w:rsidRPr="00A06D4B" w:rsidRDefault="008B5EF4" w:rsidP="008B5EF4">
      <w:r w:rsidRPr="00A06D4B">
        <w:t xml:space="preserve">Ein </w:t>
      </w:r>
      <w:r w:rsidR="003221FF" w:rsidRPr="00A06D4B">
        <w:t>Körper</w:t>
      </w:r>
      <w:r w:rsidRPr="00A06D4B">
        <w:t xml:space="preserve"> wechselt seinen Zustand von fliegen zu </w:t>
      </w:r>
      <w:r w:rsidR="004D08A3" w:rsidRPr="00A06D4B">
        <w:t>trockener Reibung</w:t>
      </w:r>
      <w:r w:rsidR="00DC66EA" w:rsidRPr="00A06D4B">
        <w:t xml:space="preserve"> kann sich nur bilden, wenn eine seiner Kanten parallel auf eine weiter, eines anderen Körpers, trifft. Zusätzlich muss der resultierende Geschwindigkeitsanteil nach dem Stoß, senkrecht relativ zur Ebene </w:t>
      </w:r>
      <m:oMath>
        <m:r>
          <w:rPr>
            <w:rFonts w:ascii="Cambria Math" w:hAnsi="Cambria Math"/>
          </w:rPr>
          <m:t>0</m:t>
        </m:r>
      </m:oMath>
      <w:r w:rsidR="00DC66EA" w:rsidRPr="00A06D4B">
        <w:rPr>
          <w:rFonts w:eastAsiaTheme="minorEastAsia"/>
        </w:rPr>
        <w:t xml:space="preserve"> sein.</w:t>
      </w:r>
    </w:p>
    <w:p w14:paraId="7C7508A9" w14:textId="3C2D118D" w:rsidR="005B23D2" w:rsidRPr="00A06D4B" w:rsidRDefault="008B5EF4" w:rsidP="008B5EF4">
      <w:r w:rsidRPr="00A06D4B">
        <w:t xml:space="preserve">Da der Stoß in einem Stoßkoordinatensystem berechnet wird, betrachten wir hierfür </w:t>
      </w:r>
      <w:r w:rsidR="00050130" w:rsidRPr="00A06D4B">
        <w:t xml:space="preserve">wieder horizontale </w:t>
      </w:r>
      <w:r w:rsidR="008E655E" w:rsidRPr="00A06D4B">
        <w:t>Geschwindigkeit</w:t>
      </w:r>
      <w:r w:rsidR="00050130" w:rsidRPr="00A06D4B">
        <w:t xml:space="preserve"> nach dem Stoß</w:t>
      </w:r>
      <w:r w:rsidRPr="00A06D4B">
        <w:t xml:space="preserve">. Da dieser Wert nie exakt </w:t>
      </w:r>
      <m:oMath>
        <m:r>
          <w:rPr>
            <w:rFonts w:ascii="Cambria Math" w:hAnsi="Cambria Math"/>
          </w:rPr>
          <m:t>0</m:t>
        </m:r>
      </m:oMath>
      <w:r w:rsidRPr="00A06D4B">
        <w:t xml:space="preserve"> sein wird, haben wir uns für einen Schwellwert von </w:t>
      </w:r>
      <m:oMath>
        <m:r>
          <w:rPr>
            <w:rFonts w:ascii="Cambria Math" w:hAnsi="Cambria Math"/>
          </w:rPr>
          <m:t>0,15</m:t>
        </m:r>
      </m:oMath>
      <w:r w:rsidRPr="00A06D4B">
        <w:t xml:space="preserve"> entschlossen. </w:t>
      </w:r>
    </w:p>
    <w:p w14:paraId="06CE692F" w14:textId="1C3EDFF7" w:rsidR="0070430F" w:rsidRPr="00A06D4B" w:rsidRDefault="003A625C" w:rsidP="008B5EF4">
      <w:r w:rsidRPr="00A06D4B">
        <w:t xml:space="preserve">Im nächsten Schritt wird </w:t>
      </w:r>
      <w:r w:rsidR="00AF15AC" w:rsidRPr="00A06D4B">
        <w:t>überp</w:t>
      </w:r>
      <w:r w:rsidR="00924393" w:rsidRPr="00A06D4B">
        <w:t>rüft</w:t>
      </w:r>
      <w:r w:rsidR="00F83B61" w:rsidRPr="00A06D4B">
        <w:t xml:space="preserve">, ob eine </w:t>
      </w:r>
      <w:r w:rsidR="00924393" w:rsidRPr="00A06D4B">
        <w:t>Kante</w:t>
      </w:r>
      <w:r w:rsidR="00F83B61" w:rsidRPr="00A06D4B">
        <w:t xml:space="preserve"> des Körpers parallel zur schiefen Ebene ist</w:t>
      </w:r>
      <w:r w:rsidR="007D0F6F" w:rsidRPr="00A06D4B">
        <w:t xml:space="preserve">. Hierzu </w:t>
      </w:r>
      <w:r w:rsidR="00B3542A" w:rsidRPr="00A06D4B">
        <w:t xml:space="preserve">werden die </w:t>
      </w:r>
      <w:r w:rsidR="006B0EC1" w:rsidRPr="00A06D4B">
        <w:t xml:space="preserve">beiden </w:t>
      </w:r>
      <w:r w:rsidR="00B3542A" w:rsidRPr="00A06D4B">
        <w:t xml:space="preserve">benachbarten </w:t>
      </w:r>
      <w:r w:rsidR="006B0EC1" w:rsidRPr="00A06D4B">
        <w:t>Eckpunkte</w:t>
      </w:r>
      <w:r w:rsidR="00181629" w:rsidRPr="00A06D4B">
        <w:t xml:space="preserve"> (</w:t>
      </w:r>
      <m:oMath>
        <m:r>
          <w:rPr>
            <w:rFonts w:ascii="Cambria Math" w:hAnsi="Cambria Math"/>
          </w:rPr>
          <m:t>B</m:t>
        </m:r>
      </m:oMath>
      <w:r w:rsidR="00954C35" w:rsidRPr="00A06D4B">
        <w:rPr>
          <w:rFonts w:eastAsiaTheme="minorEastAsia"/>
        </w:rPr>
        <w:t xml:space="preserve">, </w:t>
      </w:r>
      <m:oMath>
        <m:r>
          <w:rPr>
            <w:rFonts w:ascii="Cambria Math" w:eastAsiaTheme="minorEastAsia" w:hAnsi="Cambria Math"/>
          </w:rPr>
          <m:t>C</m:t>
        </m:r>
      </m:oMath>
      <w:r w:rsidR="00181629" w:rsidRPr="00A06D4B">
        <w:t>)</w:t>
      </w:r>
      <w:r w:rsidR="006B0EC1" w:rsidRPr="00A06D4B">
        <w:t xml:space="preserve"> der Stoßecke</w:t>
      </w:r>
      <w:r w:rsidR="0070430F" w:rsidRPr="00A06D4B">
        <w:t xml:space="preserve"> (</w:t>
      </w:r>
      <m:oMath>
        <m:r>
          <w:rPr>
            <w:rFonts w:ascii="Cambria Math" w:hAnsi="Cambria Math"/>
          </w:rPr>
          <m:t>A</m:t>
        </m:r>
      </m:oMath>
      <w:r w:rsidR="0070430F" w:rsidRPr="00A06D4B">
        <w:rPr>
          <w:rFonts w:eastAsiaTheme="minorEastAsia"/>
        </w:rPr>
        <w:t>)</w:t>
      </w:r>
      <w:r w:rsidR="00821C1F" w:rsidRPr="00A06D4B">
        <w:t xml:space="preserve">, welche </w:t>
      </w:r>
      <w:r w:rsidR="001A6974" w:rsidRPr="00A06D4B">
        <w:t>gleichzeitig der Stoßpunkt ist,</w:t>
      </w:r>
      <w:r w:rsidR="006B0EC1" w:rsidRPr="00A06D4B">
        <w:t xml:space="preserve"> des </w:t>
      </w:r>
      <w:r w:rsidR="002B7EBA" w:rsidRPr="00A06D4B">
        <w:t>Körpers ermittelt.</w:t>
      </w:r>
      <w:r w:rsidR="006A0D3A" w:rsidRPr="00A06D4B">
        <w:tab/>
      </w:r>
      <w:r w:rsidR="006A0D3A" w:rsidRPr="00A06D4B">
        <w:br/>
      </w:r>
      <w:r w:rsidR="002B7EBA" w:rsidRPr="00A06D4B">
        <w:t>Im nächsten Schritt w</w:t>
      </w:r>
      <w:r w:rsidR="00291A75" w:rsidRPr="00A06D4B">
        <w:t xml:space="preserve">erden die </w:t>
      </w:r>
      <w:r w:rsidR="00C278F5" w:rsidRPr="00A06D4B">
        <w:t>Vektoren</w:t>
      </w:r>
      <w:r w:rsidR="00821C1F" w:rsidRPr="00A06D4B">
        <w:t xml:space="preserve"> </w:t>
      </w:r>
      <w:r w:rsidR="001A6974" w:rsidRPr="00A06D4B">
        <w:t>zwische</w:t>
      </w:r>
      <w:r w:rsidR="00DF06B8" w:rsidRPr="00A06D4B">
        <w:t xml:space="preserve">n Stoßpunkt und der jeweiligen benachbarten Ecke </w:t>
      </w:r>
      <w:r w:rsidR="00376561" w:rsidRPr="00A06D4B">
        <w:t>ermittelt</w:t>
      </w:r>
      <w:r w:rsidR="00E25C59" w:rsidRPr="00A06D4B">
        <w:t>:</w:t>
      </w:r>
      <w:r w:rsidR="00376561" w:rsidRPr="00A06D4B">
        <w:t xml:space="preserve"> </w:t>
      </w:r>
    </w:p>
    <w:p w14:paraId="2AF5E9DA" w14:textId="5F422D40" w:rsidR="001565FC" w:rsidRPr="00A06D4B" w:rsidRDefault="00F71722"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b</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08CEE6B7" w14:textId="5BDEC75A" w:rsidR="00E25C59" w:rsidRPr="00A06D4B" w:rsidRDefault="00F71722" w:rsidP="00E25C59">
      <w:pPr>
        <w:ind w:left="360"/>
        <w:rPr>
          <w:rFonts w:eastAsiaTheme="minorEastAsia"/>
        </w:rPr>
      </w:pPr>
      <m:oMathPara>
        <m:oMath>
          <m:acc>
            <m:accPr>
              <m:chr m:val="⃗"/>
              <m:ctrlPr>
                <w:rPr>
                  <w:rFonts w:ascii="Cambria Math" w:eastAsiaTheme="minorEastAsia" w:hAnsi="Cambria Math"/>
                </w:rPr>
              </m:ctrlPr>
            </m:accPr>
            <m:e>
              <m:r>
                <w:rPr>
                  <w:rFonts w:ascii="Cambria Math" w:eastAsiaTheme="minorEastAsia" w:hAnsi="Cambria Math"/>
                </w:rPr>
                <m:t>ac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c</m:t>
              </m:r>
            </m:e>
          </m:acc>
          <m:r>
            <w:rPr>
              <w:rFonts w:ascii="Cambria Math" w:eastAsiaTheme="minorEastAsia" w:hAnsi="Cambria Math"/>
            </w:rPr>
            <m:t> - </m:t>
          </m:r>
          <m:acc>
            <m:accPr>
              <m:chr m:val="⃗"/>
              <m:ctrlPr>
                <w:rPr>
                  <w:rFonts w:ascii="Cambria Math" w:eastAsiaTheme="minorEastAsia" w:hAnsi="Cambria Math"/>
                </w:rPr>
              </m:ctrlPr>
            </m:accPr>
            <m:e>
              <m:r>
                <w:rPr>
                  <w:rFonts w:ascii="Cambria Math" w:eastAsiaTheme="minorEastAsia" w:hAnsi="Cambria Math"/>
                </w:rPr>
                <m:t>a</m:t>
              </m:r>
            </m:e>
          </m:acc>
        </m:oMath>
      </m:oMathPara>
    </w:p>
    <w:p w14:paraId="1441ED1F" w14:textId="1E806A65" w:rsidR="007A02CA" w:rsidRPr="00A06D4B" w:rsidRDefault="00061896" w:rsidP="00BE0238">
      <w:pPr>
        <w:rPr>
          <w:rFonts w:eastAsiaTheme="minorEastAsia"/>
        </w:rPr>
      </w:pPr>
      <w:r w:rsidRPr="00A06D4B">
        <w:t xml:space="preserve">Nun </w:t>
      </w:r>
      <w:r w:rsidR="00076AD5" w:rsidRPr="00A06D4B">
        <w:t xml:space="preserve">werden die </w:t>
      </w:r>
      <w:r w:rsidR="003D77F8" w:rsidRPr="00A06D4B">
        <w:t>die Winkel</w:t>
      </w:r>
      <w:r w:rsidR="00B0166A" w:rsidRPr="00A06D4B">
        <w:t xml:space="preserve">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ab</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sidR="00755D67" w:rsidRPr="00A06D4B">
        <w:rPr>
          <w:rFonts w:eastAsiaTheme="minorEastAsia"/>
        </w:rPr>
        <w:t xml:space="preserve"> und </w:t>
      </w:r>
      <m:oMath>
        <m:r>
          <m:rPr>
            <m:sty m:val="p"/>
          </m:rPr>
          <w:rPr>
            <w:rFonts w:ascii="Cambria Math" w:eastAsiaTheme="minorEastAsia" w:hAnsi="Cambria Math"/>
          </w:rPr>
          <m:t>∠</m:t>
        </m:r>
        <m:acc>
          <m:accPr>
            <m:chr m:val="⃗"/>
            <m:ctrlPr>
              <w:rPr>
                <w:rFonts w:ascii="Cambria Math" w:eastAsiaTheme="minorEastAsia" w:hAnsi="Cambria Math"/>
              </w:rPr>
            </m:ctrlPr>
          </m:accPr>
          <m:e>
            <m:r>
              <w:rPr>
                <w:rFonts w:ascii="Cambria Math" w:eastAsiaTheme="minorEastAsia" w:hAnsi="Cambria Math"/>
              </w:rPr>
              <m:t>ac</m:t>
            </m:r>
          </m:e>
        </m:acc>
        <m:acc>
          <m:accPr>
            <m:chr m:val="⃗"/>
            <m:ctrlPr>
              <w:rPr>
                <w:rFonts w:ascii="Cambria Math" w:eastAsiaTheme="minorEastAsia" w:hAnsi="Cambria Math"/>
              </w:rPr>
            </m:ctrlPr>
          </m:accPr>
          <m:e>
            <m:r>
              <w:rPr>
                <w:rFonts w:ascii="Cambria Math" w:eastAsiaTheme="minorEastAsia" w:hAnsi="Cambria Math"/>
              </w:rPr>
              <m:t>s</m:t>
            </m:r>
          </m:e>
        </m:acc>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 xml:space="preserve">  </m:t>
        </m:r>
      </m:oMath>
      <w:r w:rsidR="00991923" w:rsidRPr="00A06D4B">
        <w:t xml:space="preserve">zwischen den soeben berechneten Vektoren </w:t>
      </w:r>
      <w:r w:rsidR="003D77F8" w:rsidRPr="00A06D4B">
        <w:t xml:space="preserve">und </w:t>
      </w:r>
      <w:r w:rsidR="00FA4E62" w:rsidRPr="00A06D4B">
        <w:t xml:space="preserve">dem Richtungsvektor </w:t>
      </w:r>
      <m:oMath>
        <m:acc>
          <m:accPr>
            <m:chr m:val="⃗"/>
            <m:ctrlPr>
              <w:rPr>
                <w:rFonts w:ascii="Cambria Math" w:hAnsi="Cambria Math"/>
              </w:rPr>
            </m:ctrlPr>
          </m:accPr>
          <m:e>
            <m:r>
              <w:rPr>
                <w:rFonts w:ascii="Cambria Math" w:hAnsi="Cambria Math"/>
              </w:rPr>
              <m:t>s</m:t>
            </m:r>
          </m:e>
        </m:acc>
      </m:oMath>
      <w:r w:rsidR="00FA4E62" w:rsidRPr="00A06D4B">
        <w:rPr>
          <w:rFonts w:eastAsiaTheme="minorEastAsia"/>
        </w:rPr>
        <w:t xml:space="preserve"> </w:t>
      </w:r>
      <w:r w:rsidR="00E855AE" w:rsidRPr="00A06D4B">
        <w:rPr>
          <w:rFonts w:eastAsiaTheme="minorEastAsia"/>
        </w:rPr>
        <w:t xml:space="preserve">des Untergrunds </w:t>
      </w:r>
      <w:r w:rsidR="00D91A1A" w:rsidRPr="00A06D4B">
        <w:rPr>
          <w:rFonts w:eastAsiaTheme="minorEastAsia"/>
        </w:rPr>
        <w:t>ermittelt.</w:t>
      </w:r>
      <w:r w:rsidR="00364AF3" w:rsidRPr="00A06D4B">
        <w:rPr>
          <w:rFonts w:eastAsiaTheme="minorEastAsia"/>
        </w:rPr>
        <w:t xml:space="preserve"> Sie werden im </w:t>
      </w:r>
      <w:r w:rsidR="007F44A8" w:rsidRPr="00A06D4B">
        <w:rPr>
          <w:rFonts w:eastAsiaTheme="minorEastAsia"/>
        </w:rPr>
        <w:t>Gradmaß</w:t>
      </w:r>
      <w:r w:rsidR="00364AF3" w:rsidRPr="00A06D4B">
        <w:rPr>
          <w:rFonts w:eastAsiaTheme="minorEastAsia"/>
        </w:rPr>
        <w:t xml:space="preserve"> angegeben.</w:t>
      </w:r>
      <w:r w:rsidR="007601EC" w:rsidRPr="00A06D4B">
        <w:rPr>
          <w:rFonts w:eastAsiaTheme="minorEastAsia"/>
        </w:rPr>
        <w:tab/>
      </w:r>
      <w:r w:rsidR="007601EC" w:rsidRPr="00A06D4B">
        <w:rPr>
          <w:rFonts w:eastAsiaTheme="minorEastAsia"/>
        </w:rPr>
        <w:br/>
        <w:t xml:space="preserve">Ferner werden </w:t>
      </w:r>
      <w:r w:rsidR="00364AF3" w:rsidRPr="00A06D4B">
        <w:rPr>
          <w:rFonts w:eastAsiaTheme="minorEastAsia"/>
        </w:rPr>
        <w:t xml:space="preserve">diese beiden Winkel überprüft, ob </w:t>
      </w:r>
      <w:r w:rsidR="004932DC" w:rsidRPr="00A06D4B">
        <w:rPr>
          <w:rFonts w:eastAsiaTheme="minorEastAsia"/>
        </w:rPr>
        <w:t xml:space="preserve">einer dieser </w:t>
      </w:r>
      <w:r w:rsidR="00E51F95" w:rsidRPr="00A06D4B">
        <w:rPr>
          <w:rFonts w:eastAsiaTheme="minorEastAsia"/>
        </w:rPr>
        <w:t>g</w:t>
      </w:r>
      <w:r w:rsidR="00A807A8" w:rsidRPr="00A06D4B">
        <w:rPr>
          <w:rFonts w:eastAsiaTheme="minorEastAsia"/>
        </w:rPr>
        <w:t>leich</w:t>
      </w:r>
      <w:r w:rsidR="004932DC" w:rsidRPr="00A06D4B">
        <w:rPr>
          <w:rFonts w:eastAsiaTheme="minorEastAsia"/>
        </w:rPr>
        <w:t xml:space="preserve"> </w:t>
      </w:r>
      <m:oMath>
        <m:r>
          <w:rPr>
            <w:rFonts w:ascii="Cambria Math" w:eastAsiaTheme="minorEastAsia" w:hAnsi="Cambria Math"/>
          </w:rPr>
          <m:t>0°</m:t>
        </m:r>
      </m:oMath>
      <w:r w:rsidR="00BE0238" w:rsidRPr="00A06D4B">
        <w:rPr>
          <w:rFonts w:eastAsiaTheme="minorEastAsia"/>
        </w:rPr>
        <w:t xml:space="preserve"> oder </w:t>
      </w:r>
      <m:oMath>
        <m:r>
          <w:rPr>
            <w:rFonts w:ascii="Cambria Math" w:eastAsiaTheme="minorEastAsia" w:hAnsi="Cambria Math"/>
          </w:rPr>
          <m:t>180°</m:t>
        </m:r>
      </m:oMath>
      <w:r w:rsidR="00E51F95" w:rsidRPr="00A06D4B">
        <w:rPr>
          <w:rFonts w:eastAsiaTheme="minorEastAsia"/>
        </w:rPr>
        <w:t xml:space="preserve"> ist</w:t>
      </w:r>
      <w:r w:rsidR="00BE0238" w:rsidRPr="00A06D4B">
        <w:rPr>
          <w:rFonts w:eastAsiaTheme="minorEastAsia"/>
        </w:rPr>
        <w:t xml:space="preserve">. </w:t>
      </w:r>
      <w:r w:rsidR="00B22093" w:rsidRPr="00A06D4B">
        <w:rPr>
          <w:rFonts w:eastAsiaTheme="minorEastAsia"/>
        </w:rPr>
        <w:t>Bei der Parallelität spielt es</w:t>
      </w:r>
      <w:r w:rsidR="00A807A8" w:rsidRPr="00A06D4B">
        <w:rPr>
          <w:rFonts w:eastAsiaTheme="minorEastAsia"/>
        </w:rPr>
        <w:t xml:space="preserve"> nämlich</w:t>
      </w:r>
      <w:r w:rsidR="00B22093" w:rsidRPr="00A06D4B">
        <w:rPr>
          <w:rFonts w:eastAsiaTheme="minorEastAsia"/>
        </w:rPr>
        <w:t xml:space="preserve"> keine Rolle, ob der </w:t>
      </w:r>
      <w:r w:rsidR="007E02A9" w:rsidRPr="00A06D4B">
        <w:rPr>
          <w:rFonts w:eastAsiaTheme="minorEastAsia"/>
        </w:rPr>
        <w:t xml:space="preserve">Winkel </w:t>
      </w:r>
      <m:oMath>
        <m:r>
          <w:rPr>
            <w:rFonts w:ascii="Cambria Math" w:eastAsiaTheme="minorEastAsia" w:hAnsi="Cambria Math"/>
          </w:rPr>
          <m:t>0°</m:t>
        </m:r>
      </m:oMath>
      <w:r w:rsidR="007E02A9" w:rsidRPr="00A06D4B">
        <w:rPr>
          <w:rFonts w:eastAsiaTheme="minorEastAsia"/>
        </w:rPr>
        <w:t xml:space="preserve"> oder </w:t>
      </w:r>
      <m:oMath>
        <m:r>
          <w:rPr>
            <w:rFonts w:ascii="Cambria Math" w:eastAsiaTheme="minorEastAsia" w:hAnsi="Cambria Math"/>
          </w:rPr>
          <m:t>180°</m:t>
        </m:r>
      </m:oMath>
      <w:r w:rsidR="007E02A9" w:rsidRPr="00A06D4B">
        <w:rPr>
          <w:rFonts w:eastAsiaTheme="minorEastAsia"/>
        </w:rPr>
        <w:t xml:space="preserve"> beträgt. In beiden Fällen </w:t>
      </w:r>
      <w:r w:rsidR="0078221D" w:rsidRPr="00A06D4B">
        <w:rPr>
          <w:rFonts w:eastAsiaTheme="minorEastAsia"/>
        </w:rPr>
        <w:t xml:space="preserve">sind die Vektoren </w:t>
      </w:r>
      <w:r w:rsidR="001045A8" w:rsidRPr="00A06D4B">
        <w:rPr>
          <w:rFonts w:eastAsiaTheme="minorEastAsia"/>
        </w:rPr>
        <w:t>p</w:t>
      </w:r>
      <w:r w:rsidR="0078221D" w:rsidRPr="00A06D4B">
        <w:rPr>
          <w:rFonts w:eastAsiaTheme="minorEastAsia"/>
        </w:rPr>
        <w:t>arallel zueinander.</w:t>
      </w:r>
      <w:r w:rsidR="00BE0238" w:rsidRPr="00A06D4B">
        <w:rPr>
          <w:rFonts w:eastAsiaTheme="minorEastAsia"/>
        </w:rPr>
        <w:tab/>
      </w:r>
      <w:r w:rsidR="00BE0238" w:rsidRPr="00A06D4B">
        <w:rPr>
          <w:rFonts w:eastAsiaTheme="minorEastAsia"/>
        </w:rPr>
        <w:br/>
      </w:r>
      <w:r w:rsidR="004D30AD" w:rsidRPr="00A06D4B">
        <w:rPr>
          <w:rFonts w:eastAsiaTheme="minorEastAsia"/>
        </w:rPr>
        <w:t xml:space="preserve">Da die Körper </w:t>
      </w:r>
      <w:r w:rsidR="002849CB" w:rsidRPr="00A06D4B">
        <w:rPr>
          <w:rFonts w:eastAsiaTheme="minorEastAsia"/>
        </w:rPr>
        <w:t>bei diesem Vergleich</w:t>
      </w:r>
      <w:r w:rsidR="004D30AD" w:rsidRPr="00A06D4B">
        <w:rPr>
          <w:rFonts w:eastAsiaTheme="minorEastAsia"/>
        </w:rPr>
        <w:t xml:space="preserve"> </w:t>
      </w:r>
      <w:r w:rsidR="002849CB" w:rsidRPr="00A06D4B">
        <w:rPr>
          <w:rFonts w:eastAsiaTheme="minorEastAsia"/>
        </w:rPr>
        <w:t xml:space="preserve">optisch </w:t>
      </w:r>
      <w:r w:rsidR="004D30AD" w:rsidRPr="00A06D4B">
        <w:rPr>
          <w:rFonts w:eastAsiaTheme="minorEastAsia"/>
        </w:rPr>
        <w:t>bereits parallel sind</w:t>
      </w:r>
      <w:r w:rsidR="00051377" w:rsidRPr="00A06D4B">
        <w:rPr>
          <w:rFonts w:eastAsiaTheme="minorEastAsia"/>
        </w:rPr>
        <w:t>,</w:t>
      </w:r>
      <w:r w:rsidR="00102D6A" w:rsidRPr="00A06D4B">
        <w:rPr>
          <w:rFonts w:eastAsiaTheme="minorEastAsia"/>
        </w:rPr>
        <w:t xml:space="preserve"> </w:t>
      </w:r>
      <w:r w:rsidR="00440124" w:rsidRPr="00A06D4B">
        <w:rPr>
          <w:rFonts w:eastAsiaTheme="minorEastAsia"/>
        </w:rPr>
        <w:t>mathematisch</w:t>
      </w:r>
      <w:r w:rsidR="00102D6A" w:rsidRPr="00A06D4B">
        <w:rPr>
          <w:rFonts w:eastAsiaTheme="minorEastAsia"/>
        </w:rPr>
        <w:t xml:space="preserve"> aber noch nicht</w:t>
      </w:r>
      <w:r w:rsidR="00E57CA2" w:rsidRPr="00A06D4B">
        <w:rPr>
          <w:rFonts w:eastAsiaTheme="minorEastAsia"/>
        </w:rPr>
        <w:t>,</w:t>
      </w:r>
      <w:r w:rsidR="00440124" w:rsidRPr="00A06D4B">
        <w:rPr>
          <w:rFonts w:eastAsiaTheme="minorEastAsia"/>
        </w:rPr>
        <w:t xml:space="preserve"> musste die Variable </w:t>
      </w:r>
      <m:oMath>
        <m:r>
          <w:rPr>
            <w:rFonts w:ascii="Cambria Math" w:eastAsiaTheme="minorEastAsia" w:hAnsi="Cambria Math"/>
          </w:rPr>
          <m:t>∆  =0,5</m:t>
        </m:r>
      </m:oMath>
      <w:r w:rsidR="00440124" w:rsidRPr="00A06D4B">
        <w:rPr>
          <w:rFonts w:eastAsiaTheme="minorEastAsia"/>
        </w:rPr>
        <w:t xml:space="preserve"> eingeführt werden</w:t>
      </w:r>
      <w:r w:rsidR="007E6878" w:rsidRPr="00A06D4B">
        <w:rPr>
          <w:rFonts w:eastAsiaTheme="minorEastAsia"/>
        </w:rPr>
        <w:t xml:space="preserve">. Sie bewirkt, dass </w:t>
      </w:r>
      <w:r w:rsidR="00E57CA2" w:rsidRPr="00A06D4B">
        <w:rPr>
          <w:rFonts w:eastAsiaTheme="minorEastAsia"/>
        </w:rPr>
        <w:t>die</w:t>
      </w:r>
      <w:r w:rsidR="00912FB7" w:rsidRPr="00A06D4B">
        <w:rPr>
          <w:rFonts w:eastAsiaTheme="minorEastAsia"/>
        </w:rPr>
        <w:t xml:space="preserve"> Winkel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1</m:t>
            </m:r>
          </m:sub>
        </m:sSub>
      </m:oMath>
      <w:r w:rsidR="004E6FB8" w:rsidRPr="00A06D4B">
        <w:rPr>
          <w:rFonts w:eastAsiaTheme="minorEastAsia"/>
        </w:rPr>
        <w:t xml:space="preserve"> </w:t>
      </w:r>
      <w:r w:rsidR="00E57CA2" w:rsidRPr="00A06D4B">
        <w:rPr>
          <w:rFonts w:eastAsiaTheme="minorEastAsia"/>
        </w:rPr>
        <w:t>und</w:t>
      </w:r>
      <w:r w:rsidR="004E6FB8" w:rsidRPr="00A06D4B">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α</m:t>
            </m:r>
            <m:ctrlPr>
              <w:rPr>
                <w:rFonts w:ascii="Cambria Math" w:eastAsiaTheme="minorEastAsia" w:hAnsi="Cambria Math"/>
              </w:rPr>
            </m:ctrlPr>
          </m:e>
          <m:sub>
            <m:r>
              <w:rPr>
                <w:rFonts w:ascii="Cambria Math" w:eastAsiaTheme="minorEastAsia" w:hAnsi="Cambria Math"/>
              </w:rPr>
              <m:t>2</m:t>
            </m:r>
          </m:sub>
        </m:sSub>
      </m:oMath>
      <w:r w:rsidR="004E6FB8" w:rsidRPr="00A06D4B">
        <w:rPr>
          <w:rFonts w:eastAsiaTheme="minorEastAsia"/>
        </w:rPr>
        <w:t xml:space="preserve"> e</w:t>
      </w:r>
      <w:r w:rsidR="00B61875" w:rsidRPr="00A06D4B">
        <w:rPr>
          <w:rFonts w:eastAsiaTheme="minorEastAsia"/>
        </w:rPr>
        <w:t xml:space="preserve">inen Spielraum von </w:t>
      </w:r>
      <m:oMath>
        <m:r>
          <w:rPr>
            <w:rFonts w:ascii="Cambria Math" w:eastAsiaTheme="minorEastAsia" w:hAnsi="Cambria Math"/>
          </w:rPr>
          <m:t>±0,5°</m:t>
        </m:r>
      </m:oMath>
      <w:r w:rsidR="00B61875" w:rsidRPr="00A06D4B">
        <w:rPr>
          <w:rFonts w:eastAsiaTheme="minorEastAsia"/>
        </w:rPr>
        <w:t xml:space="preserve"> besit</w:t>
      </w:r>
      <w:r w:rsidR="0051252E" w:rsidRPr="00A06D4B">
        <w:rPr>
          <w:rFonts w:eastAsiaTheme="minorEastAsia"/>
        </w:rPr>
        <w:t>zen dürfen</w:t>
      </w:r>
      <w:r w:rsidR="00B61875" w:rsidRPr="00A06D4B">
        <w:rPr>
          <w:rFonts w:eastAsiaTheme="minorEastAsia"/>
        </w:rPr>
        <w:t xml:space="preserve">, damit </w:t>
      </w:r>
      <w:r w:rsidR="00E57CA2" w:rsidRPr="00A06D4B">
        <w:rPr>
          <w:rFonts w:eastAsiaTheme="minorEastAsia"/>
        </w:rPr>
        <w:t>diese</w:t>
      </w:r>
      <w:r w:rsidR="00B61875" w:rsidRPr="00A06D4B">
        <w:rPr>
          <w:rFonts w:eastAsiaTheme="minorEastAsia"/>
        </w:rPr>
        <w:t xml:space="preserve"> </w:t>
      </w:r>
      <w:r w:rsidR="00912FB7" w:rsidRPr="00A06D4B">
        <w:rPr>
          <w:rFonts w:eastAsiaTheme="minorEastAsia"/>
        </w:rPr>
        <w:t xml:space="preserve">auch mathematisch als </w:t>
      </w:r>
      <w:r w:rsidR="004E6FB8" w:rsidRPr="00A06D4B">
        <w:rPr>
          <w:rFonts w:eastAsiaTheme="minorEastAsia"/>
        </w:rPr>
        <w:t xml:space="preserve">parallel angesehen </w:t>
      </w:r>
      <w:r w:rsidR="00E57CA2" w:rsidRPr="00A06D4B">
        <w:rPr>
          <w:rFonts w:eastAsiaTheme="minorEastAsia"/>
        </w:rPr>
        <w:t>werden</w:t>
      </w:r>
      <w:r w:rsidR="004E6FB8" w:rsidRPr="00A06D4B">
        <w:rPr>
          <w:rFonts w:eastAsiaTheme="minorEastAsia"/>
        </w:rPr>
        <w:t xml:space="preserve">. </w:t>
      </w:r>
      <w:r w:rsidR="00F457F9" w:rsidRPr="00A06D4B">
        <w:rPr>
          <w:rFonts w:eastAsiaTheme="minorEastAsia"/>
        </w:rPr>
        <w:t>Somit ergeben sich</w:t>
      </w:r>
      <w:r w:rsidR="0051252E" w:rsidRPr="00A06D4B">
        <w:rPr>
          <w:rFonts w:eastAsiaTheme="minorEastAsia"/>
        </w:rPr>
        <w:t xml:space="preserve"> hierfür</w:t>
      </w:r>
      <w:r w:rsidR="00F457F9" w:rsidRPr="00A06D4B">
        <w:rPr>
          <w:rFonts w:eastAsiaTheme="minorEastAsia"/>
        </w:rPr>
        <w:t xml:space="preserve"> </w:t>
      </w:r>
      <w:r w:rsidR="007A02CA" w:rsidRPr="00A06D4B">
        <w:rPr>
          <w:rFonts w:eastAsiaTheme="minorEastAsia"/>
        </w:rPr>
        <w:t>die</w:t>
      </w:r>
      <w:r w:rsidR="00F457F9" w:rsidRPr="00A06D4B">
        <w:rPr>
          <w:rFonts w:eastAsiaTheme="minorEastAsia"/>
        </w:rPr>
        <w:t xml:space="preserve"> Intervalle</w:t>
      </w:r>
    </w:p>
    <w:p w14:paraId="1557A96C" w14:textId="7DF7B652" w:rsidR="007A02CA" w:rsidRPr="00A06D4B" w:rsidRDefault="00F71722" w:rsidP="007A02CA">
      <w:pPr>
        <w:jc w:val="cente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   ∆</m:t>
              </m:r>
            </m:e>
          </m:d>
        </m:oMath>
      </m:oMathPara>
    </w:p>
    <w:p w14:paraId="5F0B429D" w14:textId="1765C606" w:rsidR="007A02CA" w:rsidRPr="00EE502E" w:rsidRDefault="007A02CA" w:rsidP="007A02CA">
      <w:pPr>
        <w:jc w:val="left"/>
        <w:rPr>
          <w:rFonts w:eastAsiaTheme="minorEastAsia"/>
          <w:lang w:val="en-US"/>
        </w:rPr>
      </w:pPr>
      <w:r w:rsidRPr="00EE502E">
        <w:rPr>
          <w:rFonts w:eastAsiaTheme="minorEastAsia"/>
          <w:lang w:val="en-US"/>
        </w:rPr>
        <w:t>und</w:t>
      </w:r>
    </w:p>
    <w:p w14:paraId="16BE5E7E" w14:textId="4C01C6E3" w:rsidR="007A02CA" w:rsidRPr="00EE502E" w:rsidRDefault="00F71722" w:rsidP="00505F4E">
      <w:pPr>
        <w:jc w:val="center"/>
        <w:rPr>
          <w:rFonts w:eastAsiaTheme="minorEastAsia"/>
          <w:lang w:val="en-US"/>
        </w:rPr>
      </w:pPr>
      <m:oMath>
        <m:d>
          <m:dPr>
            <m:begChr m:val="["/>
            <m:endChr m:val="]"/>
            <m:ctrlPr>
              <w:rPr>
                <w:rFonts w:ascii="Cambria Math" w:eastAsiaTheme="minorEastAsia" w:hAnsi="Cambria Math"/>
                <w:i/>
              </w:rPr>
            </m:ctrlPr>
          </m:dPr>
          <m:e>
            <m:r>
              <w:rPr>
                <w:rFonts w:ascii="Cambria Math" w:eastAsiaTheme="minorEastAsia" w:hAnsi="Cambria Math"/>
                <w:lang w:val="en-US"/>
              </w:rPr>
              <m:t>180-∆, 180+∆</m:t>
            </m:r>
          </m:e>
        </m:d>
      </m:oMath>
      <w:r w:rsidR="00E54F5D" w:rsidRPr="00EE502E">
        <w:rPr>
          <w:rFonts w:eastAsiaTheme="minorEastAsia"/>
          <w:lang w:val="en-US"/>
        </w:rPr>
        <w:t>.</w:t>
      </w:r>
    </w:p>
    <w:p w14:paraId="7B37CA6D" w14:textId="5A9C7FC8" w:rsidR="002265BC" w:rsidRPr="00EE502E" w:rsidRDefault="002265BC" w:rsidP="005944EF">
      <w:pPr>
        <w:pStyle w:val="Quellcode"/>
        <w:rPr>
          <w:lang w:val="en-US"/>
        </w:rPr>
      </w:pPr>
      <w:r w:rsidRPr="00EE502E">
        <w:rPr>
          <w:lang w:val="en-US"/>
        </w:rPr>
        <w:lastRenderedPageBreak/>
        <w:t>if (angleEdgeToPre &gt;= -delta &amp;&amp; angleEdgeToPre &lt;= delta</w:t>
      </w:r>
      <w:r w:rsidR="000917F6" w:rsidRPr="00EE502E">
        <w:rPr>
          <w:lang w:val="en-US"/>
        </w:rPr>
        <w:t xml:space="preserve"> </w:t>
      </w:r>
      <w:r w:rsidRPr="00EE502E">
        <w:rPr>
          <w:lang w:val="en-US"/>
        </w:rPr>
        <w:tab/>
        <w:t>|| angleEdgeToPre &gt;= 180 - delta &amp;&amp; angleEdgeToPre &lt;= 180 + delta) {</w:t>
      </w:r>
      <w:r w:rsidRPr="00EE502E">
        <w:rPr>
          <w:lang w:val="en-US"/>
        </w:rPr>
        <w:tab/>
      </w:r>
      <w:r w:rsidR="000917F6" w:rsidRPr="00EE502E">
        <w:rPr>
          <w:lang w:val="en-US"/>
        </w:rPr>
        <w:br/>
      </w:r>
      <w:r w:rsidRPr="00EE502E">
        <w:rPr>
          <w:lang w:val="en-US"/>
        </w:rPr>
        <w:tab/>
        <w:t>rb_p.slidingEdge = (edgeToPre);</w:t>
      </w:r>
      <w:r w:rsidR="000917F6" w:rsidRPr="00EE502E">
        <w:rPr>
          <w:lang w:val="en-US"/>
        </w:rPr>
        <w:br/>
      </w:r>
      <w:r w:rsidRPr="00EE502E">
        <w:rPr>
          <w:lang w:val="en-US"/>
        </w:rPr>
        <w:tab/>
        <w:t>return true;</w:t>
      </w:r>
      <w:r w:rsidR="000917F6" w:rsidRPr="00EE502E">
        <w:rPr>
          <w:lang w:val="en-US"/>
        </w:rPr>
        <w:br/>
      </w:r>
      <w:r w:rsidRPr="00EE502E">
        <w:rPr>
          <w:lang w:val="en-US"/>
        </w:rPr>
        <w:t>} else if (angleEdgeToNext &gt;= -delta &amp;&amp; angleEdgeToNext &lt;= delta</w:t>
      </w:r>
      <w:r w:rsidR="005944EF" w:rsidRPr="00EE502E">
        <w:rPr>
          <w:lang w:val="en-US"/>
        </w:rPr>
        <w:t xml:space="preserve"> </w:t>
      </w:r>
      <w:r w:rsidRPr="00EE502E">
        <w:rPr>
          <w:lang w:val="en-US"/>
        </w:rPr>
        <w:t>|| angleEdgeToNext &gt;= 180 - delta &amp;&amp; angleEdgeToNext &lt;= 180 + delta) {</w:t>
      </w:r>
      <w:r w:rsidR="005944EF" w:rsidRPr="00EE502E">
        <w:rPr>
          <w:lang w:val="en-US"/>
        </w:rPr>
        <w:br/>
      </w:r>
      <w:r w:rsidRPr="00EE502E">
        <w:rPr>
          <w:lang w:val="en-US"/>
        </w:rPr>
        <w:tab/>
        <w:t>rb_p.slidingEdge = (edgeToNext);</w:t>
      </w:r>
      <w:r w:rsidR="005944EF" w:rsidRPr="00EE502E">
        <w:rPr>
          <w:lang w:val="en-US"/>
        </w:rPr>
        <w:br/>
      </w:r>
      <w:r w:rsidRPr="00EE502E">
        <w:rPr>
          <w:lang w:val="en-US"/>
        </w:rPr>
        <w:tab/>
        <w:t>return true;</w:t>
      </w:r>
      <w:r w:rsidR="005944EF" w:rsidRPr="00EE502E">
        <w:rPr>
          <w:lang w:val="en-US"/>
        </w:rPr>
        <w:br/>
      </w:r>
      <w:r w:rsidRPr="00EE502E">
        <w:rPr>
          <w:lang w:val="en-US"/>
        </w:rPr>
        <w:t>}</w:t>
      </w:r>
    </w:p>
    <w:p w14:paraId="2D5991EB" w14:textId="0B58C5E4" w:rsidR="008607C7" w:rsidRPr="00A06D4B" w:rsidRDefault="008B5EF4" w:rsidP="008B5EF4">
      <w:pPr>
        <w:rPr>
          <w:rFonts w:eastAsiaTheme="minorEastAsia"/>
          <w:vanish/>
          <w:specVanish/>
        </w:rPr>
      </w:pPr>
      <w:r w:rsidRPr="00A06D4B">
        <w:rPr>
          <w:rFonts w:eastAsiaTheme="minorEastAsia"/>
        </w:rPr>
        <w:t xml:space="preserve">Zunächst wird unabhängig von der Art der Ebene der Körper um </w:t>
      </w:r>
      <m:oMath>
        <m:r>
          <w:rPr>
            <w:rFonts w:ascii="Cambria Math" w:eastAsiaTheme="minorEastAsia" w:hAnsi="Cambria Math"/>
          </w:rPr>
          <m:t>0,1 mm</m:t>
        </m:r>
      </m:oMath>
      <w:r w:rsidRPr="00A06D4B">
        <w:rPr>
          <w:rFonts w:eastAsiaTheme="minorEastAsia"/>
        </w:rPr>
        <w:t xml:space="preserve"> nach oben gesetzt. Somit ist gewährleistet, dass der Körper keine </w:t>
      </w:r>
      <w:r w:rsidR="004A1CA6" w:rsidRPr="00A06D4B">
        <w:rPr>
          <w:rFonts w:eastAsiaTheme="minorEastAsia"/>
        </w:rPr>
        <w:t>weiteren</w:t>
      </w:r>
      <w:r w:rsidRPr="00A06D4B">
        <w:rPr>
          <w:rFonts w:eastAsiaTheme="minorEastAsia"/>
        </w:rPr>
        <w:t xml:space="preserve"> Stöße </w:t>
      </w:r>
      <w:r w:rsidR="004D0E0D" w:rsidRPr="00A06D4B">
        <w:rPr>
          <w:rFonts w:eastAsiaTheme="minorEastAsia"/>
        </w:rPr>
        <w:t xml:space="preserve">ohne </w:t>
      </w:r>
      <w:r w:rsidR="001045A8" w:rsidRPr="00A06D4B">
        <w:rPr>
          <w:rFonts w:eastAsiaTheme="minorEastAsia"/>
        </w:rPr>
        <w:t>externe</w:t>
      </w:r>
      <w:r w:rsidR="004D0E0D" w:rsidRPr="00A06D4B">
        <w:rPr>
          <w:rFonts w:eastAsiaTheme="minorEastAsia"/>
        </w:rPr>
        <w:t xml:space="preserve"> Krafteinwirkung </w:t>
      </w:r>
      <w:r w:rsidRPr="00A06D4B">
        <w:rPr>
          <w:rFonts w:eastAsiaTheme="minorEastAsia"/>
        </w:rPr>
        <w:t>mit der Ebene eingeht.</w:t>
      </w:r>
      <w:r w:rsidR="001112F7" w:rsidRPr="00A06D4B">
        <w:rPr>
          <w:rFonts w:eastAsiaTheme="minorEastAsia"/>
        </w:rPr>
        <w:tab/>
      </w:r>
      <w:r w:rsidR="001112F7" w:rsidRPr="00A06D4B">
        <w:rPr>
          <w:rFonts w:eastAsiaTheme="minorEastAsia"/>
        </w:rPr>
        <w:br/>
        <w:t xml:space="preserve">Im selben Zug </w:t>
      </w:r>
      <w:r w:rsidR="008607C7" w:rsidRPr="00A06D4B">
        <w:rPr>
          <w:rFonts w:eastAsiaTheme="minorEastAsia"/>
        </w:rPr>
        <w:t xml:space="preserve">bekommt der Körper den Zustand </w:t>
      </w:r>
    </w:p>
    <w:p w14:paraId="11F55208" w14:textId="3E52CE14" w:rsidR="001112F7" w:rsidRPr="00A06D4B" w:rsidRDefault="00AA7FD0" w:rsidP="00AA7FD0">
      <w:pPr>
        <w:pStyle w:val="Quellcode"/>
        <w:rPr>
          <w:vanish/>
          <w:specVanish/>
        </w:rPr>
      </w:pPr>
      <w:r w:rsidRPr="00A06D4B">
        <w:t>SLIDING</w:t>
      </w:r>
    </w:p>
    <w:p w14:paraId="7640A33B" w14:textId="1421BDC0" w:rsidR="003A77BC" w:rsidRPr="00A06D4B" w:rsidRDefault="00AA7FD0" w:rsidP="00AA7FD0">
      <w:pPr>
        <w:rPr>
          <w:rFonts w:eastAsiaTheme="minorEastAsia"/>
        </w:rPr>
      </w:pPr>
      <w:r w:rsidRPr="00A06D4B">
        <w:t xml:space="preserve"> zugewiesen</w:t>
      </w:r>
      <w:r w:rsidR="006805D7" w:rsidRPr="00A06D4B">
        <w:t>, welcher bewi</w:t>
      </w:r>
      <w:r w:rsidR="00A63840" w:rsidRPr="00A06D4B">
        <w:t>r</w:t>
      </w:r>
      <w:r w:rsidR="006805D7" w:rsidRPr="00A06D4B">
        <w:t>kt</w:t>
      </w:r>
      <w:r w:rsidR="00C32D50" w:rsidRPr="00A06D4B">
        <w:t>, dass die Rotationsbesch</w:t>
      </w:r>
      <w:r w:rsidR="003A77BC" w:rsidRPr="00A06D4B">
        <w:t xml:space="preserve">leunigung </w:t>
      </w:r>
      <m:oMath>
        <m:r>
          <m:rPr>
            <m:sty m:val="p"/>
          </m:rPr>
          <w:rPr>
            <w:rFonts w:ascii="Cambria Math" w:hAnsi="Cambria Math"/>
          </w:rPr>
          <m:t>α</m:t>
        </m:r>
      </m:oMath>
      <w:r w:rsidR="003A77BC" w:rsidRPr="00A06D4B">
        <w:rPr>
          <w:rFonts w:eastAsiaTheme="minorEastAsia"/>
        </w:rPr>
        <w:t xml:space="preserve"> und </w:t>
      </w:r>
      <w:r w:rsidR="00386EC7" w:rsidRPr="00A06D4B">
        <w:rPr>
          <w:rFonts w:eastAsiaTheme="minorEastAsia"/>
        </w:rPr>
        <w:t xml:space="preserve">-geschwindigkeit </w:t>
      </w:r>
      <m:oMath>
        <m:r>
          <m:rPr>
            <m:sty m:val="p"/>
          </m:rPr>
          <w:rPr>
            <w:rFonts w:ascii="Cambria Math" w:eastAsiaTheme="minorEastAsia" w:hAnsi="Cambria Math"/>
          </w:rPr>
          <m:t>ω</m:t>
        </m:r>
      </m:oMath>
      <w:r w:rsidR="00386EC7" w:rsidRPr="00A06D4B">
        <w:rPr>
          <w:rFonts w:eastAsiaTheme="minorEastAsia"/>
        </w:rPr>
        <w:t xml:space="preserve"> </w:t>
      </w:r>
      <m:oMath>
        <m:r>
          <w:rPr>
            <w:rFonts w:ascii="Cambria Math" w:eastAsiaTheme="minorEastAsia" w:hAnsi="Cambria Math"/>
          </w:rPr>
          <m:t>0</m:t>
        </m:r>
      </m:oMath>
      <w:r w:rsidR="00386EC7" w:rsidRPr="00A06D4B">
        <w:rPr>
          <w:rFonts w:eastAsiaTheme="minorEastAsia"/>
        </w:rPr>
        <w:t xml:space="preserve">-gesetzt werden. Somit </w:t>
      </w:r>
      <w:r w:rsidR="00BF48B6" w:rsidRPr="00A06D4B">
        <w:rPr>
          <w:rFonts w:eastAsiaTheme="minorEastAsia"/>
        </w:rPr>
        <w:t>b</w:t>
      </w:r>
      <w:r w:rsidR="00E7051A" w:rsidRPr="00A06D4B">
        <w:rPr>
          <w:rFonts w:eastAsiaTheme="minorEastAsia"/>
        </w:rPr>
        <w:t>ehält</w:t>
      </w:r>
      <w:r w:rsidR="00BF48B6" w:rsidRPr="00A06D4B">
        <w:rPr>
          <w:rFonts w:eastAsiaTheme="minorEastAsia"/>
        </w:rPr>
        <w:t xml:space="preserve"> der </w:t>
      </w:r>
      <w:r w:rsidR="006409A8" w:rsidRPr="00A06D4B">
        <w:rPr>
          <w:rFonts w:eastAsiaTheme="minorEastAsia"/>
        </w:rPr>
        <w:t>Körper,</w:t>
      </w:r>
      <w:r w:rsidR="00BF48B6" w:rsidRPr="00A06D4B">
        <w:rPr>
          <w:rFonts w:eastAsiaTheme="minorEastAsia"/>
        </w:rPr>
        <w:t xml:space="preserve"> </w:t>
      </w:r>
      <w:r w:rsidR="00E7051A" w:rsidRPr="00A06D4B">
        <w:rPr>
          <w:rFonts w:eastAsiaTheme="minorEastAsia"/>
        </w:rPr>
        <w:t>während</w:t>
      </w:r>
      <w:r w:rsidR="007F4611" w:rsidRPr="00A06D4B">
        <w:rPr>
          <w:rFonts w:eastAsiaTheme="minorEastAsia"/>
        </w:rPr>
        <w:t xml:space="preserve"> er trockene Reibung erfährt, die Parallelität zu seinem Untergrund.</w:t>
      </w:r>
    </w:p>
    <w:p w14:paraId="35CE0F4F" w14:textId="49E7C24F" w:rsidR="006D5E7C" w:rsidRPr="00A06D4B" w:rsidRDefault="005335F2" w:rsidP="005335F2">
      <w:pPr>
        <w:rPr>
          <w:rFonts w:eastAsiaTheme="minorEastAsia"/>
        </w:rPr>
      </w:pPr>
      <w:r w:rsidRPr="00A06D4B">
        <w:t xml:space="preserve">Ebenso wird analysiert, ob zwischen den beiden Körpern </w:t>
      </w:r>
      <w:r w:rsidR="00B63BA2" w:rsidRPr="00A06D4B">
        <w:t xml:space="preserve">der Haftreibungskoeffizient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h</m:t>
            </m:r>
          </m:sub>
        </m:sSub>
      </m:oMath>
      <w:r w:rsidR="00B63BA2" w:rsidRPr="00A06D4B">
        <w:rPr>
          <w:rFonts w:eastAsiaTheme="minorEastAsia"/>
        </w:rPr>
        <w:t xml:space="preserve"> oder der Gleitreibungskoeffizient </w:t>
      </w:r>
      <m:oMath>
        <m:r>
          <m:rPr>
            <m:sty m:val="p"/>
          </m:rPr>
          <w:rPr>
            <w:rFonts w:ascii="Cambria Math" w:eastAsiaTheme="minorEastAsia" w:hAnsi="Cambria Math"/>
          </w:rPr>
          <m:t>μ</m:t>
        </m:r>
      </m:oMath>
      <w:r w:rsidR="00B63BA2" w:rsidRPr="00A06D4B">
        <w:rPr>
          <w:rFonts w:eastAsiaTheme="minorEastAsia"/>
        </w:rPr>
        <w:t xml:space="preserve"> </w:t>
      </w:r>
      <w:r w:rsidR="004877C6" w:rsidRPr="00A06D4B">
        <w:rPr>
          <w:rFonts w:eastAsiaTheme="minorEastAsia"/>
        </w:rPr>
        <w:t xml:space="preserve">wirkt. </w:t>
      </w:r>
      <w:r w:rsidR="00E5637C" w:rsidRPr="00A06D4B">
        <w:rPr>
          <w:rFonts w:eastAsiaTheme="minorEastAsia"/>
        </w:rPr>
        <w:t xml:space="preserve">Um diese </w:t>
      </w:r>
      <w:r w:rsidR="004E16AD" w:rsidRPr="00A06D4B">
        <w:rPr>
          <w:rFonts w:eastAsiaTheme="minorEastAsia"/>
        </w:rPr>
        <w:t>Unterscheidung</w:t>
      </w:r>
      <w:r w:rsidR="00E5637C" w:rsidRPr="00A06D4B">
        <w:rPr>
          <w:rFonts w:eastAsiaTheme="minorEastAsia"/>
        </w:rPr>
        <w:t xml:space="preserve"> vornehmen zu können wir ein Schwellwert der </w:t>
      </w:r>
      <w:r w:rsidR="004E16AD" w:rsidRPr="00A06D4B">
        <w:rPr>
          <w:rFonts w:eastAsiaTheme="minorEastAsia"/>
        </w:rPr>
        <w:t xml:space="preserve">für </w:t>
      </w:r>
      <w:r w:rsidR="00F261D1" w:rsidRPr="00A06D4B">
        <w:rPr>
          <w:rFonts w:eastAsiaTheme="minorEastAsia"/>
        </w:rPr>
        <w:t>den Betrag der</w:t>
      </w:r>
      <w:r w:rsidR="004E16AD" w:rsidRPr="00A06D4B">
        <w:rPr>
          <w:rFonts w:eastAsiaTheme="minorEastAsia"/>
        </w:rPr>
        <w:t xml:space="preserve"> Geschwindigkeit</w:t>
      </w:r>
      <w:r w:rsidR="00F261D1" w:rsidRPr="00A06D4B">
        <w:rPr>
          <w:rFonts w:eastAsiaTheme="minorEastAsia"/>
        </w:rPr>
        <w:t xml:space="preserve"> </w:t>
      </w:r>
      <m:oMath>
        <m:r>
          <w:rPr>
            <w:rFonts w:ascii="Cambria Math" w:eastAsiaTheme="minorEastAsia" w:hAnsi="Cambria Math"/>
          </w:rPr>
          <m:t>|v|</m:t>
        </m:r>
      </m:oMath>
      <w:r w:rsidR="004E16AD" w:rsidRPr="00A06D4B">
        <w:rPr>
          <w:rFonts w:eastAsiaTheme="minorEastAsia"/>
        </w:rPr>
        <w:t xml:space="preserve"> gesetzt.</w:t>
      </w:r>
      <w:r w:rsidR="008F3B30" w:rsidRPr="00A06D4B">
        <w:rPr>
          <w:rFonts w:eastAsiaTheme="minorEastAsia"/>
        </w:rPr>
        <w:t xml:space="preserve"> </w:t>
      </w:r>
      <w:r w:rsidR="006D5E7C" w:rsidRPr="00A06D4B">
        <w:rPr>
          <w:rFonts w:eastAsiaTheme="minorEastAsia"/>
        </w:rPr>
        <w:t>Dieser beträgt</w:t>
      </w:r>
      <w:r w:rsidR="008F3B30" w:rsidRPr="00A06D4B">
        <w:rPr>
          <w:rFonts w:eastAsiaTheme="minorEastAsia"/>
        </w:rPr>
        <w:t xml:space="preserve"> </w:t>
      </w:r>
      <m:oMath>
        <m:r>
          <w:rPr>
            <w:rFonts w:ascii="Cambria Math" w:eastAsiaTheme="minorEastAsia" w:hAnsi="Cambria Math"/>
          </w:rPr>
          <m:t>0,01</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oMath>
      <w:r w:rsidR="006D5E7C" w:rsidRPr="00A06D4B">
        <w:rPr>
          <w:rFonts w:eastAsiaTheme="minorEastAsia"/>
        </w:rPr>
        <w:t>.</w:t>
      </w:r>
      <w:r w:rsidR="00F261D1" w:rsidRPr="00A06D4B">
        <w:rPr>
          <w:rFonts w:eastAsiaTheme="minorEastAsia"/>
        </w:rPr>
        <w:tab/>
      </w:r>
      <w:r w:rsidR="00F261D1" w:rsidRPr="00A06D4B">
        <w:rPr>
          <w:rFonts w:eastAsiaTheme="minorEastAsia"/>
        </w:rPr>
        <w:br/>
        <w:t xml:space="preserve">Ist der Betrag der Geschwindigkeit </w:t>
      </w:r>
      <m:oMath>
        <m:r>
          <w:rPr>
            <w:rFonts w:ascii="Cambria Math" w:eastAsiaTheme="minorEastAsia" w:hAnsi="Cambria Math"/>
          </w:rPr>
          <m:t>|v|</m:t>
        </m:r>
      </m:oMath>
      <w:r w:rsidR="00F261D1" w:rsidRPr="00A06D4B">
        <w:rPr>
          <w:rFonts w:eastAsiaTheme="minorEastAsia"/>
        </w:rPr>
        <w:t xml:space="preserve"> </w:t>
      </w:r>
      <w:r w:rsidR="007A285B" w:rsidRPr="00A06D4B">
        <w:rPr>
          <w:rFonts w:eastAsiaTheme="minorEastAsia"/>
        </w:rPr>
        <w:t xml:space="preserve">größer als der Schwellwert, so wird der </w:t>
      </w:r>
      <w:r w:rsidR="00D02CBD" w:rsidRPr="00A06D4B">
        <w:rPr>
          <w:rFonts w:eastAsiaTheme="minorEastAsia"/>
        </w:rPr>
        <w:t>Gleitreibungskoeffizient</w:t>
      </w:r>
      <w:r w:rsidR="00A77218" w:rsidRPr="00A06D4B">
        <w:rPr>
          <w:rFonts w:eastAsiaTheme="minorEastAsia"/>
        </w:rPr>
        <w:t xml:space="preserve"> zur Berechnung der </w:t>
      </w:r>
      <w:r w:rsidR="00C041E9" w:rsidRPr="00A06D4B">
        <w:rPr>
          <w:rFonts w:eastAsiaTheme="minorEastAsia"/>
        </w:rPr>
        <w:t xml:space="preserve">hier wirkenden Gleitreibung verwendet. Andernfalls wird </w:t>
      </w:r>
      <w:r w:rsidR="005E5F2B" w:rsidRPr="00A06D4B">
        <w:rPr>
          <w:rFonts w:eastAsiaTheme="minorEastAsia"/>
        </w:rPr>
        <w:t xml:space="preserve">durch den Haftreibungskoeffizient </w:t>
      </w:r>
      <w:r w:rsidR="007762B0" w:rsidRPr="00A06D4B">
        <w:rPr>
          <w:rFonts w:eastAsiaTheme="minorEastAsia"/>
        </w:rPr>
        <w:t xml:space="preserve">die Haftreibung berechnet. </w:t>
      </w:r>
    </w:p>
    <w:p w14:paraId="1D03F461" w14:textId="2B4F0A95" w:rsidR="00B63BA2" w:rsidRPr="00622757" w:rsidRDefault="00CD25A8" w:rsidP="00C16480">
      <w:pPr>
        <w:pStyle w:val="Quellcode"/>
        <w:rPr>
          <w:rFonts w:asciiTheme="minorHAnsi" w:hAnsiTheme="minorHAnsi"/>
        </w:rPr>
      </w:pPr>
      <w:r w:rsidRPr="00622757">
        <w:t>if (rb.v.abs() &lt;= 0.01)</w:t>
      </w:r>
      <w:r w:rsidRPr="00622757">
        <w:tab/>
      </w:r>
      <w:r w:rsidRPr="00622757">
        <w:br/>
      </w:r>
      <w:r w:rsidRPr="00622757">
        <w:tab/>
        <w:t>friction = rb.mu_h;</w:t>
      </w:r>
      <w:r w:rsidRPr="00622757">
        <w:tab/>
      </w:r>
      <w:r w:rsidRPr="00622757">
        <w:br/>
        <w:t>else</w:t>
      </w:r>
      <w:r w:rsidR="00F20B1B" w:rsidRPr="00622757">
        <w:tab/>
      </w:r>
      <w:r w:rsidR="00F20B1B" w:rsidRPr="00622757">
        <w:br/>
      </w:r>
      <w:r w:rsidRPr="00622757">
        <w:tab/>
        <w:t>friction = rb.mu;</w:t>
      </w:r>
    </w:p>
    <w:p w14:paraId="54246AD9" w14:textId="001DC7B9" w:rsidR="00606B5F" w:rsidRPr="00A06D4B" w:rsidRDefault="00B44DD6" w:rsidP="00D8525E">
      <w:pPr>
        <w:pStyle w:val="Formatvorlage1"/>
      </w:pPr>
      <w:r w:rsidRPr="00A06D4B">
        <w:lastRenderedPageBreak/>
        <w:t>Horizontale Ebene</w:t>
      </w:r>
    </w:p>
    <w:p w14:paraId="1183AF85" w14:textId="2B2733CF" w:rsidR="000B064D" w:rsidRPr="00A06D4B" w:rsidRDefault="000B064D" w:rsidP="000B064D">
      <w:r w:rsidRPr="00A06D4B">
        <w:t xml:space="preserve">Die Berechnung der </w:t>
      </w:r>
      <w:r w:rsidR="00B505ED" w:rsidRPr="00A06D4B">
        <w:t>der nötigen Parameter für eine erfolgreiche physikalisch</w:t>
      </w:r>
      <w:r w:rsidR="002C54EB" w:rsidRPr="00A06D4B">
        <w:t>e Simulation erfolgen f</w:t>
      </w:r>
      <w:r w:rsidR="00BA0E44" w:rsidRPr="00A06D4B">
        <w:t xml:space="preserve">ür die trockene Reibung analog zur </w:t>
      </w:r>
      <w:r w:rsidR="00003D1D" w:rsidRPr="00A06D4B">
        <w:t>Roll</w:t>
      </w:r>
      <w:r w:rsidR="00C74F30" w:rsidRPr="00A06D4B">
        <w:t xml:space="preserve">bewegung. Diese wird in </w:t>
      </w:r>
      <w:r w:rsidR="00C74F30" w:rsidRPr="00A06D4B">
        <w:fldChar w:fldCharType="begin"/>
      </w:r>
      <w:r w:rsidR="00C74F30" w:rsidRPr="00A06D4B">
        <w:instrText xml:space="preserve"> REF _Ref63409901 \r \h </w:instrText>
      </w:r>
      <w:r w:rsidR="00C74F30" w:rsidRPr="00A06D4B">
        <w:fldChar w:fldCharType="separate"/>
      </w:r>
      <w:r w:rsidR="00C74F30" w:rsidRPr="00A06D4B">
        <w:t>5.4.1.1</w:t>
      </w:r>
      <w:r w:rsidR="00C74F30" w:rsidRPr="00A06D4B">
        <w:fldChar w:fldCharType="end"/>
      </w:r>
      <w:r w:rsidR="00C74F30" w:rsidRPr="00A06D4B">
        <w:t xml:space="preserve"> erläutert.</w:t>
      </w:r>
    </w:p>
    <w:p w14:paraId="27784FCF" w14:textId="56B23F2E" w:rsidR="00B44DD6" w:rsidRPr="00A06D4B" w:rsidRDefault="00B44DD6" w:rsidP="00D8525E">
      <w:pPr>
        <w:pStyle w:val="Formatvorlage1"/>
      </w:pPr>
      <w:r w:rsidRPr="00A06D4B">
        <w:t>Schiefe Ebene</w:t>
      </w:r>
    </w:p>
    <w:p w14:paraId="0F2E993C" w14:textId="79599308" w:rsidR="00B44DD6" w:rsidRPr="00A06D4B" w:rsidRDefault="00C74F30" w:rsidP="00B44DD6">
      <w:r w:rsidRPr="00A06D4B">
        <w:t xml:space="preserve">Auch </w:t>
      </w:r>
      <w:r w:rsidR="000917F6" w:rsidRPr="00A06D4B">
        <w:t xml:space="preserve">hier verläuft die Bestimmung analog zur Rollbewegung. Diese wird in </w:t>
      </w:r>
      <w:r w:rsidR="000917F6" w:rsidRPr="00A06D4B">
        <w:fldChar w:fldCharType="begin"/>
      </w:r>
      <w:r w:rsidR="000917F6" w:rsidRPr="00A06D4B">
        <w:instrText xml:space="preserve"> REF _Ref63409978 \r \h </w:instrText>
      </w:r>
      <w:r w:rsidR="000917F6" w:rsidRPr="00A06D4B">
        <w:fldChar w:fldCharType="separate"/>
      </w:r>
      <w:r w:rsidR="000917F6" w:rsidRPr="00A06D4B">
        <w:t>5.4.1.2</w:t>
      </w:r>
      <w:r w:rsidR="000917F6" w:rsidRPr="00A06D4B">
        <w:fldChar w:fldCharType="end"/>
      </w:r>
      <w:r w:rsidR="000917F6" w:rsidRPr="00A06D4B">
        <w:t xml:space="preserve"> beschrieben.</w:t>
      </w:r>
    </w:p>
    <w:p w14:paraId="4065B3E1" w14:textId="15399970" w:rsidR="00281199" w:rsidRPr="00A06D4B" w:rsidRDefault="00647168" w:rsidP="00B44DD6">
      <w:r w:rsidRPr="00A06D4B">
        <w:t xml:space="preserve">Ist nun der Betrag der Hangabtriebskraft größer als </w:t>
      </w:r>
      <w:r w:rsidR="009E6BD4" w:rsidRPr="00A06D4B">
        <w:t xml:space="preserve">der der Haftreibung, so </w:t>
      </w:r>
      <w:r w:rsidR="00281199" w:rsidRPr="00A06D4B">
        <w:t>bewegt</w:t>
      </w:r>
      <w:r w:rsidR="009E6BD4" w:rsidRPr="00A06D4B">
        <w:t xml:space="preserve"> sich der Körper mit wirkender Gleitreibung parallel zur schiefen Ebene </w:t>
      </w:r>
      <w:r w:rsidR="00281199" w:rsidRPr="00A06D4B">
        <w:t>herab.</w:t>
      </w:r>
      <w:r w:rsidR="0002461F" w:rsidRPr="00A06D4B">
        <w:tab/>
      </w:r>
      <w:r w:rsidR="0002461F" w:rsidRPr="00A06D4B">
        <w:br/>
        <w:t xml:space="preserve">Andernfalls bleibt der Körper still und es wirkt Haftreibung. </w:t>
      </w:r>
    </w:p>
    <w:p w14:paraId="33BFF6E8" w14:textId="191A9E0D" w:rsidR="005944EF" w:rsidRPr="00A06D4B" w:rsidRDefault="00F07D62" w:rsidP="00D8525E">
      <w:pPr>
        <w:pStyle w:val="berschrift41"/>
      </w:pPr>
      <w:r w:rsidRPr="00A06D4B">
        <w:t>Richtungswechsel</w:t>
      </w:r>
    </w:p>
    <w:p w14:paraId="635EDD92" w14:textId="77777777" w:rsidR="00495510" w:rsidRPr="00A06D4B" w:rsidRDefault="007D686B" w:rsidP="00F07D62">
      <w:pPr>
        <w:rPr>
          <w:rFonts w:eastAsiaTheme="minorEastAsia"/>
        </w:rPr>
      </w:pPr>
      <w:r w:rsidRPr="00A06D4B">
        <w:t xml:space="preserve">Erfährt ein Körper trockene Reibung </w:t>
      </w:r>
      <w:r w:rsidR="00B332AC" w:rsidRPr="00A06D4B">
        <w:t xml:space="preserve">und bewegst sich dabei eine schiefe Ebene nach ob, so kommt dieser zu dem Punkt, dass der Betrag dessen Geschwindigkeit gleich </w:t>
      </w:r>
      <m:oMath>
        <m:r>
          <w:rPr>
            <w:rFonts w:ascii="Cambria Math" w:hAnsi="Cambria Math"/>
          </w:rPr>
          <m:t xml:space="preserve"> 0</m:t>
        </m:r>
      </m:oMath>
      <w:r w:rsidR="00B332AC" w:rsidRPr="00A06D4B">
        <w:rPr>
          <w:rFonts w:eastAsiaTheme="minorEastAsia"/>
        </w:rPr>
        <w:t xml:space="preserve"> ist.</w:t>
      </w:r>
    </w:p>
    <w:p w14:paraId="10DD698C" w14:textId="583E3ACF" w:rsidR="0055095F" w:rsidRPr="00A06D4B" w:rsidRDefault="0055095F" w:rsidP="00F07D62">
      <w:pPr>
        <w:rPr>
          <w:rFonts w:eastAsiaTheme="minorEastAsia"/>
        </w:rPr>
      </w:pPr>
      <w:r w:rsidRPr="00A06D4B">
        <w:rPr>
          <w:rFonts w:eastAsiaTheme="minorEastAsia"/>
        </w:rPr>
        <w:t xml:space="preserve">Wenn die Hangabtriebskraft </w:t>
      </w:r>
      <w:r w:rsidR="00495510" w:rsidRPr="00A06D4B">
        <w:rPr>
          <w:rFonts w:eastAsiaTheme="minorEastAsia"/>
        </w:rPr>
        <w:t>an diesem Zeitpunkt größer, als die Haftreibung ist, so bewegt sich der Körper auf der Schiefen Ebene nach unten und erfährt Gleitreibung.</w:t>
      </w:r>
    </w:p>
    <w:p w14:paraId="77CFF814" w14:textId="1DDEE1A8" w:rsidR="00DD3CB9" w:rsidRDefault="00495510" w:rsidP="00F07D62">
      <w:pPr>
        <w:rPr>
          <w:rFonts w:eastAsiaTheme="minorEastAsia"/>
        </w:rPr>
      </w:pPr>
      <w:r w:rsidRPr="00A06D4B">
        <w:rPr>
          <w:rFonts w:eastAsiaTheme="minorEastAsia"/>
        </w:rPr>
        <w:t xml:space="preserve">Ist die Hangabtriebskraft aber keiner als die Haftreibung, so bleibt der Körper an diesem Punkt </w:t>
      </w:r>
      <w:r w:rsidR="00E84B21" w:rsidRPr="00A06D4B">
        <w:rPr>
          <w:rFonts w:eastAsiaTheme="minorEastAsia"/>
        </w:rPr>
        <w:t>feststehen</w:t>
      </w:r>
      <w:r w:rsidRPr="00A06D4B">
        <w:rPr>
          <w:rFonts w:eastAsiaTheme="minorEastAsia"/>
        </w:rPr>
        <w:t>.</w:t>
      </w:r>
    </w:p>
    <w:p w14:paraId="0A83A108" w14:textId="27A7FAD0" w:rsidR="00AF57D5" w:rsidRDefault="00AF57D5" w:rsidP="00D8525E">
      <w:pPr>
        <w:pStyle w:val="berschrift3"/>
      </w:pPr>
      <w:bookmarkStart w:id="80" w:name="_Toc64192840"/>
      <w:r>
        <w:t>Von der Ebene Fallen</w:t>
      </w:r>
      <w:bookmarkEnd w:id="80"/>
    </w:p>
    <w:p w14:paraId="724DB6F4" w14:textId="199325DB" w:rsidR="00AF57D5" w:rsidRDefault="00AF57D5" w:rsidP="00AF57D5">
      <w:r>
        <w:t xml:space="preserve">Besitzt ein Körper den Status </w:t>
      </w:r>
      <w:r w:rsidR="003C1BAA">
        <w:t>R</w:t>
      </w:r>
      <w:r w:rsidR="001C63EB">
        <w:t>OLLIN</w:t>
      </w:r>
      <w:r w:rsidR="00DF6544">
        <w:t>G</w:t>
      </w:r>
      <w:r w:rsidR="001C63EB">
        <w:t xml:space="preserve"> oder SLIDING so kann es passieren, dass dieser </w:t>
      </w:r>
      <w:r w:rsidR="0028147B">
        <w:t xml:space="preserve">sich </w:t>
      </w:r>
      <w:r w:rsidR="001C63EB">
        <w:t>da</w:t>
      </w:r>
      <w:r w:rsidR="0028147B">
        <w:t xml:space="preserve">bei über das Ende einer Ebene </w:t>
      </w:r>
      <w:r w:rsidR="005B3C7C">
        <w:t>hinausbewegt</w:t>
      </w:r>
      <w:r w:rsidR="0028147B">
        <w:t>.</w:t>
      </w:r>
      <w:r w:rsidR="00357ADE">
        <w:t xml:space="preserve"> Ist der Körpers</w:t>
      </w:r>
      <w:r w:rsidR="000142D4">
        <w:t xml:space="preserve">chwerpunkt dabei außerhalb der Ebene, </w:t>
      </w:r>
      <w:r w:rsidR="00DF6544">
        <w:t xml:space="preserve">ändert er seinen Zustand in FLYING. </w:t>
      </w:r>
      <w:r w:rsidR="00E40610">
        <w:t xml:space="preserve">Gleichzeitig </w:t>
      </w:r>
      <w:r w:rsidR="006D2084">
        <w:t xml:space="preserve">wird die horizontale Beschleunigung auf </w:t>
      </w:r>
      <w:r w:rsidR="00ED3602">
        <w:t xml:space="preserve">0 und die vertikale Beschleunigung auf die Gewichtskraft gesetzt. </w:t>
      </w:r>
    </w:p>
    <w:p w14:paraId="3D200279" w14:textId="48380413" w:rsidR="00F170AB" w:rsidRDefault="00F170AB" w:rsidP="00F170AB">
      <w:pPr>
        <w:pStyle w:val="Quellcode"/>
        <w:rPr>
          <w:sz w:val="20"/>
          <w:lang w:val="en-US"/>
        </w:rPr>
      </w:pPr>
      <w:r w:rsidRPr="00F170AB">
        <w:rPr>
          <w:lang w:val="en-US"/>
        </w:rPr>
        <w:t>rb.state = BodyState.FLYING;</w:t>
      </w:r>
      <w:r>
        <w:rPr>
          <w:lang w:val="en-US"/>
        </w:rPr>
        <w:br/>
      </w:r>
      <w:r w:rsidRPr="00F170AB">
        <w:rPr>
          <w:lang w:val="en-US"/>
        </w:rPr>
        <w:t>rb.a.set(0, rb.g);</w:t>
      </w:r>
    </w:p>
    <w:p w14:paraId="28012432" w14:textId="357FA471" w:rsidR="00F170AB" w:rsidRDefault="00EE59D3" w:rsidP="00D8525E">
      <w:pPr>
        <w:pStyle w:val="berschrift41"/>
        <w:rPr>
          <w:lang w:val="en-US"/>
        </w:rPr>
      </w:pPr>
      <w:r>
        <w:rPr>
          <w:lang w:val="en-US"/>
        </w:rPr>
        <w:t>Kreis</w:t>
      </w:r>
    </w:p>
    <w:p w14:paraId="7CD450BF" w14:textId="341B0BDF" w:rsidR="00EE59D3" w:rsidRDefault="004C3FAE" w:rsidP="00EE59D3">
      <w:pPr>
        <w:rPr>
          <w:rFonts w:eastAsiaTheme="minorEastAsia"/>
        </w:rPr>
      </w:pPr>
      <w:r w:rsidRPr="004C3FAE">
        <w:t xml:space="preserve">Ist der Körper </w:t>
      </w:r>
      <w:r w:rsidR="00F236B1">
        <w:t>e</w:t>
      </w:r>
      <w:r w:rsidRPr="004C3FAE">
        <w:t>in K</w:t>
      </w:r>
      <w:r>
        <w:t>reis so</w:t>
      </w:r>
      <w:r w:rsidR="00F236B1">
        <w:t xml:space="preserve"> wird seine vertikale Geschwindigkeit um</w:t>
      </w:r>
      <w:r w:rsidR="003D488B">
        <w:t xml:space="preserve"> </w:t>
      </w:r>
      <m:oMath>
        <m:r>
          <w:rPr>
            <w:rFonts w:ascii="Cambria Math" w:hAnsi="Cambria Math"/>
          </w:rPr>
          <m:t>0,1</m:t>
        </m:r>
        <m:f>
          <m:fPr>
            <m:ctrlPr>
              <w:rPr>
                <w:rFonts w:ascii="Cambria Math" w:hAnsi="Cambria Math"/>
              </w:rPr>
            </m:ctrlPr>
          </m:fPr>
          <m:num>
            <m:r>
              <w:rPr>
                <w:rFonts w:ascii="Cambria Math" w:hAnsi="Cambria Math"/>
              </w:rPr>
              <m:t>m</m:t>
            </m:r>
            <m:ctrlPr>
              <w:rPr>
                <w:rFonts w:ascii="Cambria Math" w:hAnsi="Cambria Math"/>
                <w:i/>
              </w:rPr>
            </m:ctrlPr>
          </m:num>
          <m:den>
            <m:r>
              <w:rPr>
                <w:rFonts w:ascii="Cambria Math" w:hAnsi="Cambria Math"/>
              </w:rPr>
              <m:t>s</m:t>
            </m:r>
            <m:ctrlPr>
              <w:rPr>
                <w:rFonts w:ascii="Cambria Math" w:hAnsi="Cambria Math"/>
                <w:i/>
              </w:rPr>
            </m:ctrlPr>
          </m:den>
        </m:f>
      </m:oMath>
      <w:r w:rsidR="003D488B">
        <w:rPr>
          <w:rFonts w:eastAsiaTheme="minorEastAsia"/>
        </w:rPr>
        <w:t xml:space="preserve"> erhöht. Somit wird ein Trippeln an der Kante verhindert.</w:t>
      </w:r>
    </w:p>
    <w:p w14:paraId="0CA333E5" w14:textId="3C76883D" w:rsidR="00BC03C4" w:rsidRPr="003D488B" w:rsidRDefault="00D259CA" w:rsidP="00D8525E">
      <w:pPr>
        <w:pStyle w:val="berschrift41"/>
      </w:pPr>
      <w:r>
        <w:lastRenderedPageBreak/>
        <w:t>Polygon</w:t>
      </w:r>
    </w:p>
    <w:p w14:paraId="0C14D607" w14:textId="0360CB4B" w:rsidR="003D488B" w:rsidRDefault="00D259CA" w:rsidP="00EE59D3">
      <w:pPr>
        <w:rPr>
          <w:rFonts w:eastAsiaTheme="minorEastAsia"/>
        </w:rPr>
      </w:pPr>
      <w:r>
        <w:rPr>
          <w:rFonts w:eastAsiaTheme="minorEastAsia"/>
        </w:rPr>
        <w:t xml:space="preserve">Ist der Körper hingegen ein Polygon, so </w:t>
      </w:r>
      <w:r w:rsidR="00026FAE">
        <w:rPr>
          <w:rFonts w:eastAsiaTheme="minorEastAsia"/>
        </w:rPr>
        <w:t xml:space="preserve">wird </w:t>
      </w:r>
      <w:r w:rsidR="00F338AC">
        <w:rPr>
          <w:rFonts w:eastAsiaTheme="minorEastAsia"/>
        </w:rPr>
        <w:t>zunächst ein Wert aus der Geschwindigkeit und der Kantenlänge des Körpers ermittelt</w:t>
      </w:r>
      <w:r w:rsidR="00BA739C">
        <w:rPr>
          <w:rFonts w:eastAsiaTheme="minorEastAsia"/>
        </w:rPr>
        <w:t>. Dieser Wert wird im Anschluss der vertikalen Geschwindigkeit zugewiesen</w:t>
      </w:r>
      <w:r w:rsidR="004C2371">
        <w:rPr>
          <w:rFonts w:eastAsiaTheme="minorEastAsia"/>
        </w:rPr>
        <w:t>, um ebenso ein Trippeln zu verhindern.</w:t>
      </w:r>
    </w:p>
    <w:p w14:paraId="3363AA2E" w14:textId="31CAF560" w:rsidR="004C2371" w:rsidRDefault="004C2371" w:rsidP="00EE59D3">
      <w:pPr>
        <w:rPr>
          <w:rFonts w:eastAsiaTheme="minorEastAsia"/>
        </w:rPr>
      </w:pPr>
      <w:r>
        <w:rPr>
          <w:rFonts w:eastAsiaTheme="minorEastAsia"/>
        </w:rPr>
        <w:t xml:space="preserve">Außerdem ist </w:t>
      </w:r>
      <w:r w:rsidR="00C534CB">
        <w:rPr>
          <w:rFonts w:eastAsiaTheme="minorEastAsia"/>
        </w:rPr>
        <w:t xml:space="preserve">wird das Kippen eines Polygons an einer Kante simuliert, indem </w:t>
      </w:r>
      <w:r w:rsidR="007E3126">
        <w:rPr>
          <w:rFonts w:eastAsiaTheme="minorEastAsia"/>
        </w:rPr>
        <w:t xml:space="preserve">dieses, je </w:t>
      </w:r>
      <w:r w:rsidR="00294AF4">
        <w:rPr>
          <w:rFonts w:eastAsiaTheme="minorEastAsia"/>
        </w:rPr>
        <w:t>nachfallender</w:t>
      </w:r>
      <w:r w:rsidR="00AD4588">
        <w:rPr>
          <w:rFonts w:eastAsiaTheme="minorEastAsia"/>
        </w:rPr>
        <w:t xml:space="preserve"> Richt</w:t>
      </w:r>
      <w:r w:rsidR="00294AF4">
        <w:rPr>
          <w:rFonts w:eastAsiaTheme="minorEastAsia"/>
        </w:rPr>
        <w:t>un</w:t>
      </w:r>
      <w:r w:rsidR="00AD4588">
        <w:rPr>
          <w:rFonts w:eastAsiaTheme="minorEastAsia"/>
        </w:rPr>
        <w:t xml:space="preserve">g der </w:t>
      </w:r>
      <w:r w:rsidR="00AB3DD9">
        <w:rPr>
          <w:rFonts w:eastAsiaTheme="minorEastAsia"/>
        </w:rPr>
        <w:t xml:space="preserve">schiefen Ebene, entweder </w:t>
      </w:r>
      <w:r w:rsidR="00657455">
        <w:rPr>
          <w:rFonts w:eastAsiaTheme="minorEastAsia"/>
        </w:rPr>
        <w:t>eine positive oder negative</w:t>
      </w:r>
      <w:r w:rsidR="00AB3DD9">
        <w:rPr>
          <w:rFonts w:eastAsiaTheme="minorEastAsia"/>
        </w:rPr>
        <w:t xml:space="preserve"> </w:t>
      </w:r>
      <w:r w:rsidR="00294AF4">
        <w:rPr>
          <w:rFonts w:eastAsiaTheme="minorEastAsia"/>
        </w:rPr>
        <w:t>Rotations</w:t>
      </w:r>
      <w:r w:rsidR="00657455">
        <w:rPr>
          <w:rFonts w:eastAsiaTheme="minorEastAsia"/>
        </w:rPr>
        <w:t>geschwindigkeit zugewiesen wird.</w:t>
      </w:r>
    </w:p>
    <w:p w14:paraId="225985BA" w14:textId="64C27D58" w:rsidR="00240C73" w:rsidRPr="009D71CC" w:rsidRDefault="00240C73" w:rsidP="00256A52">
      <w:pPr>
        <w:pStyle w:val="Quellcode"/>
        <w:rPr>
          <w:sz w:val="20"/>
        </w:rPr>
      </w:pPr>
      <w:r w:rsidRPr="00657455">
        <w:t>double edgeLength = rb.slidingEdge.abs();</w:t>
      </w:r>
      <w:r w:rsidR="00657455" w:rsidRPr="00657455">
        <w:br/>
      </w:r>
      <w:r w:rsidRPr="00657455">
        <w:t>double v = rb.v.abs();</w:t>
      </w:r>
      <w:r w:rsidR="00657455" w:rsidRPr="00657455">
        <w:br/>
      </w:r>
      <w:r w:rsidRPr="00657455">
        <w:t>if(edgeLength &gt;= v) {</w:t>
      </w:r>
      <w:r w:rsidR="00657455" w:rsidRPr="00657455">
        <w:br/>
      </w:r>
      <w:r w:rsidRPr="00657455">
        <w:tab/>
        <w:t>rb.v.y = edgeLength/v/10;</w:t>
      </w:r>
      <w:r w:rsidR="00657455" w:rsidRPr="00657455">
        <w:br/>
      </w:r>
      <w:r w:rsidRPr="00657455">
        <w:t>}else {</w:t>
      </w:r>
      <w:r w:rsidR="00657455">
        <w:br/>
      </w:r>
      <w:r w:rsidRPr="00657455">
        <w:tab/>
        <w:t>rb.v.y = v/edgeLength/10;</w:t>
      </w:r>
      <w:r w:rsidR="00657455">
        <w:br/>
      </w:r>
      <w:r w:rsidRPr="00657455">
        <w:t>}</w:t>
      </w:r>
      <w:r w:rsidR="00657455">
        <w:br/>
      </w:r>
      <w:r w:rsidRPr="00657455">
        <w:t>if (rb.r.x &gt; impactEdge.x1 &amp;&amp; rb.r.x &gt; impactEdge.x2) {</w:t>
      </w:r>
      <w:r w:rsidR="00657455">
        <w:br/>
      </w:r>
      <w:r w:rsidRPr="00657455">
        <w:tab/>
        <w:t>rb.omega = -1;</w:t>
      </w:r>
      <w:r w:rsidR="00657455" w:rsidRPr="00657455">
        <w:br/>
      </w:r>
      <w:r w:rsidRPr="00657455">
        <w:t>} else {</w:t>
      </w:r>
      <w:r w:rsidR="00657455" w:rsidRPr="00657455">
        <w:br/>
      </w:r>
      <w:r w:rsidRPr="00657455">
        <w:tab/>
      </w:r>
      <w:r w:rsidRPr="009D71CC">
        <w:t>rb.omega = 1;</w:t>
      </w:r>
      <w:r w:rsidR="00657455" w:rsidRPr="009D71CC">
        <w:br/>
      </w:r>
      <w:r w:rsidRPr="009D71CC">
        <w:t>}</w:t>
      </w:r>
    </w:p>
    <w:p w14:paraId="54E27938" w14:textId="77777777" w:rsidR="0084585B" w:rsidRPr="004C3FAE" w:rsidRDefault="0084585B" w:rsidP="00BC70D7"/>
    <w:p w14:paraId="06BB7571" w14:textId="3041518E" w:rsidR="00495510" w:rsidRPr="004C3FAE" w:rsidRDefault="00495510" w:rsidP="00BC70D7">
      <w:pPr>
        <w:sectPr w:rsidR="00495510" w:rsidRPr="004C3FAE" w:rsidSect="00C3586C">
          <w:pgSz w:w="11906" w:h="16838" w:code="9"/>
          <w:pgMar w:top="1701" w:right="1418" w:bottom="1134" w:left="1418" w:header="709" w:footer="709" w:gutter="0"/>
          <w:cols w:space="708"/>
          <w:docGrid w:linePitch="360"/>
        </w:sectPr>
      </w:pPr>
    </w:p>
    <w:p w14:paraId="2155B414" w14:textId="23DD7404" w:rsidR="00F37DD5" w:rsidRDefault="00991CDE" w:rsidP="008108CE">
      <w:pPr>
        <w:pStyle w:val="berschrift1"/>
      </w:pPr>
      <w:bookmarkStart w:id="81" w:name="_Toc64192841"/>
      <w:r>
        <w:lastRenderedPageBreak/>
        <w:t>Organisation</w:t>
      </w:r>
      <w:r w:rsidR="00F6369D">
        <w:t xml:space="preserve"> des Projektes durch Dimitrios Stüber</w:t>
      </w:r>
      <w:bookmarkEnd w:id="81"/>
    </w:p>
    <w:p w14:paraId="647ADEB3" w14:textId="77777777" w:rsidR="0012589E" w:rsidRPr="005F6157" w:rsidRDefault="0012589E" w:rsidP="00BE4B21">
      <w:pPr>
        <w:pStyle w:val="berschrift2"/>
      </w:pPr>
      <w:r w:rsidRPr="005F6157">
        <w:t>Meine Aufgabe</w:t>
      </w:r>
      <w:r>
        <w:t>n</w:t>
      </w:r>
      <w:r w:rsidRPr="005F6157">
        <w:t xml:space="preserve"> im 2</w:t>
      </w:r>
      <w:r>
        <w:t>.</w:t>
      </w:r>
      <w:r w:rsidRPr="005F6157">
        <w:t xml:space="preserve"> Teil des Projektes</w:t>
      </w:r>
    </w:p>
    <w:p w14:paraId="58BE6DFD" w14:textId="77777777" w:rsidR="0012589E" w:rsidRDefault="0012589E" w:rsidP="0012589E">
      <w:r>
        <w:t xml:space="preserve">Wie im letzten Ausblick geplant, so wurden mir die Organisatorischen Aufgaben zugeteilt. Um welche ich mich auch gekümmert habe. </w:t>
      </w:r>
    </w:p>
    <w:p w14:paraId="1C8E7182" w14:textId="77777777" w:rsidR="0012589E" w:rsidRPr="0032653F" w:rsidRDefault="0012589E" w:rsidP="00BE4B21">
      <w:pPr>
        <w:pStyle w:val="berschrift3"/>
      </w:pPr>
      <w:r w:rsidRPr="0032653F">
        <w:t xml:space="preserve">Zu diesen Aufgaben zählten: </w:t>
      </w:r>
    </w:p>
    <w:p w14:paraId="1FA53F9A" w14:textId="77777777" w:rsidR="0012589E" w:rsidRDefault="0012589E" w:rsidP="0012589E">
      <w:pPr>
        <w:pStyle w:val="Listenabsatz"/>
        <w:numPr>
          <w:ilvl w:val="0"/>
          <w:numId w:val="11"/>
        </w:numPr>
      </w:pPr>
      <w:r>
        <w:t>Kommunikation über Termine und Fristen innerhalb der Gruppe</w:t>
      </w:r>
    </w:p>
    <w:p w14:paraId="2185B357" w14:textId="77777777" w:rsidR="0012589E" w:rsidRDefault="0012589E" w:rsidP="0012589E">
      <w:pPr>
        <w:pStyle w:val="Listenabsatz"/>
        <w:numPr>
          <w:ilvl w:val="0"/>
          <w:numId w:val="11"/>
        </w:numPr>
      </w:pPr>
      <w:r>
        <w:t>Kommunikation mit den Veranstaltern des Tags der Medien</w:t>
      </w:r>
    </w:p>
    <w:p w14:paraId="213DD385" w14:textId="77777777" w:rsidR="0012589E" w:rsidRDefault="0012589E" w:rsidP="0012589E">
      <w:pPr>
        <w:pStyle w:val="Listenabsatz"/>
        <w:numPr>
          <w:ilvl w:val="0"/>
          <w:numId w:val="11"/>
        </w:numPr>
      </w:pPr>
      <w:r>
        <w:t>Erstellung und Bearbeitung der einzelnen Elemente auf der TdM Homepage für unser Projekt.</w:t>
      </w:r>
    </w:p>
    <w:p w14:paraId="5BE850A9" w14:textId="77777777" w:rsidR="0012589E" w:rsidRDefault="0012589E" w:rsidP="0012589E">
      <w:pPr>
        <w:pStyle w:val="Listenabsatz"/>
        <w:numPr>
          <w:ilvl w:val="0"/>
          <w:numId w:val="11"/>
        </w:numPr>
      </w:pPr>
      <w:r>
        <w:t>Bearbeitung der Gruppen Fotos und Erstellung der Collage</w:t>
      </w:r>
    </w:p>
    <w:p w14:paraId="7A6B37D6" w14:textId="77777777" w:rsidR="0012589E" w:rsidRDefault="0012589E" w:rsidP="0012589E">
      <w:pPr>
        <w:pStyle w:val="Listenabsatz"/>
        <w:numPr>
          <w:ilvl w:val="0"/>
          <w:numId w:val="11"/>
        </w:numPr>
      </w:pPr>
      <w:r>
        <w:t xml:space="preserve">Planung, Erstellung und Bearbeitung des Projekt Logos </w:t>
      </w:r>
    </w:p>
    <w:p w14:paraId="7E4A01C7" w14:textId="77777777" w:rsidR="0012589E" w:rsidRDefault="0012589E" w:rsidP="0012589E">
      <w:pPr>
        <w:pStyle w:val="Listenabsatz"/>
        <w:numPr>
          <w:ilvl w:val="0"/>
          <w:numId w:val="11"/>
        </w:numPr>
      </w:pPr>
      <w:r>
        <w:t>Zusammenstellung und Gestaltung der TdM Präsentation</w:t>
      </w:r>
    </w:p>
    <w:p w14:paraId="78332501" w14:textId="77777777" w:rsidR="0012589E" w:rsidRDefault="0012589E" w:rsidP="0012589E">
      <w:pPr>
        <w:pStyle w:val="Listenabsatz"/>
      </w:pPr>
    </w:p>
    <w:p w14:paraId="5D1F7EFD" w14:textId="77777777" w:rsidR="0012589E" w:rsidRPr="006801C1" w:rsidRDefault="0012589E" w:rsidP="00BE4B21">
      <w:pPr>
        <w:pStyle w:val="berschrift3"/>
      </w:pPr>
      <w:r w:rsidRPr="006801C1">
        <w:t>Weitere Aufgaben für meinen eigenen Teil des Projektes:</w:t>
      </w:r>
    </w:p>
    <w:p w14:paraId="1C5791D8" w14:textId="77777777" w:rsidR="0012589E" w:rsidRDefault="0012589E" w:rsidP="0012589E">
      <w:pPr>
        <w:pStyle w:val="Listenabsatz"/>
        <w:numPr>
          <w:ilvl w:val="0"/>
          <w:numId w:val="11"/>
        </w:numPr>
      </w:pPr>
      <w:r>
        <w:t>Planung, Recherche, Skript, Stock Bilder, Grafiken, Videos und Audio Beschaffung</w:t>
      </w:r>
    </w:p>
    <w:p w14:paraId="6682CE74" w14:textId="77777777" w:rsidR="0012589E" w:rsidRDefault="0012589E" w:rsidP="0012589E">
      <w:pPr>
        <w:pStyle w:val="Listenabsatz"/>
        <w:numPr>
          <w:ilvl w:val="0"/>
          <w:numId w:val="11"/>
        </w:numPr>
      </w:pPr>
      <w:r>
        <w:t>Erstellung, Schnitt und Bearbeitung der Videos</w:t>
      </w:r>
    </w:p>
    <w:p w14:paraId="34F2C240" w14:textId="48DB858B" w:rsidR="0012589E" w:rsidRDefault="0012589E" w:rsidP="00146768">
      <w:pPr>
        <w:pStyle w:val="Listenabsatz"/>
        <w:numPr>
          <w:ilvl w:val="0"/>
          <w:numId w:val="11"/>
        </w:numPr>
      </w:pPr>
      <w:r>
        <w:t xml:space="preserve">Planung, Coding und Bearbeitung der Homepage für die Videos </w:t>
      </w:r>
    </w:p>
    <w:p w14:paraId="7B3DADD9" w14:textId="7686F3D9" w:rsidR="00285C9E" w:rsidRDefault="0012589E" w:rsidP="0012589E">
      <w:r>
        <w:t xml:space="preserve">Die Planung und die Kommunikation rund um den Tag der Medien habe ich übernommen. Videos die eigentlich für den Tag der Medien geplant waren, um die Aufmerksamkeit der Besucher auf unser Projekt lenken sollten waren geplant.  Da aber aufgrund des immer noch durch die Corona Maßnahmen geregelten Einschränkungen und Regeln, gab es auch in diesem Jahr keine Präsents Veranstaltungen. Weshalb der Tag der Medien auch in einem Alphaview Raum abgehalten und auf die Fünfzehn Minütige Präsentation begrenzt wurde.  Die Videos habe ich stattdessen umgeändert und in einer kleinen Homepage mit ergänzenden Texten zusammengefasst. </w:t>
      </w:r>
    </w:p>
    <w:p w14:paraId="3245B1D0" w14:textId="77777777" w:rsidR="00285C9E" w:rsidRDefault="00285C9E">
      <w:pPr>
        <w:spacing w:line="276" w:lineRule="auto"/>
        <w:jc w:val="left"/>
      </w:pPr>
      <w:r>
        <w:br w:type="page"/>
      </w:r>
    </w:p>
    <w:p w14:paraId="08435858" w14:textId="77777777" w:rsidR="0012589E" w:rsidRPr="008A7960" w:rsidRDefault="0012589E" w:rsidP="000E55C2">
      <w:pPr>
        <w:pStyle w:val="berschrift2"/>
      </w:pPr>
      <w:r w:rsidRPr="008A7960">
        <w:lastRenderedPageBreak/>
        <w:t>Logo für TdM</w:t>
      </w:r>
    </w:p>
    <w:p w14:paraId="1AA0DAD9" w14:textId="77777777" w:rsidR="0012589E" w:rsidRDefault="0012589E" w:rsidP="0012589E">
      <w:r>
        <w:t xml:space="preserve">Die Arbeit an dem Logo das uns als Gruppe am Tag der Medien repräsentiert hat mehrere Stunden in kauf genommen, war aber an sich das, was mir am meisten Spaß gemacht hat. Dadurch, dass ich sehr große Kreative Freiheit hatte konnte ich viel ausprobieren und an Ecken und Enden Dinge verbessern und anpassen. Das Endergebnis wurde auch von allen aus der Gruppe direkt ohne Kritik angenommen. </w:t>
      </w:r>
    </w:p>
    <w:p w14:paraId="27F8771F" w14:textId="77777777" w:rsidR="0012589E" w:rsidRDefault="0012589E" w:rsidP="0012589E"/>
    <w:p w14:paraId="01FEB443" w14:textId="77777777" w:rsidR="0012589E" w:rsidRPr="008A7960" w:rsidRDefault="0012589E" w:rsidP="000E55C2">
      <w:pPr>
        <w:pStyle w:val="berschrift2"/>
      </w:pPr>
      <w:r w:rsidRPr="008A7960">
        <w:t>Videos/ Homepage</w:t>
      </w:r>
    </w:p>
    <w:p w14:paraId="23561335" w14:textId="77777777" w:rsidR="0012589E" w:rsidRDefault="0012589E" w:rsidP="0012589E">
      <w:r>
        <w:t>Meine Arbeit an den Videos bzw. der Homepage war der größte Teil meiner Tätigkeit.</w:t>
      </w:r>
    </w:p>
    <w:p w14:paraId="382B99D2" w14:textId="77777777" w:rsidR="0012589E" w:rsidRDefault="0012589E" w:rsidP="0012589E">
      <w:r>
        <w:t xml:space="preserve">Erst sollten es Videos werden, die auf der Internetplattform Simpleshow.com erstellt wurden.  Nach wenigen Stunden auf dieser Plattform war für mich jedoch klar, dass diese dem Qualitätsanspruch, den ich habe, nicht gerecht wird. </w:t>
      </w:r>
    </w:p>
    <w:p w14:paraId="7BB8D54B" w14:textId="77777777" w:rsidR="0012589E" w:rsidRDefault="0012589E" w:rsidP="0012589E">
      <w:r>
        <w:t xml:space="preserve">Der größte Kritikpunkt war, dass die Plattform simpleshow.com in der Kostenlosen Benutzung ein sehr begrenztes Angebot an Bildern, Animationen, Audiooptionen oder Sprechern hat. </w:t>
      </w:r>
    </w:p>
    <w:p w14:paraId="7CDB8D70" w14:textId="77777777" w:rsidR="0012589E" w:rsidRDefault="0012589E" w:rsidP="0012589E">
      <w:r>
        <w:t xml:space="preserve">Der Text wird in ein Video umgewandelt, in dem die Grafik einer Hand einzelne Bilder, die zum Text passen sollen mit einer Animation Auf den Bildschirm schieben. </w:t>
      </w:r>
    </w:p>
    <w:p w14:paraId="0DCDF0CF" w14:textId="77777777" w:rsidR="0012589E" w:rsidRDefault="0012589E" w:rsidP="0012589E">
      <w:r>
        <w:t xml:space="preserve">Die Optionen für die angezeigten Bilder waren bis auf wenige Ausnahmen nur Pfeile oder Bilder die zwar ein Wort aus meinem Text als genommen haben, dann aber den gesamten Kontext und das Verständnis des Videos geändert haben. </w:t>
      </w:r>
    </w:p>
    <w:p w14:paraId="309BF710" w14:textId="77777777" w:rsidR="0012589E" w:rsidRDefault="0012589E" w:rsidP="0012589E">
      <w:r>
        <w:t xml:space="preserve">z.B. </w:t>
      </w:r>
    </w:p>
    <w:p w14:paraId="6A61EDB0" w14:textId="77777777" w:rsidR="0012589E" w:rsidRPr="004A6EB9" w:rsidRDefault="0012589E" w:rsidP="0012589E">
      <w:pPr>
        <w:rPr>
          <w:b/>
          <w:bCs/>
          <w:i/>
          <w:iCs/>
          <w:lang w:eastAsia="de-DE"/>
        </w:rPr>
      </w:pPr>
      <w:r w:rsidRPr="004A6EB9">
        <w:rPr>
          <w:b/>
          <w:bCs/>
          <w:i/>
          <w:iCs/>
          <w:lang w:eastAsia="de-DE"/>
        </w:rPr>
        <w:t>Aus Sicherheits- und Kostengründen ist es für fast alle konkreten Problemkreise notwendig, sie aus der Realität zu lösen und abstrakt zu behandeln; </w:t>
      </w:r>
    </w:p>
    <w:p w14:paraId="49E860B7" w14:textId="77777777" w:rsidR="0012589E" w:rsidRDefault="0012589E" w:rsidP="0012589E">
      <w:pPr>
        <w:rPr>
          <w:lang w:eastAsia="de-DE"/>
        </w:rPr>
      </w:pPr>
      <w:r>
        <w:rPr>
          <w:lang w:eastAsia="de-DE"/>
        </w:rPr>
        <w:t xml:space="preserve">Be dem o.g. Textausschnitt wollte ich ein Bild einfügen, dass etwas mit kosten, Problemen oder Realität zu tun hatte in dem Fall ein Geldschein oder einen Geldsack für die Kosten. </w:t>
      </w:r>
    </w:p>
    <w:p w14:paraId="72D315E8" w14:textId="77777777" w:rsidR="0012589E" w:rsidRDefault="0012589E" w:rsidP="0012589E">
      <w:pPr>
        <w:rPr>
          <w:lang w:eastAsia="de-DE"/>
        </w:rPr>
      </w:pPr>
      <w:r>
        <w:rPr>
          <w:lang w:eastAsia="de-DE"/>
        </w:rPr>
        <w:lastRenderedPageBreak/>
        <w:t>Stattdessen wurden mir bei den gewählten Worten nur Pfeile angezeigt und bei der Automatischen Erkennung hat mir die Plattform das Bild einer Person in einem Krankenhausbett für das Wort „</w:t>
      </w:r>
      <w:r w:rsidRPr="00937D02">
        <w:rPr>
          <w:i/>
          <w:iCs/>
          <w:lang w:eastAsia="de-DE"/>
        </w:rPr>
        <w:t>behandeln</w:t>
      </w:r>
      <w:r>
        <w:rPr>
          <w:i/>
          <w:iCs/>
          <w:lang w:eastAsia="de-DE"/>
        </w:rPr>
        <w:t xml:space="preserve">“ </w:t>
      </w:r>
      <w:r>
        <w:rPr>
          <w:lang w:eastAsia="de-DE"/>
        </w:rPr>
        <w:t xml:space="preserve">angezeigt. </w:t>
      </w:r>
    </w:p>
    <w:p w14:paraId="26FC65C9" w14:textId="77777777" w:rsidR="0012589E" w:rsidRDefault="0012589E" w:rsidP="0012589E">
      <w:pPr>
        <w:rPr>
          <w:lang w:eastAsia="de-DE"/>
        </w:rPr>
      </w:pPr>
      <w:r>
        <w:rPr>
          <w:lang w:eastAsia="de-DE"/>
        </w:rPr>
        <w:t xml:space="preserve">Die Option dazu wäre eine Premium Mitgliedschaft, die aber einerseits sehr teuer und zum anderen, als Privatperson ohne eine Firma oder ähnliches nicht erwerblich war, abzuschließen. </w:t>
      </w:r>
    </w:p>
    <w:p w14:paraId="3BD99747" w14:textId="77777777" w:rsidR="0012589E" w:rsidRDefault="0012589E" w:rsidP="0012589E">
      <w:pPr>
        <w:rPr>
          <w:lang w:eastAsia="de-DE"/>
        </w:rPr>
      </w:pPr>
      <w:r>
        <w:rPr>
          <w:lang w:eastAsia="de-DE"/>
        </w:rPr>
        <w:t xml:space="preserve">Aufgrund der erschwerten Arbeitsweise durch diese Methode, habe ich mich entschieden die Videos mit Adobe Premiere Pro selbst zu erstellen. Dafür war eine sehr langwierige Recherche von Film und Bildmaterial notwendig. </w:t>
      </w:r>
    </w:p>
    <w:p w14:paraId="258D4EAB" w14:textId="77777777" w:rsidR="0012589E" w:rsidRDefault="0012589E" w:rsidP="0012589E">
      <w:pPr>
        <w:rPr>
          <w:lang w:eastAsia="de-DE"/>
        </w:rPr>
      </w:pPr>
      <w:r>
        <w:rPr>
          <w:lang w:eastAsia="de-DE"/>
        </w:rPr>
        <w:t>Wobei wieder ein Problem entstand. Da dieses Projekt und somit auch diese Videos Wissenschaftlich erarbeitet werden sollen, konnte ich keine Bilder und Videos die rechtlich geschützt sind benutzen. Wegen der Ästhetik und Anschaulichkeit wollte ich auch kein Material, dass mit Wasserzeichen über den gesamten Bildschirm verziert ist, benutzen.</w:t>
      </w:r>
    </w:p>
    <w:p w14:paraId="390FC1B9" w14:textId="77777777" w:rsidR="0012589E" w:rsidRDefault="0012589E" w:rsidP="0012589E">
      <w:pPr>
        <w:rPr>
          <w:lang w:eastAsia="de-DE"/>
        </w:rPr>
      </w:pPr>
      <w:r>
        <w:rPr>
          <w:lang w:eastAsia="de-DE"/>
        </w:rPr>
        <w:t xml:space="preserve">Über verschiedene Internetplattformen, wie pexels.com und andere, bei denen die Nutzer selbst das Material erstellen und dieses, solang es nicht Kommerziell verwendet wird zur freien Verfügung stellen, habe ich mir mein Film und Bildmaterial beschafft. </w:t>
      </w:r>
    </w:p>
    <w:p w14:paraId="2C87BA9D" w14:textId="77777777" w:rsidR="0012589E" w:rsidRDefault="0012589E" w:rsidP="0012589E">
      <w:pPr>
        <w:rPr>
          <w:lang w:eastAsia="de-DE"/>
        </w:rPr>
      </w:pPr>
      <w:r>
        <w:rPr>
          <w:lang w:eastAsia="de-DE"/>
        </w:rPr>
        <w:t xml:space="preserve">Das Erstellen und Bearbeiten der Videos stellte keine allzu große Herausforderung dar. Durch die schon animierten Stock Videos musste ich nur einige Grafiken erstellen und animieren. Den Text habe ich über eine Text to Speech Webseite auslesen lassen. </w:t>
      </w:r>
    </w:p>
    <w:p w14:paraId="5ED022F4" w14:textId="0B227B84" w:rsidR="005F0A87" w:rsidRPr="005F0A87" w:rsidRDefault="0012589E" w:rsidP="005F0A87">
      <w:pPr>
        <w:rPr>
          <w:lang w:eastAsia="de-DE"/>
        </w:rPr>
      </w:pPr>
      <w:r>
        <w:rPr>
          <w:lang w:eastAsia="de-DE"/>
        </w:rPr>
        <w:t>Die Musik ist auch Rechtefrei und da die Videos alle zusammen ein Oberthema haben, wurde auch nur ein Stück für alle verwendet</w:t>
      </w:r>
    </w:p>
    <w:p w14:paraId="690464DE" w14:textId="0739873C" w:rsidR="00991CDE" w:rsidRDefault="00991CDE" w:rsidP="00991CDE"/>
    <w:p w14:paraId="54F8DA43" w14:textId="77777777" w:rsidR="00622757" w:rsidRDefault="00622757" w:rsidP="00991CDE">
      <w:pPr>
        <w:sectPr w:rsidR="00622757">
          <w:pgSz w:w="11906" w:h="16838"/>
          <w:pgMar w:top="1701" w:right="1418" w:bottom="1134" w:left="1418" w:header="709" w:footer="709" w:gutter="0"/>
          <w:cols w:space="720"/>
        </w:sectPr>
      </w:pPr>
    </w:p>
    <w:p w14:paraId="40413D17" w14:textId="6B651EA6" w:rsidR="008108CE" w:rsidRDefault="00257971" w:rsidP="008108CE">
      <w:pPr>
        <w:pStyle w:val="berschrift1"/>
      </w:pPr>
      <w:bookmarkStart w:id="82" w:name="_Toc64192842"/>
      <w:r w:rsidRPr="00A06D4B">
        <w:lastRenderedPageBreak/>
        <w:t>Spiel</w:t>
      </w:r>
      <w:r w:rsidR="00D62BCA" w:rsidRPr="00A06D4B">
        <w:t>e auf Basis der Simulation</w:t>
      </w:r>
      <w:bookmarkEnd w:id="82"/>
    </w:p>
    <w:p w14:paraId="47329C77" w14:textId="77777777" w:rsidR="008108CE" w:rsidRDefault="008108CE" w:rsidP="008108CE">
      <w:r>
        <w:t xml:space="preserve">Um die Funktionen der Simulationen besser zur Schau stellen zu können, haben wir einige interaktive Spiele auf deren Basis erschaffen. Zu diesen zählen unter anderem Pong, Brick Breaker und eine Variante von Angry Birds. Bei unserer Version von Pong bekommt ein Ball durch das Abprallen an Wänden einen neuen Geschwindigkeitsvektor in eine andere Richtung. Ziel ist es hierbei, dass der Spieler den Ball mithilfe einer beweglichen Plattform daran hindert, unter das Spielfeld zu fallen. Ähnlich verhält es sich bei Brick Breaker, nur das hier zusätzlich einige verschiedenförmige Objekte platziert wurden, in deren Richtung der Spieler den Ball durch das Abprallen lenken soll. Bei Angry Birds hingegen kann der Spieler ein kleines Viereck mithilfe einiger Knöpfe für eine gewisse Distanz sowohl nach links als auch nach unten bewegen. Hierbei ist zu beachten, dass aus der Auslenkung an diese neue Position ein Vektor berechnet wird, welcher beeinflusst, in welche Richtung bzw. wie schnell das Viereck nach einem Druck auf den G Knopf geschossen wird. Ziel ist es hier, ein kleines Dreieck zu treffen.  </w:t>
      </w:r>
    </w:p>
    <w:p w14:paraId="7BA954C6" w14:textId="77777777" w:rsidR="008108CE" w:rsidRDefault="008108CE" w:rsidP="008108CE">
      <w:r>
        <w:t xml:space="preserve">Für diese Spiele werden zunächst einige Parameter wie zum Beispiel Schwerkraft, oder Reibung festgelegt, welche die Simulationen innerhalb des Spieles beeinflussen. Zusätzlich können verschiedene Körper, beispielsweise Quadrate oder Polygone in der Simulationsszene platziert werden. Diese besitzen verschiedene manipulierbare Parameter wie Größe, Anfangsgeschwindigkeit, Rotationen, Position sowie Länge und Breite. </w:t>
      </w:r>
    </w:p>
    <w:p w14:paraId="2A261E13" w14:textId="77777777" w:rsidR="008108CE" w:rsidRDefault="008108CE" w:rsidP="008108CE">
      <w:r>
        <w:t xml:space="preserve">Die eigentliche Spiellogik wird in einer separaten Datei festgelegt. Hierbei ist zu beachten, dass nur bereits im Vorhinein erstellte Objekte transformiert werden können und dass nur vorgegebene Parameter der Objekte modifiziert werden können. </w:t>
      </w:r>
    </w:p>
    <w:p w14:paraId="3A21E350" w14:textId="77777777" w:rsidR="008108CE" w:rsidRDefault="008108CE" w:rsidP="007B2A5F">
      <w:r>
        <w:t>Bei Bedarf ist es möglich, bereits festgelegte Physolatorregeln oder Funktionen zu überschreiben. Wenn zum Beispiel eine Score-Anzeige eingefügt werden soll, muss die jeweils hierfür zuständige Methode (in diesem Fall die draw()-Methode) so verändert bzw. erweitert werden,  das diese das neue Objekt erkennt und darstellen kann</w:t>
      </w:r>
    </w:p>
    <w:p w14:paraId="627381A9" w14:textId="567AA53C" w:rsidR="004B2D4A" w:rsidRDefault="004B2D4A" w:rsidP="007B2A5F">
      <w:pPr>
        <w:sectPr w:rsidR="004B2D4A">
          <w:pgSz w:w="11906" w:h="16838"/>
          <w:pgMar w:top="1701" w:right="1418" w:bottom="1134" w:left="1418" w:header="709" w:footer="709" w:gutter="0"/>
          <w:cols w:space="720"/>
        </w:sectPr>
      </w:pPr>
    </w:p>
    <w:p w14:paraId="16A8BA19" w14:textId="733EFA44" w:rsidR="00153251" w:rsidRDefault="005A6595" w:rsidP="000364C3">
      <w:pPr>
        <w:pStyle w:val="berschrift1"/>
      </w:pPr>
      <w:bookmarkStart w:id="83" w:name="_Toc331872785"/>
      <w:bookmarkStart w:id="84" w:name="_Toc60694931"/>
      <w:bookmarkStart w:id="85" w:name="_Toc60696732"/>
      <w:bookmarkStart w:id="86" w:name="_Toc64192843"/>
      <w:r w:rsidRPr="00A06D4B">
        <w:lastRenderedPageBreak/>
        <w:t>Fazi</w:t>
      </w:r>
      <w:bookmarkEnd w:id="83"/>
      <w:bookmarkEnd w:id="84"/>
      <w:bookmarkEnd w:id="85"/>
      <w:r w:rsidR="009C0492">
        <w:t>t</w:t>
      </w:r>
      <w:bookmarkEnd w:id="86"/>
    </w:p>
    <w:p w14:paraId="3ADB08D1" w14:textId="51EA9407" w:rsidR="00923551" w:rsidRDefault="00502CA6" w:rsidP="00153251">
      <w:r>
        <w:t>Letztendlich</w:t>
      </w:r>
      <w:r w:rsidR="00153251">
        <w:t xml:space="preserve"> konnten nicht alle Ziele des Projektes zufriedenstellend erreicht werden.</w:t>
      </w:r>
      <w:r>
        <w:t xml:space="preserve"> </w:t>
      </w:r>
      <w:r w:rsidR="00737EE5">
        <w:t xml:space="preserve"> Es hat sich herausgestellt, dass gerade die Implementierung des exzentrischen Stoßes einen </w:t>
      </w:r>
      <w:r w:rsidR="007853FE">
        <w:t xml:space="preserve">Entwickler </w:t>
      </w:r>
      <w:r w:rsidR="00737EE5">
        <w:t xml:space="preserve">vor </w:t>
      </w:r>
      <w:r w:rsidR="00F22895">
        <w:t>viele</w:t>
      </w:r>
      <w:r w:rsidR="00737EE5">
        <w:t xml:space="preserve"> Herausforderungen stellt.</w:t>
      </w:r>
      <w:r w:rsidR="00F33072">
        <w:t xml:space="preserve"> </w:t>
      </w:r>
      <w:r w:rsidR="0024693C">
        <w:t>Dies beginnt</w:t>
      </w:r>
      <w:r w:rsidR="00F33072">
        <w:t xml:space="preserve"> schon dami, dass es schwer ist </w:t>
      </w:r>
      <w:r w:rsidR="002D469A">
        <w:t>festzustellen,</w:t>
      </w:r>
      <w:r w:rsidR="00F33072">
        <w:t xml:space="preserve"> ob das Ergebnis eines Stoßes von starren Körpern auch korrekt ist. </w:t>
      </w:r>
      <w:r w:rsidR="002D469A">
        <w:t xml:space="preserve">Zwar gibt es viele Beispiele im Internet zu Stößen zwischen Kreisen allerdings erstaunlich wenige bei denen echte starre Körper zum </w:t>
      </w:r>
      <w:r w:rsidR="009B6A65">
        <w:t>Einsatz</w:t>
      </w:r>
      <w:r w:rsidR="002D469A">
        <w:t xml:space="preserve"> kommen</w:t>
      </w:r>
      <w:r w:rsidR="009B6A65">
        <w:t xml:space="preserve"> die auch ihre Rotationsbewegung ändern</w:t>
      </w:r>
      <w:r w:rsidR="00C06040">
        <w:t xml:space="preserve">. Außerdem können schlecht gewählte Trägheitsmomente einen Stoß sehr unrealistisch aussehen lassen. Vor der Implementierung der automatischen Bestimmung des Trägheitsmomentes viel es daher sehr schwer die Ergebnisse </w:t>
      </w:r>
      <w:r w:rsidR="001A7B82">
        <w:t xml:space="preserve">eines Stoßes </w:t>
      </w:r>
      <w:r w:rsidR="00C06040">
        <w:t>einzuschätzen. Man hat sich daher auf ein überlegtes „Gefühl“ verlassen oder anhand der Formeln nachrechn</w:t>
      </w:r>
      <w:r w:rsidR="00684ABC">
        <w:t>en müssen.</w:t>
      </w:r>
      <w:r w:rsidR="001A7B82">
        <w:t xml:space="preserve"> </w:t>
      </w:r>
      <w:r w:rsidR="00993FEC">
        <w:t>Dabei entstand zuerst der fälschliche Verdacht</w:t>
      </w:r>
      <w:r w:rsidR="00986021">
        <w:t xml:space="preserve">, </w:t>
      </w:r>
      <w:r w:rsidR="00993FEC">
        <w:t>dass möglicherweise die zugrundeliegenden Formeln falsch sein könnten.</w:t>
      </w:r>
      <w:r w:rsidR="00923551">
        <w:t xml:space="preserve"> </w:t>
      </w:r>
    </w:p>
    <w:p w14:paraId="7107D7A1" w14:textId="498A756D" w:rsidR="00923551" w:rsidRDefault="00923551" w:rsidP="00153251">
      <w:r>
        <w:t xml:space="preserve">Die Implementierung von </w:t>
      </w:r>
      <w:r w:rsidR="00793223">
        <w:t>Zuständen,</w:t>
      </w:r>
      <w:r>
        <w:t xml:space="preserve"> die über das Fliegen und Ruhen hinausgehen ist noch nicht zufriedenstellend. </w:t>
      </w:r>
      <w:r w:rsidR="00793223">
        <w:t xml:space="preserve">Zwar </w:t>
      </w:r>
      <w:r w:rsidR="00C22E08">
        <w:t xml:space="preserve">gibt es eine Rollbewegung und auch das Gleiten zweier Flächen aufeinander, doch fehlt hier die Wechselwirkung, dass ein </w:t>
      </w:r>
      <w:r w:rsidR="00221C12">
        <w:t>a</w:t>
      </w:r>
      <w:r w:rsidR="00C22E08">
        <w:t>ufliegender Körper auch eine Gewichtskraft auf den darunterliegenden Körper ausübt.</w:t>
      </w:r>
      <w:r w:rsidR="00484269">
        <w:t xml:space="preserve"> Außerdem </w:t>
      </w:r>
      <w:r w:rsidR="009C286F">
        <w:t xml:space="preserve">existieren viele </w:t>
      </w:r>
      <w:r w:rsidR="0087439D">
        <w:t>Spezialfälle,</w:t>
      </w:r>
      <w:r w:rsidR="009C286F">
        <w:t xml:space="preserve"> die geklärt werden müssten wie Mehrfachstöße.</w:t>
      </w:r>
      <w:r w:rsidR="0087439D">
        <w:t xml:space="preserve"> Es </w:t>
      </w:r>
      <w:r w:rsidR="007C5795">
        <w:t xml:space="preserve">gibt aber auch Zustände in denen ein Körper auf einer Ecke, entlang einer Kante rutschen sollte oder z.B. über mehrere Ecken mit einer Kante verbunden ist und auf dieser „rutscht“. </w:t>
      </w:r>
      <w:r w:rsidR="00977024">
        <w:t xml:space="preserve">Außerdem gibt es kritische Zustandsübergänge, wie </w:t>
      </w:r>
      <w:r w:rsidR="00A71B02">
        <w:t>z.B.,</w:t>
      </w:r>
      <w:r w:rsidR="00977024">
        <w:t xml:space="preserve"> wenn ein Körper eine Kante herabrutscht und dann auf eine andere Kante </w:t>
      </w:r>
      <w:r w:rsidR="00AC3C7D">
        <w:t>stößt</w:t>
      </w:r>
      <w:r w:rsidR="00977024">
        <w:t>.</w:t>
      </w:r>
      <w:r w:rsidR="00A71B02">
        <w:t xml:space="preserve"> Dabei </w:t>
      </w:r>
      <w:r w:rsidR="00AC3C7D">
        <w:t>könnte es wieder zu der Situation kommen, dass ein Körper über zwei Ecken „rutscht“ und das sogar auf zwei Körpern gleichzeitig.</w:t>
      </w:r>
      <w:r w:rsidR="0074745B">
        <w:t xml:space="preserve"> Man sieht also schon an wenigen Beispielen, wie </w:t>
      </w:r>
      <w:r w:rsidR="00DF7AAF">
        <w:t>problematisch</w:t>
      </w:r>
      <w:r w:rsidR="0074745B">
        <w:t xml:space="preserve"> eine Fehlerfreie Implementierung ist.</w:t>
      </w:r>
      <w:r w:rsidR="00DF7AAF">
        <w:t xml:space="preserve"> Leider ist es nicht gelungen alle </w:t>
      </w:r>
      <w:r w:rsidR="0045316D">
        <w:t xml:space="preserve">diese und weitere </w:t>
      </w:r>
      <w:r w:rsidR="00DF7AAF">
        <w:t>Situationen zu lösen.</w:t>
      </w:r>
    </w:p>
    <w:p w14:paraId="5FC7AD4A" w14:textId="6FC33BAB" w:rsidR="005731D2" w:rsidRDefault="005731D2" w:rsidP="00153251">
      <w:r>
        <w:t>Auch in der Performance Frage sind einige Vorhaben noch nicht umgesetzt</w:t>
      </w:r>
      <w:r w:rsidR="008A5CA5">
        <w:t>.</w:t>
      </w:r>
      <w:r>
        <w:t xml:space="preserve"> </w:t>
      </w:r>
      <w:r w:rsidR="008A5CA5">
        <w:t>S</w:t>
      </w:r>
      <w:r>
        <w:t>o war geplant, die Polygone mit einem umschließenden Kreis zu beschreiben, sodass unnötig Lange Stoßprüfungen vermieden werden</w:t>
      </w:r>
      <w:r w:rsidR="00743758">
        <w:t>,</w:t>
      </w:r>
      <w:r>
        <w:t xml:space="preserve"> solange keine Möglichkeit besteht, dass </w:t>
      </w:r>
      <w:r>
        <w:lastRenderedPageBreak/>
        <w:t>sich die Körper wirklich treffen.</w:t>
      </w:r>
      <w:r w:rsidR="000A64A8">
        <w:t xml:space="preserve"> Der Test ob zwei Kreise ineinander gedrungen sind </w:t>
      </w:r>
      <w:r w:rsidR="006C3889" w:rsidRPr="006C3889">
        <w:drawing>
          <wp:anchor distT="0" distB="0" distL="114300" distR="114300" simplePos="0" relativeHeight="251668480" behindDoc="0" locked="0" layoutInCell="1" allowOverlap="1" wp14:anchorId="6E92B3F5" wp14:editId="0DB254DE">
            <wp:simplePos x="0" y="0"/>
            <wp:positionH relativeFrom="margin">
              <wp:posOffset>4445</wp:posOffset>
            </wp:positionH>
            <wp:positionV relativeFrom="page">
              <wp:posOffset>1885950</wp:posOffset>
            </wp:positionV>
            <wp:extent cx="2371090" cy="2078990"/>
            <wp:effectExtent l="19050" t="19050" r="10160" b="1651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71090" cy="20789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0A64A8">
        <w:t>geht, wie beschrieben, deutlich einfacher und schneller.</w:t>
      </w:r>
    </w:p>
    <w:p w14:paraId="6CA8986E" w14:textId="259AF69E" w:rsidR="000364C3" w:rsidRDefault="000364C3" w:rsidP="00153251"/>
    <w:p w14:paraId="799E540C" w14:textId="77777777" w:rsidR="000364C3" w:rsidRDefault="000364C3" w:rsidP="00153251"/>
    <w:p w14:paraId="57C1A0E9" w14:textId="0347EEBC" w:rsidR="000364C3" w:rsidRPr="00153251" w:rsidRDefault="000364C3" w:rsidP="00153251">
      <w:pPr>
        <w:sectPr w:rsidR="000364C3" w:rsidRPr="00153251" w:rsidSect="00C3586C">
          <w:pgSz w:w="11906" w:h="16838" w:code="9"/>
          <w:pgMar w:top="1701" w:right="1418" w:bottom="1134" w:left="1418" w:header="709" w:footer="709" w:gutter="0"/>
          <w:cols w:space="708"/>
          <w:docGrid w:linePitch="360"/>
        </w:sectPr>
      </w:pPr>
    </w:p>
    <w:p w14:paraId="34BF0454" w14:textId="05173C18" w:rsidR="004218E9" w:rsidRPr="00BD425F" w:rsidRDefault="00E71A75" w:rsidP="00BD425F">
      <w:pPr>
        <w:tabs>
          <w:tab w:val="left" w:pos="2625"/>
        </w:tabs>
        <w:rPr>
          <w:b/>
          <w:bCs/>
        </w:rPr>
      </w:pPr>
      <w:bookmarkStart w:id="87" w:name="_Toc331872787"/>
      <w:r w:rsidRPr="00A06D4B">
        <w:rPr>
          <w:b/>
          <w:bCs/>
        </w:rPr>
        <w:lastRenderedPageBreak/>
        <w:tab/>
      </w:r>
      <w:bookmarkEnd w:id="87"/>
    </w:p>
    <w:p w14:paraId="23B00236" w14:textId="77777777" w:rsidR="005A6595" w:rsidRPr="000364C3" w:rsidRDefault="00387FE8" w:rsidP="000364C3">
      <w:pPr>
        <w:pStyle w:val="berschrift1"/>
      </w:pPr>
      <w:bookmarkStart w:id="88" w:name="_Toc331872788"/>
      <w:bookmarkStart w:id="89" w:name="_Toc60694935"/>
      <w:bookmarkStart w:id="90" w:name="_Toc60696736"/>
      <w:bookmarkStart w:id="91" w:name="_Toc64192844"/>
      <w:r w:rsidRPr="000364C3">
        <w:t>Eidesstattliche Erklärung</w:t>
      </w:r>
      <w:bookmarkEnd w:id="88"/>
      <w:bookmarkEnd w:id="89"/>
      <w:bookmarkEnd w:id="90"/>
      <w:bookmarkEnd w:id="91"/>
    </w:p>
    <w:p w14:paraId="32518ADD" w14:textId="77777777" w:rsidR="00C65B49" w:rsidRPr="00A06D4B" w:rsidRDefault="00C65B49" w:rsidP="00C65B49">
      <w:r w:rsidRPr="00A06D4B">
        <w:t xml:space="preserve">Ich versichere, dass ich die vorstehende Arbeit selbständig verfasst und hierzu </w:t>
      </w:r>
      <w:r w:rsidR="00CE2622" w:rsidRPr="00A06D4B">
        <w:t>k</w:t>
      </w:r>
      <w:r w:rsidRPr="00A06D4B">
        <w:t>eine anderen als die angegebenen Hilfsmittel verwendet habe. Alle Stellen der Arbeit die wörtlich oder sinngemäß aus fremden Quellen entnommen wurden, sind als solche kenntlich gemacht.</w:t>
      </w:r>
    </w:p>
    <w:p w14:paraId="7D49116E" w14:textId="77777777" w:rsidR="00C65B49" w:rsidRPr="00A06D4B" w:rsidRDefault="00C65B49" w:rsidP="00C65B49">
      <w:r w:rsidRPr="00A06D4B">
        <w:t>Die Arbeit wurde bisher in gleicher oder ähnlicher Form in keinem anderen Studiengang als Prüfungsleistung vorgelegt oder an anderer Stelle veröffentlicht.</w:t>
      </w:r>
    </w:p>
    <w:p w14:paraId="772E9E4C" w14:textId="56CC3920" w:rsidR="00C65B49" w:rsidRPr="00A06D4B" w:rsidRDefault="00C65B49" w:rsidP="00C65B49">
      <w:r w:rsidRPr="00A06D4B">
        <w:t>Ich bin mir bewusst, dass eine falsche Erklärung rechtliche Folgen haben kann.</w:t>
      </w:r>
    </w:p>
    <w:p w14:paraId="527BB4D5" w14:textId="73B87270" w:rsidR="00C65B49" w:rsidRPr="00A06D4B" w:rsidRDefault="00D13E10" w:rsidP="00C65B49">
      <w:r>
        <w:rPr>
          <w:rFonts w:ascii="Calibri" w:eastAsia="Calibri" w:hAnsi="Calibri" w:cs="Calibri"/>
          <w:noProof/>
          <w:sz w:val="22"/>
        </w:rPr>
        <w:drawing>
          <wp:anchor distT="0" distB="0" distL="114300" distR="114300" simplePos="0" relativeHeight="251660288" behindDoc="0" locked="0" layoutInCell="1" allowOverlap="1" wp14:anchorId="7A61502A" wp14:editId="762ACC77">
            <wp:simplePos x="0" y="0"/>
            <wp:positionH relativeFrom="column">
              <wp:posOffset>1666875</wp:posOffset>
            </wp:positionH>
            <wp:positionV relativeFrom="paragraph">
              <wp:posOffset>26670</wp:posOffset>
            </wp:positionV>
            <wp:extent cx="2013585" cy="838835"/>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13585" cy="838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8CE4F" w14:textId="6F0EC3CC" w:rsidR="00013A08" w:rsidRDefault="00D13E10" w:rsidP="008959FB">
      <w:pPr>
        <w:spacing w:after="0"/>
        <w:rPr>
          <w:rFonts w:ascii="Calibri" w:eastAsia="Calibri" w:hAnsi="Calibri" w:cs="Calibri"/>
          <w:sz w:val="22"/>
          <w:u w:val="single"/>
        </w:rPr>
      </w:pPr>
      <w:r>
        <w:rPr>
          <w:rFonts w:ascii="Calibri" w:eastAsia="Calibri" w:hAnsi="Calibri" w:cs="Calibri"/>
          <w:sz w:val="22"/>
        </w:rPr>
        <w:t>Balingen</w:t>
      </w:r>
      <w:r w:rsidRPr="00D13E10">
        <w:rPr>
          <w:rFonts w:ascii="Calibri" w:eastAsia="Calibri" w:hAnsi="Calibri" w:cs="Calibri"/>
          <w:sz w:val="22"/>
        </w:rPr>
        <w:t xml:space="preserve">, den </w:t>
      </w:r>
      <w:r>
        <w:rPr>
          <w:rFonts w:ascii="Calibri" w:eastAsia="Calibri" w:hAnsi="Calibri" w:cs="Calibri"/>
          <w:sz w:val="22"/>
        </w:rPr>
        <w:t>13</w:t>
      </w:r>
      <w:r w:rsidRPr="00D13E10">
        <w:rPr>
          <w:rFonts w:ascii="Calibri" w:eastAsia="Calibri" w:hAnsi="Calibri" w:cs="Calibri"/>
          <w:sz w:val="22"/>
        </w:rPr>
        <w:t>.</w:t>
      </w:r>
      <w:r>
        <w:rPr>
          <w:rFonts w:ascii="Calibri" w:eastAsia="Calibri" w:hAnsi="Calibri" w:cs="Calibri"/>
          <w:sz w:val="22"/>
        </w:rPr>
        <w:t>02</w:t>
      </w:r>
      <w:r w:rsidRPr="00D13E10">
        <w:rPr>
          <w:rFonts w:ascii="Calibri" w:eastAsia="Calibri" w:hAnsi="Calibri" w:cs="Calibri"/>
          <w:sz w:val="22"/>
        </w:rPr>
        <w:t>.202</w:t>
      </w:r>
      <w:r>
        <w:rPr>
          <w:rFonts w:ascii="Calibri" w:eastAsia="Calibri" w:hAnsi="Calibri" w:cs="Calibri"/>
          <w:sz w:val="22"/>
        </w:rPr>
        <w:t>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p>
    <w:p w14:paraId="247A4C9E" w14:textId="33656F2C" w:rsidR="008959FB" w:rsidRPr="00D13E10" w:rsidRDefault="008959FB" w:rsidP="008959FB">
      <w:pPr>
        <w:spacing w:after="0"/>
      </w:pPr>
      <w:r>
        <w:tab/>
      </w:r>
      <w:r>
        <w:tab/>
      </w:r>
      <w:r>
        <w:tab/>
      </w:r>
      <w:r>
        <w:tab/>
        <w:t>Daniel Wagner</w:t>
      </w:r>
    </w:p>
    <w:p w14:paraId="28C648EA" w14:textId="1BA8ECDC" w:rsidR="002B782F" w:rsidRDefault="008959FB" w:rsidP="008959FB">
      <w:pPr>
        <w:spacing w:after="0"/>
      </w:pPr>
      <w:r w:rsidRPr="00D13E10">
        <w:rPr>
          <w:rFonts w:eastAsia="Calibri"/>
          <w:noProof/>
        </w:rPr>
        <w:drawing>
          <wp:anchor distT="0" distB="0" distL="114300" distR="114300" simplePos="0" relativeHeight="251666432" behindDoc="0" locked="0" layoutInCell="1" allowOverlap="1" wp14:anchorId="495307B1" wp14:editId="4509CA3E">
            <wp:simplePos x="0" y="0"/>
            <wp:positionH relativeFrom="column">
              <wp:posOffset>1670050</wp:posOffset>
            </wp:positionH>
            <wp:positionV relativeFrom="paragraph">
              <wp:posOffset>249555</wp:posOffset>
            </wp:positionV>
            <wp:extent cx="1714500" cy="763009"/>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biLevel thresh="75000"/>
                      <a:extLst>
                        <a:ext uri="{28A0092B-C50C-407E-A947-70E740481C1C}">
                          <a14:useLocalDpi xmlns:a14="http://schemas.microsoft.com/office/drawing/2010/main" val="0"/>
                        </a:ext>
                      </a:extLst>
                    </a:blip>
                    <a:srcRect/>
                    <a:stretch>
                      <a:fillRect/>
                    </a:stretch>
                  </pic:blipFill>
                  <pic:spPr bwMode="auto">
                    <a:xfrm>
                      <a:off x="0" y="0"/>
                      <a:ext cx="1714500" cy="763009"/>
                    </a:xfrm>
                    <a:prstGeom prst="rect">
                      <a:avLst/>
                    </a:prstGeom>
                    <a:noFill/>
                    <a:ln>
                      <a:noFill/>
                    </a:ln>
                  </pic:spPr>
                </pic:pic>
              </a:graphicData>
            </a:graphic>
          </wp:anchor>
        </w:drawing>
      </w:r>
      <w:r>
        <w:tab/>
      </w:r>
      <w:r>
        <w:tab/>
      </w:r>
      <w:r>
        <w:tab/>
      </w:r>
      <w:r>
        <w:tab/>
      </w:r>
      <w:r>
        <w:tab/>
      </w:r>
      <w:r>
        <w:tab/>
      </w:r>
      <w:r>
        <w:tab/>
      </w:r>
      <w:r>
        <w:tab/>
      </w:r>
    </w:p>
    <w:p w14:paraId="69F42591" w14:textId="77777777" w:rsidR="008959FB" w:rsidRPr="00D13E10" w:rsidRDefault="008959FB" w:rsidP="00BD425F"/>
    <w:p w14:paraId="3492B7CC" w14:textId="7BE50BFD" w:rsidR="002B782F" w:rsidRPr="00D13E10" w:rsidRDefault="002B782F" w:rsidP="002B782F">
      <w:pPr>
        <w:spacing w:line="276" w:lineRule="auto"/>
        <w:jc w:val="left"/>
        <w:rPr>
          <w:rFonts w:eastAsiaTheme="minorEastAsia"/>
          <w:sz w:val="22"/>
        </w:rPr>
      </w:pPr>
      <w:r w:rsidRPr="00D13E10">
        <w:rPr>
          <w:rFonts w:ascii="Calibri" w:eastAsia="Calibri" w:hAnsi="Calibri" w:cs="Calibri"/>
          <w:sz w:val="22"/>
        </w:rPr>
        <w:t xml:space="preserve">Furtwangen, </w:t>
      </w:r>
      <w:r w:rsidR="003B5E70">
        <w:rPr>
          <w:rFonts w:ascii="Calibri" w:eastAsia="Calibri" w:hAnsi="Calibri" w:cs="Calibri"/>
          <w:sz w:val="22"/>
        </w:rPr>
        <w:t>13</w:t>
      </w:r>
      <w:r w:rsidR="003B5E70" w:rsidRPr="00D13E10">
        <w:rPr>
          <w:rFonts w:ascii="Calibri" w:eastAsia="Calibri" w:hAnsi="Calibri" w:cs="Calibri"/>
          <w:sz w:val="22"/>
        </w:rPr>
        <w:t>.</w:t>
      </w:r>
      <w:r w:rsidR="003B5E70">
        <w:rPr>
          <w:rFonts w:ascii="Calibri" w:eastAsia="Calibri" w:hAnsi="Calibri" w:cs="Calibri"/>
          <w:sz w:val="22"/>
        </w:rPr>
        <w:t>02</w:t>
      </w:r>
      <w:r w:rsidR="003B5E70" w:rsidRPr="00D13E10">
        <w:rPr>
          <w:rFonts w:ascii="Calibri" w:eastAsia="Calibri" w:hAnsi="Calibri" w:cs="Calibri"/>
          <w:sz w:val="22"/>
        </w:rPr>
        <w:t>.202</w:t>
      </w:r>
      <w:r w:rsidR="003B5E70">
        <w:rPr>
          <w:rFonts w:ascii="Calibri" w:eastAsia="Calibri" w:hAnsi="Calibri" w:cs="Calibri"/>
          <w:sz w:val="22"/>
        </w:rPr>
        <w:t>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rPr>
        <w:br/>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t>Lukas Brausch</w:t>
      </w:r>
    </w:p>
    <w:p w14:paraId="7BA1EA9E" w14:textId="77777777" w:rsidR="002B782F" w:rsidRPr="00D13E10" w:rsidRDefault="002B782F" w:rsidP="002B782F">
      <w:pPr>
        <w:spacing w:line="276" w:lineRule="auto"/>
        <w:jc w:val="left"/>
        <w:rPr>
          <w:rFonts w:ascii="Calibri" w:eastAsia="Calibri" w:hAnsi="Calibri" w:cs="Calibri"/>
          <w:sz w:val="22"/>
        </w:rPr>
      </w:pPr>
      <w:r w:rsidRPr="00D13E10">
        <w:rPr>
          <w:rFonts w:ascii="Calibri" w:eastAsia="Calibri" w:hAnsi="Calibri" w:cs="Calibri"/>
          <w:noProof/>
          <w:sz w:val="22"/>
        </w:rPr>
        <w:drawing>
          <wp:anchor distT="0" distB="0" distL="114300" distR="114300" simplePos="0" relativeHeight="251662336" behindDoc="0" locked="0" layoutInCell="1" allowOverlap="1" wp14:anchorId="20B1FFFD" wp14:editId="22A08DAF">
            <wp:simplePos x="0" y="0"/>
            <wp:positionH relativeFrom="column">
              <wp:posOffset>1619885</wp:posOffset>
            </wp:positionH>
            <wp:positionV relativeFrom="paragraph">
              <wp:posOffset>220345</wp:posOffset>
            </wp:positionV>
            <wp:extent cx="2164080" cy="667385"/>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biLevel thresh="75000"/>
                      <a:extLst>
                        <a:ext uri="{28A0092B-C50C-407E-A947-70E740481C1C}">
                          <a14:useLocalDpi xmlns:a14="http://schemas.microsoft.com/office/drawing/2010/main" val="0"/>
                        </a:ext>
                      </a:extLst>
                    </a:blip>
                    <a:srcRect/>
                    <a:stretch>
                      <a:fillRect/>
                    </a:stretch>
                  </pic:blipFill>
                  <pic:spPr bwMode="auto">
                    <a:xfrm>
                      <a:off x="0" y="0"/>
                      <a:ext cx="2164080" cy="66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B2A39E" w14:textId="77777777" w:rsidR="002B782F" w:rsidRPr="00D13E10" w:rsidRDefault="002B782F" w:rsidP="002B782F">
      <w:pPr>
        <w:spacing w:line="276" w:lineRule="auto"/>
        <w:jc w:val="left"/>
        <w:rPr>
          <w:rFonts w:ascii="Calibri" w:eastAsia="Calibri" w:hAnsi="Calibri" w:cs="Calibri"/>
          <w:sz w:val="22"/>
        </w:rPr>
      </w:pPr>
    </w:p>
    <w:p w14:paraId="193B8D63" w14:textId="081AF3AD" w:rsidR="002B782F" w:rsidRPr="00D13E10" w:rsidRDefault="002B782F" w:rsidP="002B782F">
      <w:pPr>
        <w:spacing w:line="276" w:lineRule="auto"/>
        <w:jc w:val="left"/>
        <w:rPr>
          <w:rFonts w:eastAsiaTheme="minorEastAsia"/>
          <w:sz w:val="22"/>
        </w:rPr>
      </w:pPr>
      <w:r w:rsidRPr="00D13E10">
        <w:rPr>
          <w:rFonts w:ascii="Calibri" w:eastAsia="Calibri" w:hAnsi="Calibri" w:cs="Calibri"/>
          <w:sz w:val="22"/>
        </w:rPr>
        <w:t xml:space="preserve">Furtwangen, den </w:t>
      </w:r>
      <w:r w:rsidR="003B5E70">
        <w:rPr>
          <w:rFonts w:ascii="Calibri" w:eastAsia="Calibri" w:hAnsi="Calibri" w:cs="Calibri"/>
          <w:sz w:val="22"/>
        </w:rPr>
        <w:t>13</w:t>
      </w:r>
      <w:r w:rsidR="003B5E70" w:rsidRPr="00D13E10">
        <w:rPr>
          <w:rFonts w:ascii="Calibri" w:eastAsia="Calibri" w:hAnsi="Calibri" w:cs="Calibri"/>
          <w:sz w:val="22"/>
        </w:rPr>
        <w:t>.</w:t>
      </w:r>
      <w:r w:rsidR="003B5E70">
        <w:rPr>
          <w:rFonts w:ascii="Calibri" w:eastAsia="Calibri" w:hAnsi="Calibri" w:cs="Calibri"/>
          <w:sz w:val="22"/>
        </w:rPr>
        <w:t>02</w:t>
      </w:r>
      <w:r w:rsidR="003B5E70" w:rsidRPr="00D13E10">
        <w:rPr>
          <w:rFonts w:ascii="Calibri" w:eastAsia="Calibri" w:hAnsi="Calibri" w:cs="Calibri"/>
          <w:sz w:val="22"/>
        </w:rPr>
        <w:t>.202</w:t>
      </w:r>
      <w:r w:rsidR="003B5E70">
        <w:rPr>
          <w:rFonts w:ascii="Calibri" w:eastAsia="Calibri" w:hAnsi="Calibri" w:cs="Calibri"/>
          <w:sz w:val="22"/>
        </w:rPr>
        <w:t>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rPr>
        <w:br/>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t>Sebastian Hoffmann</w:t>
      </w:r>
    </w:p>
    <w:p w14:paraId="1CABD028" w14:textId="0D02E1C8" w:rsidR="002B782F" w:rsidRPr="00D13E10" w:rsidRDefault="00B56E03" w:rsidP="002B782F">
      <w:pPr>
        <w:spacing w:line="276" w:lineRule="auto"/>
        <w:jc w:val="left"/>
        <w:rPr>
          <w:rFonts w:ascii="Calibri" w:eastAsia="Calibri" w:hAnsi="Calibri" w:cs="Calibri"/>
          <w:sz w:val="22"/>
        </w:rPr>
      </w:pPr>
      <w:r w:rsidRPr="00D13E10">
        <w:rPr>
          <w:rFonts w:eastAsiaTheme="minorEastAsia"/>
          <w:noProof/>
          <w:sz w:val="22"/>
        </w:rPr>
        <w:drawing>
          <wp:anchor distT="0" distB="0" distL="114300" distR="114300" simplePos="0" relativeHeight="251664384" behindDoc="0" locked="0" layoutInCell="1" allowOverlap="1" wp14:anchorId="57A292AF" wp14:editId="34DD2CFF">
            <wp:simplePos x="0" y="0"/>
            <wp:positionH relativeFrom="column">
              <wp:posOffset>2342515</wp:posOffset>
            </wp:positionH>
            <wp:positionV relativeFrom="paragraph">
              <wp:posOffset>35560</wp:posOffset>
            </wp:positionV>
            <wp:extent cx="1348740" cy="794960"/>
            <wp:effectExtent l="0" t="0" r="0" b="571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biLevel thresh="75000"/>
                      <a:extLst>
                        <a:ext uri="{28A0092B-C50C-407E-A947-70E740481C1C}">
                          <a14:useLocalDpi xmlns:a14="http://schemas.microsoft.com/office/drawing/2010/main" val="0"/>
                        </a:ext>
                      </a:extLst>
                    </a:blip>
                    <a:srcRect/>
                    <a:stretch>
                      <a:fillRect/>
                    </a:stretch>
                  </pic:blipFill>
                  <pic:spPr bwMode="auto">
                    <a:xfrm>
                      <a:off x="0" y="0"/>
                      <a:ext cx="1348740" cy="794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5D430F" w14:textId="77777777" w:rsidR="002B782F" w:rsidRPr="00D13E10" w:rsidRDefault="002B782F" w:rsidP="002B782F">
      <w:pPr>
        <w:spacing w:line="276" w:lineRule="auto"/>
        <w:jc w:val="left"/>
        <w:rPr>
          <w:rFonts w:ascii="Calibri" w:eastAsia="Calibri" w:hAnsi="Calibri" w:cs="Calibri"/>
          <w:sz w:val="22"/>
        </w:rPr>
      </w:pPr>
    </w:p>
    <w:p w14:paraId="42E25697" w14:textId="42934A46" w:rsidR="002B782F" w:rsidRPr="00D13E10" w:rsidRDefault="002B782F" w:rsidP="002B782F">
      <w:pPr>
        <w:spacing w:line="276" w:lineRule="auto"/>
        <w:jc w:val="left"/>
        <w:rPr>
          <w:rFonts w:eastAsiaTheme="minorEastAsia"/>
          <w:sz w:val="22"/>
        </w:rPr>
      </w:pPr>
      <w:r w:rsidRPr="00D13E10">
        <w:rPr>
          <w:rFonts w:ascii="Calibri" w:eastAsia="Calibri" w:hAnsi="Calibri" w:cs="Calibri"/>
          <w:sz w:val="22"/>
        </w:rPr>
        <w:t>Michelbach an der Bilz, den 13.02.2021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rPr>
        <w:br/>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t>Manuel Maringolo</w:t>
      </w:r>
    </w:p>
    <w:p w14:paraId="0020A4EB" w14:textId="77777777" w:rsidR="002B782F" w:rsidRPr="00D13E10" w:rsidRDefault="002B782F" w:rsidP="002B782F">
      <w:pPr>
        <w:spacing w:line="276" w:lineRule="auto"/>
        <w:jc w:val="left"/>
        <w:rPr>
          <w:rFonts w:ascii="Calibri" w:eastAsia="Calibri" w:hAnsi="Calibri" w:cs="Calibri"/>
          <w:sz w:val="22"/>
        </w:rPr>
      </w:pPr>
      <w:r w:rsidRPr="00D13E10">
        <w:rPr>
          <w:rFonts w:ascii="Calibri" w:eastAsia="Calibri" w:hAnsi="Calibri" w:cs="Calibri"/>
          <w:noProof/>
          <w:sz w:val="22"/>
        </w:rPr>
        <w:drawing>
          <wp:anchor distT="0" distB="0" distL="114300" distR="114300" simplePos="0" relativeHeight="251663360" behindDoc="0" locked="0" layoutInCell="1" allowOverlap="1" wp14:anchorId="0AED9663" wp14:editId="57AEFE4C">
            <wp:simplePos x="0" y="0"/>
            <wp:positionH relativeFrom="column">
              <wp:posOffset>1736725</wp:posOffset>
            </wp:positionH>
            <wp:positionV relativeFrom="paragraph">
              <wp:posOffset>133985</wp:posOffset>
            </wp:positionV>
            <wp:extent cx="1714500" cy="810697"/>
            <wp:effectExtent l="0" t="0" r="0" b="0"/>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biLevel thresh="75000"/>
                      <a:extLst>
                        <a:ext uri="{28A0092B-C50C-407E-A947-70E740481C1C}">
                          <a14:useLocalDpi xmlns:a14="http://schemas.microsoft.com/office/drawing/2010/main" val="0"/>
                        </a:ext>
                      </a:extLst>
                    </a:blip>
                    <a:srcRect/>
                    <a:stretch>
                      <a:fillRect/>
                    </a:stretch>
                  </pic:blipFill>
                  <pic:spPr bwMode="auto">
                    <a:xfrm>
                      <a:off x="0" y="0"/>
                      <a:ext cx="1714500" cy="81069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637879" w14:textId="77777777" w:rsidR="002B782F" w:rsidRPr="00D13E10" w:rsidRDefault="002B782F" w:rsidP="002B782F">
      <w:pPr>
        <w:spacing w:line="276" w:lineRule="auto"/>
        <w:jc w:val="left"/>
        <w:rPr>
          <w:rFonts w:ascii="Calibri" w:eastAsia="Calibri" w:hAnsi="Calibri" w:cs="Calibri"/>
          <w:sz w:val="22"/>
        </w:rPr>
      </w:pPr>
    </w:p>
    <w:p w14:paraId="2611C780" w14:textId="51004977" w:rsidR="002B782F" w:rsidRPr="004E1FBA" w:rsidRDefault="002B782F" w:rsidP="002B782F">
      <w:pPr>
        <w:spacing w:line="276" w:lineRule="auto"/>
        <w:jc w:val="left"/>
        <w:rPr>
          <w:rFonts w:eastAsiaTheme="minorEastAsia"/>
          <w:sz w:val="22"/>
        </w:rPr>
      </w:pPr>
      <w:r w:rsidRPr="00D13E10">
        <w:rPr>
          <w:rFonts w:ascii="Calibri" w:eastAsia="Calibri" w:hAnsi="Calibri" w:cs="Calibri"/>
          <w:sz w:val="22"/>
        </w:rPr>
        <w:t xml:space="preserve">Furtwangen, den </w:t>
      </w:r>
      <w:r w:rsidR="003B5E70">
        <w:rPr>
          <w:rFonts w:ascii="Calibri" w:eastAsia="Calibri" w:hAnsi="Calibri" w:cs="Calibri"/>
          <w:sz w:val="22"/>
        </w:rPr>
        <w:t>13</w:t>
      </w:r>
      <w:r w:rsidR="003B5E70" w:rsidRPr="00D13E10">
        <w:rPr>
          <w:rFonts w:ascii="Calibri" w:eastAsia="Calibri" w:hAnsi="Calibri" w:cs="Calibri"/>
          <w:sz w:val="22"/>
        </w:rPr>
        <w:t>.</w:t>
      </w:r>
      <w:r w:rsidR="003B5E70">
        <w:rPr>
          <w:rFonts w:ascii="Calibri" w:eastAsia="Calibri" w:hAnsi="Calibri" w:cs="Calibri"/>
          <w:sz w:val="22"/>
        </w:rPr>
        <w:t>02</w:t>
      </w:r>
      <w:r w:rsidR="003B5E70" w:rsidRPr="00D13E10">
        <w:rPr>
          <w:rFonts w:ascii="Calibri" w:eastAsia="Calibri" w:hAnsi="Calibri" w:cs="Calibri"/>
          <w:sz w:val="22"/>
        </w:rPr>
        <w:t>.202</w:t>
      </w:r>
      <w:r w:rsidR="003B5E70">
        <w:rPr>
          <w:rFonts w:ascii="Calibri" w:eastAsia="Calibri" w:hAnsi="Calibri" w:cs="Calibri"/>
          <w:sz w:val="22"/>
        </w:rPr>
        <w:t>1</w:t>
      </w:r>
      <w:r w:rsidRPr="00D13E10">
        <w:rPr>
          <w:rFonts w:ascii="Calibri" w:eastAsia="Calibri" w:hAnsi="Calibri" w:cs="Calibri"/>
          <w:sz w:val="22"/>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u w:val="single"/>
        </w:rPr>
        <w:tab/>
      </w:r>
      <w:r w:rsidRPr="00D13E10">
        <w:rPr>
          <w:rFonts w:ascii="Calibri" w:eastAsia="Calibri" w:hAnsi="Calibri" w:cs="Calibri"/>
          <w:sz w:val="22"/>
        </w:rPr>
        <w:br/>
      </w:r>
      <w:r w:rsidRPr="00D13E10">
        <w:rPr>
          <w:rFonts w:eastAsiaTheme="minorEastAsia"/>
          <w:sz w:val="22"/>
        </w:rPr>
        <w:tab/>
      </w:r>
      <w:r w:rsidRPr="00D13E10">
        <w:rPr>
          <w:rFonts w:eastAsiaTheme="minorEastAsia"/>
          <w:sz w:val="22"/>
        </w:rPr>
        <w:tab/>
      </w:r>
      <w:r w:rsidRPr="00D13E10">
        <w:rPr>
          <w:rFonts w:eastAsiaTheme="minorEastAsia"/>
          <w:sz w:val="22"/>
        </w:rPr>
        <w:tab/>
      </w:r>
      <w:r w:rsidRPr="00D13E10">
        <w:rPr>
          <w:rFonts w:eastAsiaTheme="minorEastAsia"/>
          <w:sz w:val="22"/>
        </w:rPr>
        <w:tab/>
        <w:t>Dimitrios Stüber</w:t>
      </w:r>
    </w:p>
    <w:p w14:paraId="37E67F64" w14:textId="5B8DBFE3" w:rsidR="002B782F" w:rsidRPr="00DA3997" w:rsidRDefault="002B782F" w:rsidP="002B782F"/>
    <w:sectPr w:rsidR="002B782F" w:rsidRPr="00DA3997" w:rsidSect="00C3586C">
      <w:headerReference w:type="even" r:id="rId49"/>
      <w:headerReference w:type="first" r:id="rId50"/>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85013" w14:textId="77777777" w:rsidR="00F71722" w:rsidRDefault="00F71722" w:rsidP="00387FE8">
      <w:r>
        <w:separator/>
      </w:r>
    </w:p>
  </w:endnote>
  <w:endnote w:type="continuationSeparator" w:id="0">
    <w:p w14:paraId="72614A62" w14:textId="77777777" w:rsidR="00F71722" w:rsidRDefault="00F71722"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A8B94" w14:textId="77777777" w:rsidR="00F71722" w:rsidRDefault="00F71722" w:rsidP="00387FE8">
      <w:r>
        <w:separator/>
      </w:r>
    </w:p>
  </w:footnote>
  <w:footnote w:type="continuationSeparator" w:id="0">
    <w:p w14:paraId="625F0FE8" w14:textId="77777777" w:rsidR="00F71722" w:rsidRDefault="00F71722"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B9317" w14:textId="77777777" w:rsidR="00FF4134" w:rsidRDefault="00F71722">
    <w:pPr>
      <w:pStyle w:val="Kopfzeile"/>
    </w:pPr>
    <w:sdt>
      <w:sdtPr>
        <w:id w:val="-1067647031"/>
        <w:temporary/>
        <w:showingPlcHdr/>
      </w:sdtPr>
      <w:sdtEndPr/>
      <w:sdtContent>
        <w:r w:rsidR="00FF4134">
          <w:t>[Geben Sie Text ein]</w:t>
        </w:r>
      </w:sdtContent>
    </w:sdt>
    <w:r w:rsidR="00FF4134">
      <w:ptab w:relativeTo="margin" w:alignment="center" w:leader="none"/>
    </w:r>
    <w:sdt>
      <w:sdtPr>
        <w:id w:val="968859947"/>
        <w:temporary/>
        <w:showingPlcHdr/>
      </w:sdtPr>
      <w:sdtEndPr/>
      <w:sdtContent>
        <w:r w:rsidR="00FF4134">
          <w:t>[Geben Sie Text ein]</w:t>
        </w:r>
      </w:sdtContent>
    </w:sdt>
    <w:r w:rsidR="00FF4134">
      <w:ptab w:relativeTo="margin" w:alignment="right" w:leader="none"/>
    </w:r>
    <w:sdt>
      <w:sdtPr>
        <w:id w:val="968859952"/>
        <w:temporary/>
        <w:showingPlcHdr/>
      </w:sdtPr>
      <w:sdtEndPr/>
      <w:sdtContent>
        <w:r w:rsidR="00FF4134">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C91DE" w14:textId="504444F8" w:rsidR="00FF4134" w:rsidRDefault="00FF4134" w:rsidP="006A5AFA">
    <w:pPr>
      <w:pStyle w:val="Kopfzeile"/>
      <w:pBdr>
        <w:bottom w:val="single" w:sz="8" w:space="1" w:color="auto"/>
      </w:pBdr>
    </w:pPr>
    <w:r>
      <w:fldChar w:fldCharType="begin"/>
    </w:r>
    <w:r>
      <w:instrText>PAGE   \* MERGEFORMAT</w:instrText>
    </w:r>
    <w:r>
      <w:fldChar w:fldCharType="separate"/>
    </w:r>
    <w:r>
      <w:rPr>
        <w:noProof/>
      </w:rPr>
      <w:t>X</w:t>
    </w:r>
    <w:r>
      <w:fldChar w:fldCharType="end"/>
    </w:r>
    <w:r>
      <w:ptab w:relativeTo="margin" w:alignment="center" w:leader="none"/>
    </w:r>
    <w:r>
      <w:ptab w:relativeTo="margin" w:alignment="right" w:leader="none"/>
    </w:r>
    <w:fldSimple w:instr=" STYLEREF  &quot;Überschrift 1&quot;  \* MERGEFORMAT ">
      <w:r>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65132" w14:textId="464755F5" w:rsidR="00FF4134" w:rsidRDefault="003409F1" w:rsidP="006A5AFA">
    <w:pPr>
      <w:pStyle w:val="Kopfzeile"/>
      <w:pBdr>
        <w:bottom w:val="single" w:sz="8" w:space="1" w:color="auto"/>
      </w:pBdr>
    </w:pPr>
    <w:fldSimple w:instr=" STYLEREF  &quot;Überschrift 1&quot;  \* MERGEFORMAT ">
      <w:r w:rsidR="00460402">
        <w:rPr>
          <w:noProof/>
        </w:rPr>
        <w:t>Inhaltsverzeichnis</w:t>
      </w:r>
    </w:fldSimple>
    <w:r w:rsidR="00FF4134">
      <w:ptab w:relativeTo="margin" w:alignment="center" w:leader="none"/>
    </w:r>
    <w:r w:rsidR="00FF4134">
      <w:ptab w:relativeTo="margin" w:alignment="right" w:leader="none"/>
    </w:r>
    <w:r w:rsidR="00FF4134">
      <w:fldChar w:fldCharType="begin"/>
    </w:r>
    <w:r w:rsidR="00FF4134">
      <w:instrText xml:space="preserve"> PAGE  \* ROMAN  \* MERGEFORMAT </w:instrText>
    </w:r>
    <w:r w:rsidR="00FF4134">
      <w:fldChar w:fldCharType="separate"/>
    </w:r>
    <w:r w:rsidR="00FF4134">
      <w:rPr>
        <w:noProof/>
      </w:rPr>
      <w:t>XI</w:t>
    </w:r>
    <w:r w:rsidR="00FF4134">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FF4134" w:rsidRDefault="00FF4134"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fldSimple w:instr=" STYLEREF  &quot;Überschrift 1&quot; \n  \* MERGEFORMAT ">
      <w:r>
        <w:rPr>
          <w:noProof/>
        </w:rPr>
        <w:t>4</w:t>
      </w:r>
    </w:fldSimple>
    <w:r>
      <w:t xml:space="preserve"> </w:t>
    </w:r>
    <w:fldSimple w:instr=" STYLEREF  &quot;Überschrift 1&quot;  \* MERGEFORMAT ">
      <w:r>
        <w:rPr>
          <w:noProof/>
        </w:rPr>
        <w:t>Ausblick</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156FD9F7" w:rsidR="00FF4134" w:rsidRDefault="003409F1" w:rsidP="00872987">
    <w:pPr>
      <w:pStyle w:val="Kopfzeile"/>
      <w:pBdr>
        <w:bottom w:val="single" w:sz="8" w:space="0" w:color="auto"/>
      </w:pBdr>
    </w:pPr>
    <w:fldSimple w:instr=" STYLEREF  &quot;Überschrift 1&quot;  \* MERGEFORMAT ">
      <w:r w:rsidR="000E55C2">
        <w:rPr>
          <w:noProof/>
        </w:rPr>
        <w:t>Organisation des Projektes durch Dimitrios Stüber</w:t>
      </w:r>
    </w:fldSimple>
    <w:r w:rsidR="00FF4134">
      <w:ptab w:relativeTo="margin" w:alignment="center" w:leader="none"/>
    </w:r>
    <w:r w:rsidR="00FF4134">
      <w:ptab w:relativeTo="margin" w:alignment="right" w:leader="none"/>
    </w:r>
    <w:r w:rsidR="00FF4134">
      <w:fldChar w:fldCharType="begin"/>
    </w:r>
    <w:r w:rsidR="00FF4134">
      <w:instrText>PAGE   \* MERGEFORMAT</w:instrText>
    </w:r>
    <w:r w:rsidR="00FF4134">
      <w:fldChar w:fldCharType="separate"/>
    </w:r>
    <w:r w:rsidR="00FF4134">
      <w:t>6</w:t>
    </w:r>
    <w:r w:rsidR="00FF4134">
      <w:fldChar w:fldCharType="end"/>
    </w:r>
  </w:p>
  <w:p w14:paraId="3D89F55C" w14:textId="4404A44E" w:rsidR="00FF4134" w:rsidRPr="00872987" w:rsidRDefault="00FF4134" w:rsidP="00872987">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FF4134" w:rsidRDefault="00FF4134"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n  \* MERGEFORMAT ">
      <w:r>
        <w:rPr>
          <w:noProof/>
        </w:rPr>
        <w:t>A</w:t>
      </w:r>
    </w:fldSimple>
    <w:r>
      <w:t xml:space="preserve"> </w:t>
    </w:r>
    <w:fldSimple w:instr=" STYLEREF  &quot;Überschrift 1&quot;  \* MERGEFORMAT ">
      <w:r>
        <w:rPr>
          <w:noProof/>
        </w:rPr>
        <w:t>[Anhang]</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0571DFE7" w:rsidR="00FF4134" w:rsidRDefault="003409F1" w:rsidP="00D9183C">
    <w:pPr>
      <w:pStyle w:val="Kopfzeile"/>
      <w:pBdr>
        <w:bottom w:val="single" w:sz="8" w:space="1" w:color="auto"/>
      </w:pBdr>
    </w:pPr>
    <w:fldSimple w:instr=" STYLEREF  &quot;Überschrift 1&quot; \n  \* MERGEFORMAT ">
      <w:r w:rsidR="000E55C2">
        <w:rPr>
          <w:noProof/>
        </w:rPr>
        <w:t>8</w:t>
      </w:r>
    </w:fldSimple>
    <w:r w:rsidR="00FF4134">
      <w:t xml:space="preserve"> </w:t>
    </w:r>
    <w:fldSimple w:instr=" STYLEREF  &quot;Überschrift 1&quot;  \* MERGEFORMAT ">
      <w:r w:rsidR="000E55C2">
        <w:rPr>
          <w:noProof/>
        </w:rPr>
        <w:t>Eidesstattliche Erklärung</w:t>
      </w:r>
    </w:fldSimple>
    <w:r w:rsidR="00FF4134">
      <w:ptab w:relativeTo="margin" w:alignment="center" w:leader="none"/>
    </w:r>
    <w:r w:rsidR="00FF4134">
      <w:ptab w:relativeTo="margin" w:alignment="right" w:leader="none"/>
    </w:r>
    <w:r w:rsidR="00FF4134">
      <w:fldChar w:fldCharType="begin"/>
    </w:r>
    <w:r w:rsidR="00FF4134">
      <w:instrText>PAGE   \* MERGEFORMAT</w:instrText>
    </w:r>
    <w:r w:rsidR="00FF4134">
      <w:fldChar w:fldCharType="separate"/>
    </w:r>
    <w:r w:rsidR="00FF4134">
      <w:rPr>
        <w:noProof/>
      </w:rPr>
      <w:t>17</w:t>
    </w:r>
    <w:r w:rsidR="00FF41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0826440"/>
    <w:multiLevelType w:val="hybridMultilevel"/>
    <w:tmpl w:val="93D004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4F53E2D"/>
    <w:multiLevelType w:val="multilevel"/>
    <w:tmpl w:val="821ABAB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4"/>
  </w:num>
  <w:num w:numId="4">
    <w:abstractNumId w:val="0"/>
  </w:num>
  <w:num w:numId="5">
    <w:abstractNumId w:val="6"/>
  </w:num>
  <w:num w:numId="6">
    <w:abstractNumId w:val="1"/>
  </w:num>
  <w:num w:numId="7">
    <w:abstractNumId w:val="10"/>
  </w:num>
  <w:num w:numId="8">
    <w:abstractNumId w:val="2"/>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3D1D"/>
    <w:rsid w:val="00006130"/>
    <w:rsid w:val="00007230"/>
    <w:rsid w:val="000110C1"/>
    <w:rsid w:val="0001269C"/>
    <w:rsid w:val="00012726"/>
    <w:rsid w:val="00012749"/>
    <w:rsid w:val="00012FE9"/>
    <w:rsid w:val="00013A08"/>
    <w:rsid w:val="000142D4"/>
    <w:rsid w:val="000158D0"/>
    <w:rsid w:val="0001704D"/>
    <w:rsid w:val="000173D1"/>
    <w:rsid w:val="00021139"/>
    <w:rsid w:val="0002157F"/>
    <w:rsid w:val="00022E36"/>
    <w:rsid w:val="00023407"/>
    <w:rsid w:val="00023593"/>
    <w:rsid w:val="00023F04"/>
    <w:rsid w:val="0002461F"/>
    <w:rsid w:val="00024974"/>
    <w:rsid w:val="00024C96"/>
    <w:rsid w:val="00026FAE"/>
    <w:rsid w:val="00027A28"/>
    <w:rsid w:val="00030451"/>
    <w:rsid w:val="00033579"/>
    <w:rsid w:val="000364C3"/>
    <w:rsid w:val="0003659D"/>
    <w:rsid w:val="00036BE8"/>
    <w:rsid w:val="000371AE"/>
    <w:rsid w:val="000375B1"/>
    <w:rsid w:val="00040A9A"/>
    <w:rsid w:val="00041651"/>
    <w:rsid w:val="000430CE"/>
    <w:rsid w:val="00045DC5"/>
    <w:rsid w:val="00046E76"/>
    <w:rsid w:val="00050130"/>
    <w:rsid w:val="00050878"/>
    <w:rsid w:val="00051377"/>
    <w:rsid w:val="00051D8A"/>
    <w:rsid w:val="00052C27"/>
    <w:rsid w:val="00056E45"/>
    <w:rsid w:val="00057109"/>
    <w:rsid w:val="00060C5B"/>
    <w:rsid w:val="00061896"/>
    <w:rsid w:val="00061A21"/>
    <w:rsid w:val="00061A3C"/>
    <w:rsid w:val="00063758"/>
    <w:rsid w:val="0006429B"/>
    <w:rsid w:val="00064357"/>
    <w:rsid w:val="00065A4D"/>
    <w:rsid w:val="000667DF"/>
    <w:rsid w:val="0007178F"/>
    <w:rsid w:val="00071A21"/>
    <w:rsid w:val="00071BB9"/>
    <w:rsid w:val="00072140"/>
    <w:rsid w:val="00073182"/>
    <w:rsid w:val="0007325C"/>
    <w:rsid w:val="00073E4B"/>
    <w:rsid w:val="00076AD5"/>
    <w:rsid w:val="00077EED"/>
    <w:rsid w:val="00077FD1"/>
    <w:rsid w:val="00082F9B"/>
    <w:rsid w:val="00083370"/>
    <w:rsid w:val="00083BEF"/>
    <w:rsid w:val="00090A19"/>
    <w:rsid w:val="00091381"/>
    <w:rsid w:val="000917F6"/>
    <w:rsid w:val="00091F39"/>
    <w:rsid w:val="000932BD"/>
    <w:rsid w:val="00096EBE"/>
    <w:rsid w:val="000A093D"/>
    <w:rsid w:val="000A0B2B"/>
    <w:rsid w:val="000A3EB2"/>
    <w:rsid w:val="000A5C69"/>
    <w:rsid w:val="000A64A8"/>
    <w:rsid w:val="000A77F9"/>
    <w:rsid w:val="000B064D"/>
    <w:rsid w:val="000B1D90"/>
    <w:rsid w:val="000B2FBF"/>
    <w:rsid w:val="000B7BBA"/>
    <w:rsid w:val="000C2C16"/>
    <w:rsid w:val="000C3C5D"/>
    <w:rsid w:val="000C7A38"/>
    <w:rsid w:val="000D1839"/>
    <w:rsid w:val="000D2EAD"/>
    <w:rsid w:val="000D3EA6"/>
    <w:rsid w:val="000D6A84"/>
    <w:rsid w:val="000E1367"/>
    <w:rsid w:val="000E2DC9"/>
    <w:rsid w:val="000E35CB"/>
    <w:rsid w:val="000E3D0C"/>
    <w:rsid w:val="000E40E3"/>
    <w:rsid w:val="000E55C2"/>
    <w:rsid w:val="000E5B8A"/>
    <w:rsid w:val="000F0E46"/>
    <w:rsid w:val="000F1442"/>
    <w:rsid w:val="000F40A2"/>
    <w:rsid w:val="000F51AE"/>
    <w:rsid w:val="000F53F1"/>
    <w:rsid w:val="000F62E7"/>
    <w:rsid w:val="000F6578"/>
    <w:rsid w:val="000F6F3B"/>
    <w:rsid w:val="000F72F0"/>
    <w:rsid w:val="000F745E"/>
    <w:rsid w:val="00101C7E"/>
    <w:rsid w:val="001021F7"/>
    <w:rsid w:val="0010267C"/>
    <w:rsid w:val="00102D6A"/>
    <w:rsid w:val="001045A8"/>
    <w:rsid w:val="00105D77"/>
    <w:rsid w:val="001112F7"/>
    <w:rsid w:val="00112FE7"/>
    <w:rsid w:val="00113D3E"/>
    <w:rsid w:val="00115578"/>
    <w:rsid w:val="00125098"/>
    <w:rsid w:val="0012589E"/>
    <w:rsid w:val="00127802"/>
    <w:rsid w:val="00136C5B"/>
    <w:rsid w:val="00140659"/>
    <w:rsid w:val="00140F07"/>
    <w:rsid w:val="00144ECE"/>
    <w:rsid w:val="00146768"/>
    <w:rsid w:val="00147156"/>
    <w:rsid w:val="00152F4F"/>
    <w:rsid w:val="00153251"/>
    <w:rsid w:val="00153626"/>
    <w:rsid w:val="00153A1C"/>
    <w:rsid w:val="001565FC"/>
    <w:rsid w:val="001611EC"/>
    <w:rsid w:val="00162369"/>
    <w:rsid w:val="0016290B"/>
    <w:rsid w:val="0016334B"/>
    <w:rsid w:val="00164AE8"/>
    <w:rsid w:val="00165BA9"/>
    <w:rsid w:val="001742BE"/>
    <w:rsid w:val="001745C4"/>
    <w:rsid w:val="00176E26"/>
    <w:rsid w:val="00181100"/>
    <w:rsid w:val="001814E6"/>
    <w:rsid w:val="00181629"/>
    <w:rsid w:val="00182545"/>
    <w:rsid w:val="0018304C"/>
    <w:rsid w:val="0018427E"/>
    <w:rsid w:val="00185C82"/>
    <w:rsid w:val="0018628F"/>
    <w:rsid w:val="001865C9"/>
    <w:rsid w:val="00196111"/>
    <w:rsid w:val="001A09BC"/>
    <w:rsid w:val="001A1066"/>
    <w:rsid w:val="001A44D8"/>
    <w:rsid w:val="001A5383"/>
    <w:rsid w:val="001A6974"/>
    <w:rsid w:val="001A6E83"/>
    <w:rsid w:val="001A7B82"/>
    <w:rsid w:val="001B1830"/>
    <w:rsid w:val="001B2C6D"/>
    <w:rsid w:val="001B317C"/>
    <w:rsid w:val="001B4659"/>
    <w:rsid w:val="001B516E"/>
    <w:rsid w:val="001B7647"/>
    <w:rsid w:val="001B7E7E"/>
    <w:rsid w:val="001C0481"/>
    <w:rsid w:val="001C1B14"/>
    <w:rsid w:val="001C20A1"/>
    <w:rsid w:val="001C28A5"/>
    <w:rsid w:val="001C3811"/>
    <w:rsid w:val="001C4433"/>
    <w:rsid w:val="001C4552"/>
    <w:rsid w:val="001C63EB"/>
    <w:rsid w:val="001C6F55"/>
    <w:rsid w:val="001C7088"/>
    <w:rsid w:val="001D2997"/>
    <w:rsid w:val="001D301E"/>
    <w:rsid w:val="001D47A0"/>
    <w:rsid w:val="001E2DFA"/>
    <w:rsid w:val="001E3D02"/>
    <w:rsid w:val="001E450C"/>
    <w:rsid w:val="001F0D22"/>
    <w:rsid w:val="001F1F18"/>
    <w:rsid w:val="001F3168"/>
    <w:rsid w:val="001F3BD0"/>
    <w:rsid w:val="001F4644"/>
    <w:rsid w:val="001F529F"/>
    <w:rsid w:val="001F72A2"/>
    <w:rsid w:val="00202033"/>
    <w:rsid w:val="00202521"/>
    <w:rsid w:val="00206595"/>
    <w:rsid w:val="002067C4"/>
    <w:rsid w:val="00207F3D"/>
    <w:rsid w:val="0021068E"/>
    <w:rsid w:val="00214085"/>
    <w:rsid w:val="002143B1"/>
    <w:rsid w:val="0021559F"/>
    <w:rsid w:val="0021629E"/>
    <w:rsid w:val="002175C7"/>
    <w:rsid w:val="00220AC4"/>
    <w:rsid w:val="00221C12"/>
    <w:rsid w:val="002221AB"/>
    <w:rsid w:val="0022435D"/>
    <w:rsid w:val="002265BC"/>
    <w:rsid w:val="00226C76"/>
    <w:rsid w:val="00232E41"/>
    <w:rsid w:val="0023393D"/>
    <w:rsid w:val="00234645"/>
    <w:rsid w:val="00236E15"/>
    <w:rsid w:val="00240C73"/>
    <w:rsid w:val="0024112F"/>
    <w:rsid w:val="00241467"/>
    <w:rsid w:val="00241F1C"/>
    <w:rsid w:val="00243EC6"/>
    <w:rsid w:val="00243F03"/>
    <w:rsid w:val="00246111"/>
    <w:rsid w:val="002462C7"/>
    <w:rsid w:val="0024693C"/>
    <w:rsid w:val="00250684"/>
    <w:rsid w:val="00250E76"/>
    <w:rsid w:val="00256A52"/>
    <w:rsid w:val="002570AA"/>
    <w:rsid w:val="002577BC"/>
    <w:rsid w:val="00257971"/>
    <w:rsid w:val="002606B9"/>
    <w:rsid w:val="00263F35"/>
    <w:rsid w:val="0027098F"/>
    <w:rsid w:val="00272016"/>
    <w:rsid w:val="00274F44"/>
    <w:rsid w:val="00277DA8"/>
    <w:rsid w:val="002802A5"/>
    <w:rsid w:val="00281199"/>
    <w:rsid w:val="0028147B"/>
    <w:rsid w:val="00281FB0"/>
    <w:rsid w:val="002849CB"/>
    <w:rsid w:val="00285A61"/>
    <w:rsid w:val="00285C9E"/>
    <w:rsid w:val="00285CE7"/>
    <w:rsid w:val="00287D5E"/>
    <w:rsid w:val="0029005A"/>
    <w:rsid w:val="00290A8A"/>
    <w:rsid w:val="00290EC9"/>
    <w:rsid w:val="00291A75"/>
    <w:rsid w:val="002929A8"/>
    <w:rsid w:val="00294AF4"/>
    <w:rsid w:val="00295D98"/>
    <w:rsid w:val="002961BE"/>
    <w:rsid w:val="002A081A"/>
    <w:rsid w:val="002A09F6"/>
    <w:rsid w:val="002A1D0E"/>
    <w:rsid w:val="002A49B0"/>
    <w:rsid w:val="002A56AB"/>
    <w:rsid w:val="002A5C58"/>
    <w:rsid w:val="002A737A"/>
    <w:rsid w:val="002A7C51"/>
    <w:rsid w:val="002B0271"/>
    <w:rsid w:val="002B05D3"/>
    <w:rsid w:val="002B0D4D"/>
    <w:rsid w:val="002B35C0"/>
    <w:rsid w:val="002B381B"/>
    <w:rsid w:val="002B4F31"/>
    <w:rsid w:val="002B5A69"/>
    <w:rsid w:val="002B6FA1"/>
    <w:rsid w:val="002B7702"/>
    <w:rsid w:val="002B782F"/>
    <w:rsid w:val="002B7EBA"/>
    <w:rsid w:val="002C17BB"/>
    <w:rsid w:val="002C45A8"/>
    <w:rsid w:val="002C4E52"/>
    <w:rsid w:val="002C54EB"/>
    <w:rsid w:val="002D066B"/>
    <w:rsid w:val="002D0CC0"/>
    <w:rsid w:val="002D17EE"/>
    <w:rsid w:val="002D1C1E"/>
    <w:rsid w:val="002D3717"/>
    <w:rsid w:val="002D469A"/>
    <w:rsid w:val="002D69F5"/>
    <w:rsid w:val="002D7F6D"/>
    <w:rsid w:val="002E37BC"/>
    <w:rsid w:val="002E4462"/>
    <w:rsid w:val="002E65FE"/>
    <w:rsid w:val="002F084D"/>
    <w:rsid w:val="002F172F"/>
    <w:rsid w:val="002F25C0"/>
    <w:rsid w:val="002F383F"/>
    <w:rsid w:val="002F5A48"/>
    <w:rsid w:val="002F6410"/>
    <w:rsid w:val="002F650A"/>
    <w:rsid w:val="00300876"/>
    <w:rsid w:val="00302C19"/>
    <w:rsid w:val="0030489B"/>
    <w:rsid w:val="00305BDE"/>
    <w:rsid w:val="00306D8D"/>
    <w:rsid w:val="00307BC7"/>
    <w:rsid w:val="003106CA"/>
    <w:rsid w:val="003137C3"/>
    <w:rsid w:val="00315097"/>
    <w:rsid w:val="00317E5E"/>
    <w:rsid w:val="003221FF"/>
    <w:rsid w:val="003229CA"/>
    <w:rsid w:val="00323F64"/>
    <w:rsid w:val="00324526"/>
    <w:rsid w:val="00330C46"/>
    <w:rsid w:val="003348BC"/>
    <w:rsid w:val="00334E46"/>
    <w:rsid w:val="00335A36"/>
    <w:rsid w:val="00335C7D"/>
    <w:rsid w:val="00336908"/>
    <w:rsid w:val="00336D4D"/>
    <w:rsid w:val="00337083"/>
    <w:rsid w:val="0033714F"/>
    <w:rsid w:val="003409F1"/>
    <w:rsid w:val="00340C73"/>
    <w:rsid w:val="003414AF"/>
    <w:rsid w:val="003418DF"/>
    <w:rsid w:val="003452E4"/>
    <w:rsid w:val="00345D4F"/>
    <w:rsid w:val="0034600E"/>
    <w:rsid w:val="0034613C"/>
    <w:rsid w:val="00346804"/>
    <w:rsid w:val="00346B69"/>
    <w:rsid w:val="00350A27"/>
    <w:rsid w:val="00355BB8"/>
    <w:rsid w:val="00357ADE"/>
    <w:rsid w:val="00357D60"/>
    <w:rsid w:val="00361898"/>
    <w:rsid w:val="00362ADE"/>
    <w:rsid w:val="0036467D"/>
    <w:rsid w:val="00364AF3"/>
    <w:rsid w:val="0036602A"/>
    <w:rsid w:val="003662FA"/>
    <w:rsid w:val="00366656"/>
    <w:rsid w:val="00367F07"/>
    <w:rsid w:val="003737D4"/>
    <w:rsid w:val="00373C77"/>
    <w:rsid w:val="00375CB5"/>
    <w:rsid w:val="00376561"/>
    <w:rsid w:val="00377A5B"/>
    <w:rsid w:val="00385F08"/>
    <w:rsid w:val="00386EC7"/>
    <w:rsid w:val="00387FE8"/>
    <w:rsid w:val="00391AEF"/>
    <w:rsid w:val="00393C55"/>
    <w:rsid w:val="00394B2C"/>
    <w:rsid w:val="003A01E8"/>
    <w:rsid w:val="003A067F"/>
    <w:rsid w:val="003A4890"/>
    <w:rsid w:val="003A49A1"/>
    <w:rsid w:val="003A537F"/>
    <w:rsid w:val="003A625C"/>
    <w:rsid w:val="003A738D"/>
    <w:rsid w:val="003A77BC"/>
    <w:rsid w:val="003A78AC"/>
    <w:rsid w:val="003B0614"/>
    <w:rsid w:val="003B1E6A"/>
    <w:rsid w:val="003B3B06"/>
    <w:rsid w:val="003B4507"/>
    <w:rsid w:val="003B5E70"/>
    <w:rsid w:val="003C0606"/>
    <w:rsid w:val="003C1BAA"/>
    <w:rsid w:val="003C419D"/>
    <w:rsid w:val="003C7ACA"/>
    <w:rsid w:val="003C7C7A"/>
    <w:rsid w:val="003D0375"/>
    <w:rsid w:val="003D0483"/>
    <w:rsid w:val="003D14CC"/>
    <w:rsid w:val="003D35E7"/>
    <w:rsid w:val="003D4837"/>
    <w:rsid w:val="003D488B"/>
    <w:rsid w:val="003D5ADD"/>
    <w:rsid w:val="003D7145"/>
    <w:rsid w:val="003D77F8"/>
    <w:rsid w:val="003D7B6C"/>
    <w:rsid w:val="003E0FA4"/>
    <w:rsid w:val="003E2CA2"/>
    <w:rsid w:val="003E3BE8"/>
    <w:rsid w:val="003E3F1A"/>
    <w:rsid w:val="003E400B"/>
    <w:rsid w:val="003E6131"/>
    <w:rsid w:val="003F231A"/>
    <w:rsid w:val="003F2F4B"/>
    <w:rsid w:val="003F339D"/>
    <w:rsid w:val="003F41EA"/>
    <w:rsid w:val="003F5D40"/>
    <w:rsid w:val="003F634D"/>
    <w:rsid w:val="00400805"/>
    <w:rsid w:val="00401543"/>
    <w:rsid w:val="00401AD9"/>
    <w:rsid w:val="00401E40"/>
    <w:rsid w:val="0040277C"/>
    <w:rsid w:val="00402924"/>
    <w:rsid w:val="0040448C"/>
    <w:rsid w:val="00406DEC"/>
    <w:rsid w:val="00407469"/>
    <w:rsid w:val="0041339A"/>
    <w:rsid w:val="00415B7F"/>
    <w:rsid w:val="0042097F"/>
    <w:rsid w:val="004218E9"/>
    <w:rsid w:val="004277A2"/>
    <w:rsid w:val="004279CE"/>
    <w:rsid w:val="0043027E"/>
    <w:rsid w:val="00430CB2"/>
    <w:rsid w:val="00431F45"/>
    <w:rsid w:val="00431F6A"/>
    <w:rsid w:val="00435AD2"/>
    <w:rsid w:val="00437525"/>
    <w:rsid w:val="00440124"/>
    <w:rsid w:val="004415FB"/>
    <w:rsid w:val="0044287A"/>
    <w:rsid w:val="00443399"/>
    <w:rsid w:val="0044346B"/>
    <w:rsid w:val="00443BDC"/>
    <w:rsid w:val="0045316D"/>
    <w:rsid w:val="00453A35"/>
    <w:rsid w:val="00453F84"/>
    <w:rsid w:val="00460402"/>
    <w:rsid w:val="00462817"/>
    <w:rsid w:val="0046300B"/>
    <w:rsid w:val="00463E83"/>
    <w:rsid w:val="004660B6"/>
    <w:rsid w:val="004671B3"/>
    <w:rsid w:val="00471438"/>
    <w:rsid w:val="00472333"/>
    <w:rsid w:val="004724CC"/>
    <w:rsid w:val="00472CCB"/>
    <w:rsid w:val="004754B3"/>
    <w:rsid w:val="00475AFA"/>
    <w:rsid w:val="00476A7A"/>
    <w:rsid w:val="00480200"/>
    <w:rsid w:val="004807A9"/>
    <w:rsid w:val="004821A4"/>
    <w:rsid w:val="00483B00"/>
    <w:rsid w:val="00483B03"/>
    <w:rsid w:val="00484269"/>
    <w:rsid w:val="00486467"/>
    <w:rsid w:val="00487128"/>
    <w:rsid w:val="004877C6"/>
    <w:rsid w:val="00490746"/>
    <w:rsid w:val="00490AD1"/>
    <w:rsid w:val="00491A61"/>
    <w:rsid w:val="004932DC"/>
    <w:rsid w:val="0049341F"/>
    <w:rsid w:val="00495510"/>
    <w:rsid w:val="004A16F6"/>
    <w:rsid w:val="004A1CA6"/>
    <w:rsid w:val="004A1F0C"/>
    <w:rsid w:val="004A1FF3"/>
    <w:rsid w:val="004A53BB"/>
    <w:rsid w:val="004A58E3"/>
    <w:rsid w:val="004B0A27"/>
    <w:rsid w:val="004B1976"/>
    <w:rsid w:val="004B1D22"/>
    <w:rsid w:val="004B2D4A"/>
    <w:rsid w:val="004B3916"/>
    <w:rsid w:val="004B6EC9"/>
    <w:rsid w:val="004B7D34"/>
    <w:rsid w:val="004C2371"/>
    <w:rsid w:val="004C3AE2"/>
    <w:rsid w:val="004C3E26"/>
    <w:rsid w:val="004C3FAE"/>
    <w:rsid w:val="004C5A96"/>
    <w:rsid w:val="004C5BAD"/>
    <w:rsid w:val="004C5D81"/>
    <w:rsid w:val="004D08A3"/>
    <w:rsid w:val="004D0E0D"/>
    <w:rsid w:val="004D1D7C"/>
    <w:rsid w:val="004D22E6"/>
    <w:rsid w:val="004D2849"/>
    <w:rsid w:val="004D30AD"/>
    <w:rsid w:val="004D432E"/>
    <w:rsid w:val="004E0E94"/>
    <w:rsid w:val="004E13F8"/>
    <w:rsid w:val="004E16AD"/>
    <w:rsid w:val="004E5DAF"/>
    <w:rsid w:val="004E65C6"/>
    <w:rsid w:val="004E6FB8"/>
    <w:rsid w:val="004F0DF0"/>
    <w:rsid w:val="004F1455"/>
    <w:rsid w:val="004F155E"/>
    <w:rsid w:val="004F1DD1"/>
    <w:rsid w:val="004F3523"/>
    <w:rsid w:val="004F3B6A"/>
    <w:rsid w:val="004F586A"/>
    <w:rsid w:val="004F62A9"/>
    <w:rsid w:val="00502819"/>
    <w:rsid w:val="00502CA6"/>
    <w:rsid w:val="00503090"/>
    <w:rsid w:val="00505F4E"/>
    <w:rsid w:val="00506347"/>
    <w:rsid w:val="00506352"/>
    <w:rsid w:val="00510583"/>
    <w:rsid w:val="005114B6"/>
    <w:rsid w:val="00511E5E"/>
    <w:rsid w:val="0051252E"/>
    <w:rsid w:val="00513EB5"/>
    <w:rsid w:val="00515CC1"/>
    <w:rsid w:val="00516086"/>
    <w:rsid w:val="00516D7D"/>
    <w:rsid w:val="00522456"/>
    <w:rsid w:val="0052283D"/>
    <w:rsid w:val="0052506E"/>
    <w:rsid w:val="00525AB2"/>
    <w:rsid w:val="00526EFC"/>
    <w:rsid w:val="00527DEF"/>
    <w:rsid w:val="00532839"/>
    <w:rsid w:val="005335F2"/>
    <w:rsid w:val="00534BB9"/>
    <w:rsid w:val="00535EA2"/>
    <w:rsid w:val="00537336"/>
    <w:rsid w:val="00537699"/>
    <w:rsid w:val="00540037"/>
    <w:rsid w:val="00541051"/>
    <w:rsid w:val="005441EA"/>
    <w:rsid w:val="005446CF"/>
    <w:rsid w:val="005448FD"/>
    <w:rsid w:val="00544BA7"/>
    <w:rsid w:val="00544DEC"/>
    <w:rsid w:val="00546C99"/>
    <w:rsid w:val="00547E66"/>
    <w:rsid w:val="0055095F"/>
    <w:rsid w:val="005526A3"/>
    <w:rsid w:val="00555A85"/>
    <w:rsid w:val="00557A83"/>
    <w:rsid w:val="005630A9"/>
    <w:rsid w:val="00564955"/>
    <w:rsid w:val="0056515B"/>
    <w:rsid w:val="005672B4"/>
    <w:rsid w:val="00570BDF"/>
    <w:rsid w:val="00572D0A"/>
    <w:rsid w:val="005731D2"/>
    <w:rsid w:val="0057396A"/>
    <w:rsid w:val="00574EB9"/>
    <w:rsid w:val="00581425"/>
    <w:rsid w:val="00582AB2"/>
    <w:rsid w:val="00583FBF"/>
    <w:rsid w:val="005843E1"/>
    <w:rsid w:val="00586525"/>
    <w:rsid w:val="005923E1"/>
    <w:rsid w:val="005944EF"/>
    <w:rsid w:val="00595089"/>
    <w:rsid w:val="0059609D"/>
    <w:rsid w:val="005961C3"/>
    <w:rsid w:val="00597672"/>
    <w:rsid w:val="00597AC8"/>
    <w:rsid w:val="005A0B98"/>
    <w:rsid w:val="005A1DA9"/>
    <w:rsid w:val="005A3F6E"/>
    <w:rsid w:val="005A50BE"/>
    <w:rsid w:val="005A6595"/>
    <w:rsid w:val="005A7A15"/>
    <w:rsid w:val="005B23D2"/>
    <w:rsid w:val="005B3BAA"/>
    <w:rsid w:val="005B3C7C"/>
    <w:rsid w:val="005B4246"/>
    <w:rsid w:val="005B4F84"/>
    <w:rsid w:val="005B5FA9"/>
    <w:rsid w:val="005B711D"/>
    <w:rsid w:val="005C06F0"/>
    <w:rsid w:val="005C2DEB"/>
    <w:rsid w:val="005C391E"/>
    <w:rsid w:val="005C4908"/>
    <w:rsid w:val="005C6671"/>
    <w:rsid w:val="005C75AB"/>
    <w:rsid w:val="005D1A8F"/>
    <w:rsid w:val="005D1E08"/>
    <w:rsid w:val="005D7752"/>
    <w:rsid w:val="005E09C2"/>
    <w:rsid w:val="005E1178"/>
    <w:rsid w:val="005E2FF9"/>
    <w:rsid w:val="005E5A01"/>
    <w:rsid w:val="005E5F2B"/>
    <w:rsid w:val="005E7870"/>
    <w:rsid w:val="005F0A87"/>
    <w:rsid w:val="005F1F41"/>
    <w:rsid w:val="005F2026"/>
    <w:rsid w:val="005F2C35"/>
    <w:rsid w:val="005F67A1"/>
    <w:rsid w:val="005F78E2"/>
    <w:rsid w:val="00604F09"/>
    <w:rsid w:val="00605049"/>
    <w:rsid w:val="006057CC"/>
    <w:rsid w:val="00606B5F"/>
    <w:rsid w:val="00606EF7"/>
    <w:rsid w:val="00607C86"/>
    <w:rsid w:val="006148CA"/>
    <w:rsid w:val="00615D06"/>
    <w:rsid w:val="00616025"/>
    <w:rsid w:val="00616909"/>
    <w:rsid w:val="0061732F"/>
    <w:rsid w:val="00620B66"/>
    <w:rsid w:val="00622757"/>
    <w:rsid w:val="00624AC5"/>
    <w:rsid w:val="00627173"/>
    <w:rsid w:val="00631FCE"/>
    <w:rsid w:val="00632E90"/>
    <w:rsid w:val="00632EFE"/>
    <w:rsid w:val="00633DA1"/>
    <w:rsid w:val="0063535A"/>
    <w:rsid w:val="006409A8"/>
    <w:rsid w:val="006409F4"/>
    <w:rsid w:val="006427EE"/>
    <w:rsid w:val="006437A6"/>
    <w:rsid w:val="00644A7E"/>
    <w:rsid w:val="0064631D"/>
    <w:rsid w:val="00647168"/>
    <w:rsid w:val="00647CD0"/>
    <w:rsid w:val="006513BE"/>
    <w:rsid w:val="00652DE2"/>
    <w:rsid w:val="00652F9E"/>
    <w:rsid w:val="0065365E"/>
    <w:rsid w:val="006547F3"/>
    <w:rsid w:val="00657455"/>
    <w:rsid w:val="006605A3"/>
    <w:rsid w:val="0066113F"/>
    <w:rsid w:val="00661D89"/>
    <w:rsid w:val="00661F4C"/>
    <w:rsid w:val="00662503"/>
    <w:rsid w:val="00664731"/>
    <w:rsid w:val="00667367"/>
    <w:rsid w:val="00670E63"/>
    <w:rsid w:val="00676CE5"/>
    <w:rsid w:val="006801A4"/>
    <w:rsid w:val="006805D7"/>
    <w:rsid w:val="00680B10"/>
    <w:rsid w:val="006849BE"/>
    <w:rsid w:val="00684ABC"/>
    <w:rsid w:val="00686B04"/>
    <w:rsid w:val="006873BF"/>
    <w:rsid w:val="0068791F"/>
    <w:rsid w:val="006914C2"/>
    <w:rsid w:val="006932CE"/>
    <w:rsid w:val="00693654"/>
    <w:rsid w:val="0069548D"/>
    <w:rsid w:val="00696613"/>
    <w:rsid w:val="006A0D3A"/>
    <w:rsid w:val="006A1485"/>
    <w:rsid w:val="006A3FA8"/>
    <w:rsid w:val="006A4588"/>
    <w:rsid w:val="006A5AFA"/>
    <w:rsid w:val="006A7EF9"/>
    <w:rsid w:val="006B0EC1"/>
    <w:rsid w:val="006B309F"/>
    <w:rsid w:val="006B3171"/>
    <w:rsid w:val="006B48A7"/>
    <w:rsid w:val="006B4D1A"/>
    <w:rsid w:val="006B4EDA"/>
    <w:rsid w:val="006B6BCA"/>
    <w:rsid w:val="006B6BEF"/>
    <w:rsid w:val="006B7034"/>
    <w:rsid w:val="006C00F7"/>
    <w:rsid w:val="006C05DE"/>
    <w:rsid w:val="006C1202"/>
    <w:rsid w:val="006C15B7"/>
    <w:rsid w:val="006C3889"/>
    <w:rsid w:val="006C3AFA"/>
    <w:rsid w:val="006C4A2A"/>
    <w:rsid w:val="006C6C3F"/>
    <w:rsid w:val="006C73B2"/>
    <w:rsid w:val="006D1F2D"/>
    <w:rsid w:val="006D2084"/>
    <w:rsid w:val="006D5E7C"/>
    <w:rsid w:val="006E44E2"/>
    <w:rsid w:val="006E627E"/>
    <w:rsid w:val="006F00C9"/>
    <w:rsid w:val="006F60E3"/>
    <w:rsid w:val="006F678E"/>
    <w:rsid w:val="006F79C1"/>
    <w:rsid w:val="007003AD"/>
    <w:rsid w:val="00703A52"/>
    <w:rsid w:val="0070430F"/>
    <w:rsid w:val="0070652B"/>
    <w:rsid w:val="00707692"/>
    <w:rsid w:val="00707766"/>
    <w:rsid w:val="00707990"/>
    <w:rsid w:val="00707DE6"/>
    <w:rsid w:val="00710429"/>
    <w:rsid w:val="00711FE0"/>
    <w:rsid w:val="00712D98"/>
    <w:rsid w:val="0071433E"/>
    <w:rsid w:val="00715230"/>
    <w:rsid w:val="007155CD"/>
    <w:rsid w:val="007160E8"/>
    <w:rsid w:val="007163CE"/>
    <w:rsid w:val="0071654B"/>
    <w:rsid w:val="00716951"/>
    <w:rsid w:val="007229AB"/>
    <w:rsid w:val="00723BA8"/>
    <w:rsid w:val="0072408E"/>
    <w:rsid w:val="00724FE3"/>
    <w:rsid w:val="00726CA2"/>
    <w:rsid w:val="00737EE5"/>
    <w:rsid w:val="0074019F"/>
    <w:rsid w:val="00741397"/>
    <w:rsid w:val="00742857"/>
    <w:rsid w:val="00743758"/>
    <w:rsid w:val="0074475C"/>
    <w:rsid w:val="007465FB"/>
    <w:rsid w:val="00746F7C"/>
    <w:rsid w:val="0074745B"/>
    <w:rsid w:val="00750CFA"/>
    <w:rsid w:val="00750FB4"/>
    <w:rsid w:val="00753591"/>
    <w:rsid w:val="00753B81"/>
    <w:rsid w:val="00755CC5"/>
    <w:rsid w:val="00755D67"/>
    <w:rsid w:val="00756C73"/>
    <w:rsid w:val="007601EC"/>
    <w:rsid w:val="00763465"/>
    <w:rsid w:val="007649A0"/>
    <w:rsid w:val="00765504"/>
    <w:rsid w:val="007707B9"/>
    <w:rsid w:val="0077205E"/>
    <w:rsid w:val="00776029"/>
    <w:rsid w:val="007762B0"/>
    <w:rsid w:val="0078221D"/>
    <w:rsid w:val="00783826"/>
    <w:rsid w:val="007853FE"/>
    <w:rsid w:val="007864C5"/>
    <w:rsid w:val="00787C7B"/>
    <w:rsid w:val="00790486"/>
    <w:rsid w:val="00792AF8"/>
    <w:rsid w:val="00793223"/>
    <w:rsid w:val="007938CB"/>
    <w:rsid w:val="007964EE"/>
    <w:rsid w:val="007A02CA"/>
    <w:rsid w:val="007A0AFB"/>
    <w:rsid w:val="007A0C02"/>
    <w:rsid w:val="007A285B"/>
    <w:rsid w:val="007A49C8"/>
    <w:rsid w:val="007A4D46"/>
    <w:rsid w:val="007A57DC"/>
    <w:rsid w:val="007B0BA0"/>
    <w:rsid w:val="007B1939"/>
    <w:rsid w:val="007B2A5F"/>
    <w:rsid w:val="007B4CDE"/>
    <w:rsid w:val="007B5F49"/>
    <w:rsid w:val="007C05BA"/>
    <w:rsid w:val="007C2D5C"/>
    <w:rsid w:val="007C3061"/>
    <w:rsid w:val="007C4587"/>
    <w:rsid w:val="007C4748"/>
    <w:rsid w:val="007C5058"/>
    <w:rsid w:val="007C5795"/>
    <w:rsid w:val="007C5F68"/>
    <w:rsid w:val="007C7D43"/>
    <w:rsid w:val="007D032D"/>
    <w:rsid w:val="007D0F6F"/>
    <w:rsid w:val="007D2442"/>
    <w:rsid w:val="007D58D1"/>
    <w:rsid w:val="007D613A"/>
    <w:rsid w:val="007D66C0"/>
    <w:rsid w:val="007D686B"/>
    <w:rsid w:val="007D6C16"/>
    <w:rsid w:val="007D750B"/>
    <w:rsid w:val="007E02A9"/>
    <w:rsid w:val="007E0779"/>
    <w:rsid w:val="007E0E08"/>
    <w:rsid w:val="007E3126"/>
    <w:rsid w:val="007E6878"/>
    <w:rsid w:val="007E6E31"/>
    <w:rsid w:val="007E6E7D"/>
    <w:rsid w:val="007E7CD7"/>
    <w:rsid w:val="007F00C5"/>
    <w:rsid w:val="007F4073"/>
    <w:rsid w:val="007F44A8"/>
    <w:rsid w:val="007F4611"/>
    <w:rsid w:val="007F4AE9"/>
    <w:rsid w:val="007F5E16"/>
    <w:rsid w:val="007F7A3A"/>
    <w:rsid w:val="00802FD7"/>
    <w:rsid w:val="00803878"/>
    <w:rsid w:val="00803A50"/>
    <w:rsid w:val="0080436E"/>
    <w:rsid w:val="0080452B"/>
    <w:rsid w:val="00805AB4"/>
    <w:rsid w:val="008108CE"/>
    <w:rsid w:val="00810C8A"/>
    <w:rsid w:val="00810DD7"/>
    <w:rsid w:val="00811ECB"/>
    <w:rsid w:val="00815054"/>
    <w:rsid w:val="008151A0"/>
    <w:rsid w:val="008152BE"/>
    <w:rsid w:val="00816C98"/>
    <w:rsid w:val="00821C1F"/>
    <w:rsid w:val="00822820"/>
    <w:rsid w:val="0082657A"/>
    <w:rsid w:val="00826C30"/>
    <w:rsid w:val="00827E7E"/>
    <w:rsid w:val="008334FD"/>
    <w:rsid w:val="008349CB"/>
    <w:rsid w:val="0083650F"/>
    <w:rsid w:val="00836FA9"/>
    <w:rsid w:val="00837A47"/>
    <w:rsid w:val="00841EA9"/>
    <w:rsid w:val="00843436"/>
    <w:rsid w:val="0084585B"/>
    <w:rsid w:val="0085235A"/>
    <w:rsid w:val="0085395A"/>
    <w:rsid w:val="00857922"/>
    <w:rsid w:val="00860178"/>
    <w:rsid w:val="008607C7"/>
    <w:rsid w:val="00861515"/>
    <w:rsid w:val="00863F09"/>
    <w:rsid w:val="00864364"/>
    <w:rsid w:val="00864D93"/>
    <w:rsid w:val="0087089A"/>
    <w:rsid w:val="0087195C"/>
    <w:rsid w:val="00872987"/>
    <w:rsid w:val="0087439D"/>
    <w:rsid w:val="008748BB"/>
    <w:rsid w:val="00875C7D"/>
    <w:rsid w:val="0088361B"/>
    <w:rsid w:val="00884B14"/>
    <w:rsid w:val="0088592D"/>
    <w:rsid w:val="00886908"/>
    <w:rsid w:val="008901BD"/>
    <w:rsid w:val="00892A2A"/>
    <w:rsid w:val="0089356E"/>
    <w:rsid w:val="0089485C"/>
    <w:rsid w:val="008959FB"/>
    <w:rsid w:val="00897924"/>
    <w:rsid w:val="00897A43"/>
    <w:rsid w:val="008A124A"/>
    <w:rsid w:val="008A4445"/>
    <w:rsid w:val="008A4D9E"/>
    <w:rsid w:val="008A569A"/>
    <w:rsid w:val="008A5C41"/>
    <w:rsid w:val="008A5CA5"/>
    <w:rsid w:val="008A6294"/>
    <w:rsid w:val="008B0203"/>
    <w:rsid w:val="008B2742"/>
    <w:rsid w:val="008B4986"/>
    <w:rsid w:val="008B5CE4"/>
    <w:rsid w:val="008B5EF4"/>
    <w:rsid w:val="008C0043"/>
    <w:rsid w:val="008C195F"/>
    <w:rsid w:val="008C361A"/>
    <w:rsid w:val="008C59D5"/>
    <w:rsid w:val="008C6F11"/>
    <w:rsid w:val="008C7199"/>
    <w:rsid w:val="008D1370"/>
    <w:rsid w:val="008D2C9D"/>
    <w:rsid w:val="008D2FEC"/>
    <w:rsid w:val="008D5A4B"/>
    <w:rsid w:val="008D5B32"/>
    <w:rsid w:val="008D7C7C"/>
    <w:rsid w:val="008D7EDC"/>
    <w:rsid w:val="008E00C1"/>
    <w:rsid w:val="008E655E"/>
    <w:rsid w:val="008E6D94"/>
    <w:rsid w:val="008F2092"/>
    <w:rsid w:val="008F21E5"/>
    <w:rsid w:val="008F29BD"/>
    <w:rsid w:val="008F3B30"/>
    <w:rsid w:val="008F434B"/>
    <w:rsid w:val="008F4F71"/>
    <w:rsid w:val="009001E0"/>
    <w:rsid w:val="00900499"/>
    <w:rsid w:val="009015DB"/>
    <w:rsid w:val="009018AE"/>
    <w:rsid w:val="00902485"/>
    <w:rsid w:val="00904FFA"/>
    <w:rsid w:val="00905B54"/>
    <w:rsid w:val="00907A7E"/>
    <w:rsid w:val="00910013"/>
    <w:rsid w:val="009119BE"/>
    <w:rsid w:val="009124F1"/>
    <w:rsid w:val="00912FB7"/>
    <w:rsid w:val="009137D5"/>
    <w:rsid w:val="00913937"/>
    <w:rsid w:val="009203A4"/>
    <w:rsid w:val="00920B4C"/>
    <w:rsid w:val="00921191"/>
    <w:rsid w:val="009225A1"/>
    <w:rsid w:val="00923551"/>
    <w:rsid w:val="00924393"/>
    <w:rsid w:val="00925F2F"/>
    <w:rsid w:val="00926266"/>
    <w:rsid w:val="00926EF6"/>
    <w:rsid w:val="0093075B"/>
    <w:rsid w:val="00933BEF"/>
    <w:rsid w:val="00934E8E"/>
    <w:rsid w:val="009425F5"/>
    <w:rsid w:val="00943420"/>
    <w:rsid w:val="00944385"/>
    <w:rsid w:val="00944904"/>
    <w:rsid w:val="00946C19"/>
    <w:rsid w:val="00947BCA"/>
    <w:rsid w:val="00947E53"/>
    <w:rsid w:val="00950CD3"/>
    <w:rsid w:val="00952696"/>
    <w:rsid w:val="00954434"/>
    <w:rsid w:val="0095450A"/>
    <w:rsid w:val="009546CC"/>
    <w:rsid w:val="00954C35"/>
    <w:rsid w:val="00961428"/>
    <w:rsid w:val="0096165E"/>
    <w:rsid w:val="0096185A"/>
    <w:rsid w:val="0096348F"/>
    <w:rsid w:val="00964F8A"/>
    <w:rsid w:val="009650EA"/>
    <w:rsid w:val="00965B6E"/>
    <w:rsid w:val="00966C08"/>
    <w:rsid w:val="0097105D"/>
    <w:rsid w:val="00972E47"/>
    <w:rsid w:val="009756FA"/>
    <w:rsid w:val="00975CD3"/>
    <w:rsid w:val="00976191"/>
    <w:rsid w:val="00977024"/>
    <w:rsid w:val="009806E8"/>
    <w:rsid w:val="0098072B"/>
    <w:rsid w:val="00980FBD"/>
    <w:rsid w:val="00982F57"/>
    <w:rsid w:val="009855F1"/>
    <w:rsid w:val="00986021"/>
    <w:rsid w:val="00987654"/>
    <w:rsid w:val="009877AB"/>
    <w:rsid w:val="00990D66"/>
    <w:rsid w:val="00991923"/>
    <w:rsid w:val="00991B5E"/>
    <w:rsid w:val="00991CDE"/>
    <w:rsid w:val="00992A1D"/>
    <w:rsid w:val="009937AF"/>
    <w:rsid w:val="00993D94"/>
    <w:rsid w:val="00993FEC"/>
    <w:rsid w:val="009943A9"/>
    <w:rsid w:val="009943C7"/>
    <w:rsid w:val="00995F28"/>
    <w:rsid w:val="009977B6"/>
    <w:rsid w:val="009A0E62"/>
    <w:rsid w:val="009A11BC"/>
    <w:rsid w:val="009A2A08"/>
    <w:rsid w:val="009A3A6B"/>
    <w:rsid w:val="009A41DC"/>
    <w:rsid w:val="009B05CB"/>
    <w:rsid w:val="009B11C0"/>
    <w:rsid w:val="009B1596"/>
    <w:rsid w:val="009B555B"/>
    <w:rsid w:val="009B6A65"/>
    <w:rsid w:val="009B71C4"/>
    <w:rsid w:val="009C019F"/>
    <w:rsid w:val="009C0492"/>
    <w:rsid w:val="009C0F96"/>
    <w:rsid w:val="009C286F"/>
    <w:rsid w:val="009C4048"/>
    <w:rsid w:val="009C69C4"/>
    <w:rsid w:val="009C6A0E"/>
    <w:rsid w:val="009C6BE2"/>
    <w:rsid w:val="009C7236"/>
    <w:rsid w:val="009D036E"/>
    <w:rsid w:val="009D5D24"/>
    <w:rsid w:val="009D71CC"/>
    <w:rsid w:val="009D73F9"/>
    <w:rsid w:val="009E0895"/>
    <w:rsid w:val="009E3611"/>
    <w:rsid w:val="009E3E48"/>
    <w:rsid w:val="009E6BD4"/>
    <w:rsid w:val="009E7169"/>
    <w:rsid w:val="009E7FBB"/>
    <w:rsid w:val="009F03CE"/>
    <w:rsid w:val="009F4C71"/>
    <w:rsid w:val="00A00836"/>
    <w:rsid w:val="00A03FD5"/>
    <w:rsid w:val="00A06D4B"/>
    <w:rsid w:val="00A071B7"/>
    <w:rsid w:val="00A119D0"/>
    <w:rsid w:val="00A137B3"/>
    <w:rsid w:val="00A16BDA"/>
    <w:rsid w:val="00A17405"/>
    <w:rsid w:val="00A23091"/>
    <w:rsid w:val="00A24C1B"/>
    <w:rsid w:val="00A30047"/>
    <w:rsid w:val="00A3094F"/>
    <w:rsid w:val="00A338F5"/>
    <w:rsid w:val="00A35A10"/>
    <w:rsid w:val="00A37FAE"/>
    <w:rsid w:val="00A40125"/>
    <w:rsid w:val="00A406A7"/>
    <w:rsid w:val="00A40CFE"/>
    <w:rsid w:val="00A44D4D"/>
    <w:rsid w:val="00A452FE"/>
    <w:rsid w:val="00A45724"/>
    <w:rsid w:val="00A45966"/>
    <w:rsid w:val="00A463CD"/>
    <w:rsid w:val="00A5083E"/>
    <w:rsid w:val="00A5136B"/>
    <w:rsid w:val="00A52700"/>
    <w:rsid w:val="00A529A6"/>
    <w:rsid w:val="00A55251"/>
    <w:rsid w:val="00A556D0"/>
    <w:rsid w:val="00A57F95"/>
    <w:rsid w:val="00A61D3C"/>
    <w:rsid w:val="00A62E69"/>
    <w:rsid w:val="00A63840"/>
    <w:rsid w:val="00A64DDF"/>
    <w:rsid w:val="00A65CAE"/>
    <w:rsid w:val="00A66152"/>
    <w:rsid w:val="00A67A8F"/>
    <w:rsid w:val="00A7194E"/>
    <w:rsid w:val="00A71B02"/>
    <w:rsid w:val="00A77218"/>
    <w:rsid w:val="00A77B74"/>
    <w:rsid w:val="00A807A8"/>
    <w:rsid w:val="00A81563"/>
    <w:rsid w:val="00A90F5B"/>
    <w:rsid w:val="00A93992"/>
    <w:rsid w:val="00A955BA"/>
    <w:rsid w:val="00A962F8"/>
    <w:rsid w:val="00A96844"/>
    <w:rsid w:val="00AA6AE9"/>
    <w:rsid w:val="00AA7FD0"/>
    <w:rsid w:val="00AB3DD9"/>
    <w:rsid w:val="00AB490A"/>
    <w:rsid w:val="00AB581C"/>
    <w:rsid w:val="00AB5E83"/>
    <w:rsid w:val="00AC2081"/>
    <w:rsid w:val="00AC3C7D"/>
    <w:rsid w:val="00AC69C9"/>
    <w:rsid w:val="00AD1A5F"/>
    <w:rsid w:val="00AD1B46"/>
    <w:rsid w:val="00AD457E"/>
    <w:rsid w:val="00AD4588"/>
    <w:rsid w:val="00AD5605"/>
    <w:rsid w:val="00AD5A01"/>
    <w:rsid w:val="00AE0071"/>
    <w:rsid w:val="00AE0384"/>
    <w:rsid w:val="00AE043C"/>
    <w:rsid w:val="00AF15AC"/>
    <w:rsid w:val="00AF19FA"/>
    <w:rsid w:val="00AF2711"/>
    <w:rsid w:val="00AF3BF9"/>
    <w:rsid w:val="00AF3DDD"/>
    <w:rsid w:val="00AF42AD"/>
    <w:rsid w:val="00AF57D5"/>
    <w:rsid w:val="00AF74F1"/>
    <w:rsid w:val="00B0166A"/>
    <w:rsid w:val="00B12908"/>
    <w:rsid w:val="00B13A46"/>
    <w:rsid w:val="00B16DDA"/>
    <w:rsid w:val="00B17960"/>
    <w:rsid w:val="00B21218"/>
    <w:rsid w:val="00B22093"/>
    <w:rsid w:val="00B247D9"/>
    <w:rsid w:val="00B3010F"/>
    <w:rsid w:val="00B30782"/>
    <w:rsid w:val="00B318F5"/>
    <w:rsid w:val="00B332AC"/>
    <w:rsid w:val="00B34455"/>
    <w:rsid w:val="00B3542A"/>
    <w:rsid w:val="00B42782"/>
    <w:rsid w:val="00B44DD6"/>
    <w:rsid w:val="00B464DF"/>
    <w:rsid w:val="00B5045E"/>
    <w:rsid w:val="00B505ED"/>
    <w:rsid w:val="00B515D6"/>
    <w:rsid w:val="00B52D8B"/>
    <w:rsid w:val="00B551E2"/>
    <w:rsid w:val="00B55C56"/>
    <w:rsid w:val="00B56E03"/>
    <w:rsid w:val="00B57553"/>
    <w:rsid w:val="00B61875"/>
    <w:rsid w:val="00B63BA2"/>
    <w:rsid w:val="00B64B0A"/>
    <w:rsid w:val="00B64C7F"/>
    <w:rsid w:val="00B67271"/>
    <w:rsid w:val="00B67FD7"/>
    <w:rsid w:val="00B73525"/>
    <w:rsid w:val="00B80AD9"/>
    <w:rsid w:val="00B82B0E"/>
    <w:rsid w:val="00B83B11"/>
    <w:rsid w:val="00B85414"/>
    <w:rsid w:val="00B865CF"/>
    <w:rsid w:val="00B907EB"/>
    <w:rsid w:val="00B933CE"/>
    <w:rsid w:val="00B95AB1"/>
    <w:rsid w:val="00B9711C"/>
    <w:rsid w:val="00BA0E44"/>
    <w:rsid w:val="00BA101E"/>
    <w:rsid w:val="00BA355B"/>
    <w:rsid w:val="00BA5721"/>
    <w:rsid w:val="00BA675D"/>
    <w:rsid w:val="00BA7198"/>
    <w:rsid w:val="00BA739C"/>
    <w:rsid w:val="00BA75D3"/>
    <w:rsid w:val="00BB0348"/>
    <w:rsid w:val="00BB3AC7"/>
    <w:rsid w:val="00BB5AC2"/>
    <w:rsid w:val="00BB707D"/>
    <w:rsid w:val="00BC03C4"/>
    <w:rsid w:val="00BC1062"/>
    <w:rsid w:val="00BC1CE5"/>
    <w:rsid w:val="00BC23F1"/>
    <w:rsid w:val="00BC3562"/>
    <w:rsid w:val="00BC6F89"/>
    <w:rsid w:val="00BC70D7"/>
    <w:rsid w:val="00BD0735"/>
    <w:rsid w:val="00BD10E3"/>
    <w:rsid w:val="00BD3364"/>
    <w:rsid w:val="00BD425F"/>
    <w:rsid w:val="00BD60CC"/>
    <w:rsid w:val="00BE0238"/>
    <w:rsid w:val="00BE06C2"/>
    <w:rsid w:val="00BE4457"/>
    <w:rsid w:val="00BE4B21"/>
    <w:rsid w:val="00BE5F96"/>
    <w:rsid w:val="00BE7EE7"/>
    <w:rsid w:val="00BF091F"/>
    <w:rsid w:val="00BF0F9F"/>
    <w:rsid w:val="00BF187D"/>
    <w:rsid w:val="00BF1FD3"/>
    <w:rsid w:val="00BF2A9C"/>
    <w:rsid w:val="00BF4038"/>
    <w:rsid w:val="00BF48B6"/>
    <w:rsid w:val="00BF4CA1"/>
    <w:rsid w:val="00C00961"/>
    <w:rsid w:val="00C00ADF"/>
    <w:rsid w:val="00C0139B"/>
    <w:rsid w:val="00C01697"/>
    <w:rsid w:val="00C01D70"/>
    <w:rsid w:val="00C01F41"/>
    <w:rsid w:val="00C041E9"/>
    <w:rsid w:val="00C05B44"/>
    <w:rsid w:val="00C06040"/>
    <w:rsid w:val="00C10158"/>
    <w:rsid w:val="00C1273C"/>
    <w:rsid w:val="00C13D57"/>
    <w:rsid w:val="00C15323"/>
    <w:rsid w:val="00C159E6"/>
    <w:rsid w:val="00C16480"/>
    <w:rsid w:val="00C1783A"/>
    <w:rsid w:val="00C216AA"/>
    <w:rsid w:val="00C22E08"/>
    <w:rsid w:val="00C278F5"/>
    <w:rsid w:val="00C279A8"/>
    <w:rsid w:val="00C32D50"/>
    <w:rsid w:val="00C3586C"/>
    <w:rsid w:val="00C37276"/>
    <w:rsid w:val="00C406BE"/>
    <w:rsid w:val="00C459DE"/>
    <w:rsid w:val="00C50709"/>
    <w:rsid w:val="00C51635"/>
    <w:rsid w:val="00C51ED1"/>
    <w:rsid w:val="00C534CB"/>
    <w:rsid w:val="00C5363D"/>
    <w:rsid w:val="00C543C0"/>
    <w:rsid w:val="00C54BB6"/>
    <w:rsid w:val="00C559F5"/>
    <w:rsid w:val="00C5602E"/>
    <w:rsid w:val="00C5681B"/>
    <w:rsid w:val="00C57531"/>
    <w:rsid w:val="00C60889"/>
    <w:rsid w:val="00C61D1F"/>
    <w:rsid w:val="00C656A9"/>
    <w:rsid w:val="00C65B49"/>
    <w:rsid w:val="00C671D4"/>
    <w:rsid w:val="00C70FC8"/>
    <w:rsid w:val="00C74F30"/>
    <w:rsid w:val="00C76575"/>
    <w:rsid w:val="00C76D83"/>
    <w:rsid w:val="00C803CD"/>
    <w:rsid w:val="00C81B25"/>
    <w:rsid w:val="00C81CA5"/>
    <w:rsid w:val="00C84D7F"/>
    <w:rsid w:val="00C856E7"/>
    <w:rsid w:val="00C900D0"/>
    <w:rsid w:val="00C902AC"/>
    <w:rsid w:val="00C9502C"/>
    <w:rsid w:val="00C95109"/>
    <w:rsid w:val="00C95B3F"/>
    <w:rsid w:val="00C96283"/>
    <w:rsid w:val="00C963A8"/>
    <w:rsid w:val="00C96ECC"/>
    <w:rsid w:val="00CA1F55"/>
    <w:rsid w:val="00CA1F76"/>
    <w:rsid w:val="00CA2E6F"/>
    <w:rsid w:val="00CA3107"/>
    <w:rsid w:val="00CB0F2B"/>
    <w:rsid w:val="00CB48B4"/>
    <w:rsid w:val="00CB5977"/>
    <w:rsid w:val="00CC2022"/>
    <w:rsid w:val="00CC457C"/>
    <w:rsid w:val="00CD012E"/>
    <w:rsid w:val="00CD1538"/>
    <w:rsid w:val="00CD25A8"/>
    <w:rsid w:val="00CD3A0D"/>
    <w:rsid w:val="00CD3DB8"/>
    <w:rsid w:val="00CD4BDA"/>
    <w:rsid w:val="00CD606A"/>
    <w:rsid w:val="00CE2622"/>
    <w:rsid w:val="00CE7770"/>
    <w:rsid w:val="00CF3D21"/>
    <w:rsid w:val="00CF3D85"/>
    <w:rsid w:val="00CF61BA"/>
    <w:rsid w:val="00CF7B27"/>
    <w:rsid w:val="00D00575"/>
    <w:rsid w:val="00D007B5"/>
    <w:rsid w:val="00D02CBD"/>
    <w:rsid w:val="00D03141"/>
    <w:rsid w:val="00D03EF7"/>
    <w:rsid w:val="00D04BDA"/>
    <w:rsid w:val="00D05450"/>
    <w:rsid w:val="00D10D61"/>
    <w:rsid w:val="00D13E10"/>
    <w:rsid w:val="00D1521B"/>
    <w:rsid w:val="00D167F9"/>
    <w:rsid w:val="00D16C70"/>
    <w:rsid w:val="00D17EC9"/>
    <w:rsid w:val="00D20570"/>
    <w:rsid w:val="00D20C39"/>
    <w:rsid w:val="00D2420B"/>
    <w:rsid w:val="00D259CA"/>
    <w:rsid w:val="00D25F48"/>
    <w:rsid w:val="00D278B6"/>
    <w:rsid w:val="00D2793E"/>
    <w:rsid w:val="00D27D9A"/>
    <w:rsid w:val="00D31718"/>
    <w:rsid w:val="00D325A6"/>
    <w:rsid w:val="00D40B1C"/>
    <w:rsid w:val="00D40C01"/>
    <w:rsid w:val="00D43100"/>
    <w:rsid w:val="00D43558"/>
    <w:rsid w:val="00D46886"/>
    <w:rsid w:val="00D46932"/>
    <w:rsid w:val="00D50542"/>
    <w:rsid w:val="00D5151C"/>
    <w:rsid w:val="00D51E42"/>
    <w:rsid w:val="00D52291"/>
    <w:rsid w:val="00D528CF"/>
    <w:rsid w:val="00D52E68"/>
    <w:rsid w:val="00D53D05"/>
    <w:rsid w:val="00D55825"/>
    <w:rsid w:val="00D56692"/>
    <w:rsid w:val="00D57282"/>
    <w:rsid w:val="00D6010E"/>
    <w:rsid w:val="00D60D98"/>
    <w:rsid w:val="00D61548"/>
    <w:rsid w:val="00D61AB7"/>
    <w:rsid w:val="00D62BCA"/>
    <w:rsid w:val="00D645B9"/>
    <w:rsid w:val="00D64AEB"/>
    <w:rsid w:val="00D67FEC"/>
    <w:rsid w:val="00D7107A"/>
    <w:rsid w:val="00D76EC6"/>
    <w:rsid w:val="00D8125D"/>
    <w:rsid w:val="00D8525E"/>
    <w:rsid w:val="00D86B88"/>
    <w:rsid w:val="00D90982"/>
    <w:rsid w:val="00D9183C"/>
    <w:rsid w:val="00D91A1A"/>
    <w:rsid w:val="00D922BF"/>
    <w:rsid w:val="00D92562"/>
    <w:rsid w:val="00D930EC"/>
    <w:rsid w:val="00DA1C12"/>
    <w:rsid w:val="00DA3C9B"/>
    <w:rsid w:val="00DA70BC"/>
    <w:rsid w:val="00DB052A"/>
    <w:rsid w:val="00DB05C1"/>
    <w:rsid w:val="00DB1034"/>
    <w:rsid w:val="00DB45B8"/>
    <w:rsid w:val="00DC00D8"/>
    <w:rsid w:val="00DC3A79"/>
    <w:rsid w:val="00DC3AC0"/>
    <w:rsid w:val="00DC3D4F"/>
    <w:rsid w:val="00DC3ECE"/>
    <w:rsid w:val="00DC40AE"/>
    <w:rsid w:val="00DC4A2B"/>
    <w:rsid w:val="00DC6597"/>
    <w:rsid w:val="00DC66EA"/>
    <w:rsid w:val="00DC6FCE"/>
    <w:rsid w:val="00DD14CB"/>
    <w:rsid w:val="00DD14E5"/>
    <w:rsid w:val="00DD3CB9"/>
    <w:rsid w:val="00DD43DA"/>
    <w:rsid w:val="00DD4E8B"/>
    <w:rsid w:val="00DD5B55"/>
    <w:rsid w:val="00DD5D3A"/>
    <w:rsid w:val="00DD5D54"/>
    <w:rsid w:val="00DD6CD2"/>
    <w:rsid w:val="00DE14FF"/>
    <w:rsid w:val="00DE37A2"/>
    <w:rsid w:val="00DE6905"/>
    <w:rsid w:val="00DE75E4"/>
    <w:rsid w:val="00DE7BA2"/>
    <w:rsid w:val="00DF06B8"/>
    <w:rsid w:val="00DF186F"/>
    <w:rsid w:val="00DF2CE1"/>
    <w:rsid w:val="00DF52D2"/>
    <w:rsid w:val="00DF6544"/>
    <w:rsid w:val="00DF7AAF"/>
    <w:rsid w:val="00E00924"/>
    <w:rsid w:val="00E00A9B"/>
    <w:rsid w:val="00E014E2"/>
    <w:rsid w:val="00E01CC6"/>
    <w:rsid w:val="00E05691"/>
    <w:rsid w:val="00E059B0"/>
    <w:rsid w:val="00E14E68"/>
    <w:rsid w:val="00E1509C"/>
    <w:rsid w:val="00E22B14"/>
    <w:rsid w:val="00E252A3"/>
    <w:rsid w:val="00E25C59"/>
    <w:rsid w:val="00E2766E"/>
    <w:rsid w:val="00E30850"/>
    <w:rsid w:val="00E30968"/>
    <w:rsid w:val="00E31C15"/>
    <w:rsid w:val="00E33F0A"/>
    <w:rsid w:val="00E35917"/>
    <w:rsid w:val="00E370A7"/>
    <w:rsid w:val="00E40610"/>
    <w:rsid w:val="00E45B65"/>
    <w:rsid w:val="00E50831"/>
    <w:rsid w:val="00E509FC"/>
    <w:rsid w:val="00E51F95"/>
    <w:rsid w:val="00E54F5D"/>
    <w:rsid w:val="00E5637C"/>
    <w:rsid w:val="00E57CA2"/>
    <w:rsid w:val="00E57F76"/>
    <w:rsid w:val="00E600DB"/>
    <w:rsid w:val="00E62274"/>
    <w:rsid w:val="00E642D7"/>
    <w:rsid w:val="00E657A0"/>
    <w:rsid w:val="00E6781E"/>
    <w:rsid w:val="00E7051A"/>
    <w:rsid w:val="00E713E1"/>
    <w:rsid w:val="00E71A75"/>
    <w:rsid w:val="00E7241C"/>
    <w:rsid w:val="00E72CE6"/>
    <w:rsid w:val="00E73426"/>
    <w:rsid w:val="00E73F77"/>
    <w:rsid w:val="00E75681"/>
    <w:rsid w:val="00E75E24"/>
    <w:rsid w:val="00E82234"/>
    <w:rsid w:val="00E83500"/>
    <w:rsid w:val="00E84B21"/>
    <w:rsid w:val="00E84D52"/>
    <w:rsid w:val="00E85567"/>
    <w:rsid w:val="00E855AE"/>
    <w:rsid w:val="00E8593B"/>
    <w:rsid w:val="00E90129"/>
    <w:rsid w:val="00E90B6F"/>
    <w:rsid w:val="00E90E18"/>
    <w:rsid w:val="00E91CAE"/>
    <w:rsid w:val="00E93AFB"/>
    <w:rsid w:val="00E95F4A"/>
    <w:rsid w:val="00EA5CDA"/>
    <w:rsid w:val="00EA618A"/>
    <w:rsid w:val="00EA6333"/>
    <w:rsid w:val="00EA686D"/>
    <w:rsid w:val="00EB08CF"/>
    <w:rsid w:val="00EB0FD8"/>
    <w:rsid w:val="00EB5022"/>
    <w:rsid w:val="00EB583D"/>
    <w:rsid w:val="00EB5B2A"/>
    <w:rsid w:val="00EB71EC"/>
    <w:rsid w:val="00EC4BA7"/>
    <w:rsid w:val="00EC51CC"/>
    <w:rsid w:val="00EC6A84"/>
    <w:rsid w:val="00ED1B0F"/>
    <w:rsid w:val="00ED3602"/>
    <w:rsid w:val="00ED3C3A"/>
    <w:rsid w:val="00ED462C"/>
    <w:rsid w:val="00ED5694"/>
    <w:rsid w:val="00ED5B74"/>
    <w:rsid w:val="00ED6E7C"/>
    <w:rsid w:val="00EE339A"/>
    <w:rsid w:val="00EE502E"/>
    <w:rsid w:val="00EE51A1"/>
    <w:rsid w:val="00EE59D3"/>
    <w:rsid w:val="00EE5ED8"/>
    <w:rsid w:val="00EE7E23"/>
    <w:rsid w:val="00EF06DB"/>
    <w:rsid w:val="00EF3F50"/>
    <w:rsid w:val="00F05A27"/>
    <w:rsid w:val="00F05ED1"/>
    <w:rsid w:val="00F07856"/>
    <w:rsid w:val="00F07D62"/>
    <w:rsid w:val="00F105AA"/>
    <w:rsid w:val="00F105F7"/>
    <w:rsid w:val="00F117D0"/>
    <w:rsid w:val="00F13C60"/>
    <w:rsid w:val="00F15B27"/>
    <w:rsid w:val="00F170AB"/>
    <w:rsid w:val="00F17BCE"/>
    <w:rsid w:val="00F206B6"/>
    <w:rsid w:val="00F20B1B"/>
    <w:rsid w:val="00F215A0"/>
    <w:rsid w:val="00F21A39"/>
    <w:rsid w:val="00F22895"/>
    <w:rsid w:val="00F22989"/>
    <w:rsid w:val="00F23155"/>
    <w:rsid w:val="00F236B1"/>
    <w:rsid w:val="00F255E8"/>
    <w:rsid w:val="00F261D1"/>
    <w:rsid w:val="00F311FC"/>
    <w:rsid w:val="00F31407"/>
    <w:rsid w:val="00F31792"/>
    <w:rsid w:val="00F31A13"/>
    <w:rsid w:val="00F32221"/>
    <w:rsid w:val="00F33072"/>
    <w:rsid w:val="00F338AC"/>
    <w:rsid w:val="00F344BF"/>
    <w:rsid w:val="00F354D4"/>
    <w:rsid w:val="00F35D92"/>
    <w:rsid w:val="00F3652B"/>
    <w:rsid w:val="00F36962"/>
    <w:rsid w:val="00F37DD5"/>
    <w:rsid w:val="00F42955"/>
    <w:rsid w:val="00F43B1F"/>
    <w:rsid w:val="00F45338"/>
    <w:rsid w:val="00F457F9"/>
    <w:rsid w:val="00F45D51"/>
    <w:rsid w:val="00F47FC3"/>
    <w:rsid w:val="00F51E15"/>
    <w:rsid w:val="00F52BED"/>
    <w:rsid w:val="00F56A26"/>
    <w:rsid w:val="00F57436"/>
    <w:rsid w:val="00F6369D"/>
    <w:rsid w:val="00F638E2"/>
    <w:rsid w:val="00F64E46"/>
    <w:rsid w:val="00F6563D"/>
    <w:rsid w:val="00F65C35"/>
    <w:rsid w:val="00F6618B"/>
    <w:rsid w:val="00F675FB"/>
    <w:rsid w:val="00F70B17"/>
    <w:rsid w:val="00F70D89"/>
    <w:rsid w:val="00F71722"/>
    <w:rsid w:val="00F71E7E"/>
    <w:rsid w:val="00F756A0"/>
    <w:rsid w:val="00F76E21"/>
    <w:rsid w:val="00F77569"/>
    <w:rsid w:val="00F81262"/>
    <w:rsid w:val="00F83280"/>
    <w:rsid w:val="00F83B61"/>
    <w:rsid w:val="00F85288"/>
    <w:rsid w:val="00F86093"/>
    <w:rsid w:val="00F8686B"/>
    <w:rsid w:val="00F87BED"/>
    <w:rsid w:val="00F87E84"/>
    <w:rsid w:val="00F92EED"/>
    <w:rsid w:val="00F93304"/>
    <w:rsid w:val="00F93926"/>
    <w:rsid w:val="00F971D9"/>
    <w:rsid w:val="00FA2858"/>
    <w:rsid w:val="00FA3CAF"/>
    <w:rsid w:val="00FA40C8"/>
    <w:rsid w:val="00FA4E62"/>
    <w:rsid w:val="00FA7A9F"/>
    <w:rsid w:val="00FB06E8"/>
    <w:rsid w:val="00FB3219"/>
    <w:rsid w:val="00FB7B72"/>
    <w:rsid w:val="00FC1EFA"/>
    <w:rsid w:val="00FC224F"/>
    <w:rsid w:val="00FC6A14"/>
    <w:rsid w:val="00FD1A01"/>
    <w:rsid w:val="00FD538F"/>
    <w:rsid w:val="00FD64CD"/>
    <w:rsid w:val="00FE1F65"/>
    <w:rsid w:val="00FE46C7"/>
    <w:rsid w:val="00FE5678"/>
    <w:rsid w:val="00FE6903"/>
    <w:rsid w:val="00FE7E6B"/>
    <w:rsid w:val="00FF1B9D"/>
    <w:rsid w:val="00FF2CD3"/>
    <w:rsid w:val="00FF2D18"/>
    <w:rsid w:val="00FF4134"/>
    <w:rsid w:val="00FF5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3AFB"/>
    <w:pPr>
      <w:spacing w:line="360" w:lineRule="auto"/>
      <w:jc w:val="both"/>
    </w:pPr>
    <w:rPr>
      <w:sz w:val="24"/>
    </w:rPr>
  </w:style>
  <w:style w:type="paragraph" w:styleId="berschrift1">
    <w:name w:val="heading 1"/>
    <w:basedOn w:val="Standard"/>
    <w:next w:val="Standard"/>
    <w:link w:val="berschrift1Zchn"/>
    <w:autoRedefine/>
    <w:uiPriority w:val="9"/>
    <w:qFormat/>
    <w:rsid w:val="000364C3"/>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C5602E"/>
    <w:pPr>
      <w:keepNext/>
      <w:keepLines/>
      <w:numPr>
        <w:ilvl w:val="2"/>
        <w:numId w:val="7"/>
      </w:numPr>
      <w:spacing w:before="200" w:after="0"/>
      <w:jc w:val="left"/>
      <w:outlineLvl w:val="2"/>
    </w:pPr>
    <w:rPr>
      <w:rFonts w:asciiTheme="majorHAnsi" w:eastAsiaTheme="minorEastAsia" w:hAnsiTheme="majorHAnsi" w:cstheme="majorBidi"/>
      <w:b/>
      <w:bCs/>
      <w:sz w:val="26"/>
    </w:rPr>
  </w:style>
  <w:style w:type="paragraph" w:styleId="berschrift4">
    <w:name w:val="heading 4"/>
    <w:basedOn w:val="Standard"/>
    <w:next w:val="Standard"/>
    <w:link w:val="berschrift4Zchn"/>
    <w:autoRedefine/>
    <w:uiPriority w:val="9"/>
    <w:unhideWhenUsed/>
    <w:rsid w:val="00816C98"/>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0364C3"/>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C5602E"/>
    <w:rPr>
      <w:rFonts w:asciiTheme="majorHAnsi" w:eastAsiaTheme="minorEastAsia" w:hAnsiTheme="majorHAnsi" w:cstheme="majorBidi"/>
      <w:b/>
      <w:bCs/>
      <w:sz w:val="26"/>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6C98"/>
    <w:rPr>
      <w:rFonts w:asciiTheme="majorHAnsi" w:eastAsiaTheme="majorEastAsia" w:hAnsiTheme="majorHAnsi" w:cstheme="majorBidi"/>
      <w:b/>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next w:val="Standard"/>
    <w:link w:val="Formatvorlage1Zchn"/>
    <w:qFormat/>
    <w:rsid w:val="00F56A26"/>
    <w:rPr>
      <w:rFonts w:eastAsiaTheme="minorEastAsia"/>
      <w:b/>
      <w:iCs/>
      <w:color w:val="000000" w:themeColor="text1"/>
      <w:lang w:val="en-US"/>
    </w:rPr>
  </w:style>
  <w:style w:type="character" w:customStyle="1" w:styleId="Formatvorlage1Zchn">
    <w:name w:val="Formatvorlage1 Zchn"/>
    <w:basedOn w:val="berschrift5Zchn"/>
    <w:link w:val="Formatvorlage1"/>
    <w:rsid w:val="00F56A26"/>
    <w:rPr>
      <w:rFonts w:asciiTheme="majorHAnsi" w:eastAsiaTheme="minorEastAsia" w:hAnsiTheme="majorHAnsi" w:cstheme="majorBidi"/>
      <w:b/>
      <w:iCs/>
      <w:color w:val="000000" w:themeColor="text1"/>
      <w:sz w:val="24"/>
      <w:lang w:val="en-US"/>
    </w:rPr>
  </w:style>
  <w:style w:type="character" w:styleId="NichtaufgelsteErwhnung">
    <w:name w:val="Unresolved Mention"/>
    <w:basedOn w:val="Absatz-Standardschriftart"/>
    <w:uiPriority w:val="99"/>
    <w:semiHidden/>
    <w:unhideWhenUsed/>
    <w:rsid w:val="00680B10"/>
    <w:rPr>
      <w:color w:val="605E5C"/>
      <w:shd w:val="clear" w:color="auto" w:fill="E1DFDD"/>
    </w:rPr>
  </w:style>
  <w:style w:type="paragraph" w:customStyle="1" w:styleId="Code">
    <w:name w:val="Code"/>
    <w:basedOn w:val="KeinLeerraum"/>
    <w:link w:val="CodeZchn"/>
    <w:qFormat/>
    <w:rsid w:val="00515CC1"/>
    <w:pPr>
      <w:tabs>
        <w:tab w:val="left" w:pos="567"/>
      </w:tabs>
      <w:spacing w:after="240" w:line="288" w:lineRule="auto"/>
      <w:ind w:left="709"/>
      <w:jc w:val="left"/>
    </w:pPr>
    <w:rPr>
      <w:rFonts w:ascii="Consolas" w:hAnsi="Consolas" w:cs="Segoe UI"/>
      <w:sz w:val="20"/>
      <w:szCs w:val="18"/>
    </w:rPr>
  </w:style>
  <w:style w:type="character" w:customStyle="1" w:styleId="CodeZchn">
    <w:name w:val="Code Zchn"/>
    <w:basedOn w:val="Absatz-Standardschriftart"/>
    <w:link w:val="Code"/>
    <w:rsid w:val="00515CC1"/>
    <w:rPr>
      <w:rFonts w:ascii="Consolas" w:hAnsi="Consolas" w:cs="Segoe U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782">
      <w:bodyDiv w:val="1"/>
      <w:marLeft w:val="0"/>
      <w:marRight w:val="0"/>
      <w:marTop w:val="0"/>
      <w:marBottom w:val="0"/>
      <w:divBdr>
        <w:top w:val="none" w:sz="0" w:space="0" w:color="auto"/>
        <w:left w:val="none" w:sz="0" w:space="0" w:color="auto"/>
        <w:bottom w:val="none" w:sz="0" w:space="0" w:color="auto"/>
        <w:right w:val="none" w:sz="0" w:space="0" w:color="auto"/>
      </w:divBdr>
    </w:div>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28190167">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9043353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546020201">
      <w:bodyDiv w:val="1"/>
      <w:marLeft w:val="0"/>
      <w:marRight w:val="0"/>
      <w:marTop w:val="0"/>
      <w:marBottom w:val="0"/>
      <w:divBdr>
        <w:top w:val="none" w:sz="0" w:space="0" w:color="auto"/>
        <w:left w:val="none" w:sz="0" w:space="0" w:color="auto"/>
        <w:bottom w:val="none" w:sz="0" w:space="0" w:color="auto"/>
        <w:right w:val="none" w:sz="0" w:space="0" w:color="auto"/>
      </w:divBdr>
    </w:div>
    <w:div w:id="1735465182">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1989167154">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http://wandinger.userweb.mwn.de/LA_Dynamik_2/v4.pdf%20am%2013.02.2021" TargetMode="External"/><Relationship Id="rId26" Type="http://schemas.openxmlformats.org/officeDocument/2006/relationships/oleObject" Target="embeddings/oleObject1.bin"/><Relationship Id="rId39" Type="http://schemas.openxmlformats.org/officeDocument/2006/relationships/image" Target="media/image19.emf"/><Relationship Id="rId21" Type="http://schemas.openxmlformats.org/officeDocument/2006/relationships/image" Target="media/image8.png"/><Relationship Id="rId34" Type="http://schemas.openxmlformats.org/officeDocument/2006/relationships/oleObject" Target="embeddings/oleObject5.bin"/><Relationship Id="rId42" Type="http://schemas.openxmlformats.org/officeDocument/2006/relationships/oleObject" Target="embeddings/oleObject9.bin"/><Relationship Id="rId47" Type="http://schemas.openxmlformats.org/officeDocument/2006/relationships/image" Target="media/image25.png"/><Relationship Id="rId50" Type="http://schemas.openxmlformats.org/officeDocument/2006/relationships/header" Target="head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4.emf"/><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oleObject" Target="embeddings/oleObject4.bin"/><Relationship Id="rId37" Type="http://schemas.openxmlformats.org/officeDocument/2006/relationships/image" Target="media/image18.emf"/><Relationship Id="rId40" Type="http://schemas.openxmlformats.org/officeDocument/2006/relationships/oleObject" Target="embeddings/oleObject8.bin"/><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5.emf"/><Relationship Id="rId44" Type="http://schemas.openxmlformats.org/officeDocument/2006/relationships/image" Target="media/image2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oleObject" Target="embeddings/oleObject3.bin"/><Relationship Id="rId35" Type="http://schemas.openxmlformats.org/officeDocument/2006/relationships/image" Target="media/image17.emf"/><Relationship Id="rId43" Type="http://schemas.openxmlformats.org/officeDocument/2006/relationships/image" Target="media/image21.png"/><Relationship Id="rId48" Type="http://schemas.openxmlformats.org/officeDocument/2006/relationships/image" Target="media/image26.png"/><Relationship Id="rId8" Type="http://schemas.openxmlformats.org/officeDocument/2006/relationships/image" Target="media/image1.tif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7.bin"/><Relationship Id="rId46" Type="http://schemas.openxmlformats.org/officeDocument/2006/relationships/image" Target="media/image24.png"/><Relationship Id="rId20" Type="http://schemas.openxmlformats.org/officeDocument/2006/relationships/image" Target="media/image7.png"/><Relationship Id="rId41"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45</Pages>
  <Words>9050</Words>
  <Characters>57020</Characters>
  <Application>Microsoft Office Word</Application>
  <DocSecurity>0</DocSecurity>
  <Lines>475</Lines>
  <Paragraphs>131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Daniel Wannenmacher</cp:lastModifiedBy>
  <cp:revision>1358</cp:revision>
  <cp:lastPrinted>2012-08-03T12:50:00Z</cp:lastPrinted>
  <dcterms:created xsi:type="dcterms:W3CDTF">2020-12-31T15:18:00Z</dcterms:created>
  <dcterms:modified xsi:type="dcterms:W3CDTF">2021-02-14T10:00:00Z</dcterms:modified>
</cp:coreProperties>
</file>